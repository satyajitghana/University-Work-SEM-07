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FDFB4" w14:textId="7B1FFDA9" w:rsidR="00E02F9D" w:rsidRPr="00040F06" w:rsidRDefault="00FF7EDB" w:rsidP="00040F06">
      <w:pPr>
        <w:spacing w:after="480" w:line="276" w:lineRule="auto"/>
        <w:ind w:left="-990" w:right="-601"/>
        <w:jc w:val="center"/>
        <w:rPr>
          <w:rFonts w:ascii="LM Sans 10" w:hAnsi="LM Sans 10"/>
          <w:b/>
          <w:bCs/>
          <w:color w:val="40458C"/>
          <w:sz w:val="40"/>
          <w:szCs w:val="40"/>
        </w:rPr>
      </w:pPr>
      <w:bookmarkStart w:id="0" w:name="_Hlk63008948"/>
      <w:r w:rsidRPr="00040F06">
        <w:rPr>
          <w:rFonts w:ascii="LM Sans 10" w:hAnsi="LM Sans 10"/>
          <w:b/>
          <w:bCs/>
          <w:color w:val="40458C"/>
          <w:sz w:val="40"/>
          <w:szCs w:val="40"/>
        </w:rPr>
        <w:t xml:space="preserve">Designs and Patterns in Mathematics and Deep Learning, Fractals for Image Classification, and more! </w:t>
      </w:r>
    </w:p>
    <w:bookmarkEnd w:id="0"/>
    <w:p w14:paraId="5395AE5E" w14:textId="77777777" w:rsidR="00871524" w:rsidRPr="00F7101B" w:rsidRDefault="00F6613B" w:rsidP="00E02F9D">
      <w:pPr>
        <w:ind w:right="29"/>
        <w:jc w:val="center"/>
        <w:rPr>
          <w:rFonts w:asciiTheme="minorHAnsi" w:hAnsiTheme="minorHAnsi"/>
          <w:sz w:val="32"/>
          <w:szCs w:val="44"/>
        </w:rPr>
      </w:pPr>
      <w:r w:rsidRPr="00F6613B">
        <w:rPr>
          <w:rFonts w:asciiTheme="minorHAnsi" w:hAnsiTheme="minorHAnsi"/>
          <w:noProof/>
          <w:sz w:val="32"/>
          <w:szCs w:val="44"/>
          <w:lang w:val="en-US"/>
        </w:rPr>
        <w:drawing>
          <wp:inline distT="0" distB="0" distL="0" distR="0" wp14:anchorId="629C2336" wp14:editId="1AFFAE3A">
            <wp:extent cx="1085850" cy="1289317"/>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
                    <a:stretch>
                      <a:fillRect/>
                    </a:stretch>
                  </pic:blipFill>
                  <pic:spPr>
                    <a:xfrm>
                      <a:off x="0" y="0"/>
                      <a:ext cx="1114015" cy="1322760"/>
                    </a:xfrm>
                    <a:prstGeom prst="rect">
                      <a:avLst/>
                    </a:prstGeom>
                  </pic:spPr>
                </pic:pic>
              </a:graphicData>
            </a:graphic>
          </wp:inline>
        </w:drawing>
      </w:r>
    </w:p>
    <w:p w14:paraId="304F2BE8" w14:textId="71C9E4F1" w:rsidR="00CD7F7D" w:rsidRPr="00040F06" w:rsidRDefault="009E3D96" w:rsidP="00CD7F7D">
      <w:pPr>
        <w:spacing w:line="276" w:lineRule="auto"/>
        <w:ind w:right="29"/>
        <w:jc w:val="center"/>
        <w:rPr>
          <w:rFonts w:ascii="LM Sans 10" w:hAnsi="LM Sans 10"/>
          <w:b/>
          <w:sz w:val="32"/>
          <w:szCs w:val="44"/>
        </w:rPr>
      </w:pPr>
      <w:r w:rsidRPr="00040F06">
        <w:rPr>
          <w:rFonts w:ascii="LM Sans 10" w:hAnsi="LM Sans 10"/>
          <w:b/>
          <w:sz w:val="32"/>
          <w:szCs w:val="44"/>
        </w:rPr>
        <w:t>Seminar Member (s)</w:t>
      </w:r>
    </w:p>
    <w:p w14:paraId="6854425D" w14:textId="7AB4FABE" w:rsidR="00CD7F7D" w:rsidRPr="00040F06" w:rsidRDefault="00CD7F7D" w:rsidP="00CD7F7D">
      <w:pPr>
        <w:ind w:right="29"/>
        <w:jc w:val="center"/>
        <w:rPr>
          <w:rFonts w:ascii="LM Sans 10" w:hAnsi="LM Sans 10"/>
        </w:rPr>
      </w:pPr>
    </w:p>
    <w:tbl>
      <w:tblPr>
        <w:tblStyle w:val="TableGrid"/>
        <w:tblW w:w="0" w:type="auto"/>
        <w:jc w:val="center"/>
        <w:tblLook w:val="04A0" w:firstRow="1" w:lastRow="0" w:firstColumn="1" w:lastColumn="0" w:noHBand="0" w:noVBand="1"/>
      </w:tblPr>
      <w:tblGrid>
        <w:gridCol w:w="1188"/>
        <w:gridCol w:w="2485"/>
        <w:gridCol w:w="3510"/>
      </w:tblGrid>
      <w:tr w:rsidR="007C2D40" w:rsidRPr="00040F06" w14:paraId="1D0C91D7" w14:textId="77777777" w:rsidTr="00912310">
        <w:trPr>
          <w:jc w:val="center"/>
        </w:trPr>
        <w:tc>
          <w:tcPr>
            <w:tcW w:w="1188" w:type="dxa"/>
          </w:tcPr>
          <w:p w14:paraId="0382D6E2" w14:textId="77777777" w:rsidR="007C2D40" w:rsidRPr="00040F06" w:rsidRDefault="007C2D40" w:rsidP="00417F67">
            <w:pPr>
              <w:spacing w:line="240" w:lineRule="auto"/>
              <w:jc w:val="center"/>
              <w:rPr>
                <w:rFonts w:ascii="LM Sans 10" w:hAnsi="LM Sans 10"/>
                <w:b/>
                <w:bCs/>
                <w:sz w:val="28"/>
                <w:szCs w:val="28"/>
              </w:rPr>
            </w:pPr>
            <w:r w:rsidRPr="00040F06">
              <w:rPr>
                <w:rFonts w:ascii="LM Sans 10" w:hAnsi="LM Sans 10"/>
                <w:b/>
                <w:bCs/>
                <w:sz w:val="28"/>
                <w:szCs w:val="28"/>
              </w:rPr>
              <w:t>Sl. No.</w:t>
            </w:r>
          </w:p>
        </w:tc>
        <w:tc>
          <w:tcPr>
            <w:tcW w:w="2149" w:type="dxa"/>
          </w:tcPr>
          <w:p w14:paraId="4D7A618F" w14:textId="77777777" w:rsidR="007C2D40" w:rsidRPr="00040F06" w:rsidRDefault="007C2D40" w:rsidP="00417F67">
            <w:pPr>
              <w:spacing w:line="240" w:lineRule="auto"/>
              <w:jc w:val="center"/>
              <w:rPr>
                <w:rFonts w:ascii="LM Sans 10" w:hAnsi="LM Sans 10"/>
                <w:b/>
                <w:bCs/>
                <w:sz w:val="28"/>
                <w:szCs w:val="28"/>
              </w:rPr>
            </w:pPr>
            <w:r w:rsidRPr="00040F06">
              <w:rPr>
                <w:rFonts w:ascii="LM Sans 10" w:hAnsi="LM Sans 10"/>
                <w:b/>
                <w:bCs/>
                <w:sz w:val="28"/>
                <w:szCs w:val="28"/>
              </w:rPr>
              <w:t>Reg. No.</w:t>
            </w:r>
          </w:p>
        </w:tc>
        <w:tc>
          <w:tcPr>
            <w:tcW w:w="3510" w:type="dxa"/>
          </w:tcPr>
          <w:p w14:paraId="6AFD9366" w14:textId="77777777" w:rsidR="007C2D40" w:rsidRPr="00040F06" w:rsidRDefault="007C2D40" w:rsidP="00417F67">
            <w:pPr>
              <w:spacing w:line="240" w:lineRule="auto"/>
              <w:jc w:val="center"/>
              <w:rPr>
                <w:rFonts w:ascii="LM Sans 10" w:hAnsi="LM Sans 10"/>
                <w:b/>
                <w:bCs/>
                <w:sz w:val="28"/>
                <w:szCs w:val="28"/>
              </w:rPr>
            </w:pPr>
            <w:r w:rsidRPr="00040F06">
              <w:rPr>
                <w:rFonts w:ascii="LM Sans 10" w:hAnsi="LM Sans 10"/>
                <w:b/>
                <w:bCs/>
                <w:sz w:val="28"/>
                <w:szCs w:val="28"/>
              </w:rPr>
              <w:t>Student Name</w:t>
            </w:r>
          </w:p>
        </w:tc>
      </w:tr>
      <w:tr w:rsidR="007C2D40" w:rsidRPr="00040F06" w14:paraId="4C1182F9" w14:textId="77777777" w:rsidTr="00912310">
        <w:trPr>
          <w:jc w:val="center"/>
        </w:trPr>
        <w:tc>
          <w:tcPr>
            <w:tcW w:w="1188" w:type="dxa"/>
          </w:tcPr>
          <w:p w14:paraId="06439A3C" w14:textId="79D8A778" w:rsidR="007C2D40" w:rsidRPr="00040F06" w:rsidRDefault="00FF7EDB" w:rsidP="00417F67">
            <w:pPr>
              <w:spacing w:line="240" w:lineRule="auto"/>
              <w:rPr>
                <w:rFonts w:ascii="LM Sans 10" w:hAnsi="LM Sans 10"/>
                <w:b/>
                <w:bCs/>
                <w:sz w:val="32"/>
                <w:szCs w:val="32"/>
              </w:rPr>
            </w:pPr>
            <w:r w:rsidRPr="00040F06">
              <w:rPr>
                <w:rFonts w:ascii="LM Sans 10" w:hAnsi="LM Sans 10"/>
                <w:b/>
                <w:bCs/>
                <w:sz w:val="32"/>
                <w:szCs w:val="32"/>
              </w:rPr>
              <w:t>01</w:t>
            </w:r>
          </w:p>
        </w:tc>
        <w:tc>
          <w:tcPr>
            <w:tcW w:w="2149" w:type="dxa"/>
          </w:tcPr>
          <w:p w14:paraId="6A809AF4" w14:textId="1EF6976A" w:rsidR="007C2D40" w:rsidRPr="00040F06" w:rsidRDefault="00FF7EDB" w:rsidP="00417F67">
            <w:pPr>
              <w:spacing w:line="240" w:lineRule="auto"/>
              <w:rPr>
                <w:rFonts w:ascii="LM Sans 10" w:hAnsi="LM Sans 10"/>
                <w:b/>
                <w:bCs/>
                <w:sz w:val="32"/>
                <w:szCs w:val="32"/>
              </w:rPr>
            </w:pPr>
            <w:r w:rsidRPr="00040F06">
              <w:rPr>
                <w:rFonts w:ascii="LM Sans 10" w:hAnsi="LM Sans 10"/>
                <w:b/>
                <w:bCs/>
                <w:sz w:val="32"/>
                <w:szCs w:val="32"/>
              </w:rPr>
              <w:t>17ETCS002159</w:t>
            </w:r>
          </w:p>
        </w:tc>
        <w:tc>
          <w:tcPr>
            <w:tcW w:w="3510" w:type="dxa"/>
          </w:tcPr>
          <w:p w14:paraId="62C57474" w14:textId="76139D78" w:rsidR="007C2D40" w:rsidRPr="00040F06" w:rsidRDefault="00FF7EDB" w:rsidP="00417F67">
            <w:pPr>
              <w:spacing w:line="240" w:lineRule="auto"/>
              <w:rPr>
                <w:rFonts w:ascii="LM Sans 10" w:hAnsi="LM Sans 10"/>
                <w:b/>
                <w:bCs/>
                <w:sz w:val="32"/>
                <w:szCs w:val="32"/>
              </w:rPr>
            </w:pPr>
            <w:r w:rsidRPr="00040F06">
              <w:rPr>
                <w:rFonts w:ascii="LM Sans 10" w:hAnsi="LM Sans 10"/>
                <w:b/>
                <w:bCs/>
                <w:sz w:val="32"/>
                <w:szCs w:val="32"/>
              </w:rPr>
              <w:t>Satyajit Ghana</w:t>
            </w:r>
          </w:p>
        </w:tc>
      </w:tr>
    </w:tbl>
    <w:p w14:paraId="39C27183" w14:textId="77777777" w:rsidR="002E327C" w:rsidRPr="00040F06" w:rsidRDefault="002E327C">
      <w:pPr>
        <w:pStyle w:val="Caption"/>
        <w:spacing w:line="240" w:lineRule="auto"/>
        <w:jc w:val="center"/>
        <w:rPr>
          <w:rFonts w:ascii="LM Sans 10" w:hAnsi="LM Sans 10"/>
        </w:rPr>
      </w:pPr>
    </w:p>
    <w:p w14:paraId="73897864" w14:textId="1B92FCC3" w:rsidR="00CD7F7D" w:rsidRPr="00040F06" w:rsidRDefault="00E02F9D" w:rsidP="00912310">
      <w:pPr>
        <w:spacing w:line="240" w:lineRule="auto"/>
        <w:jc w:val="center"/>
        <w:rPr>
          <w:rFonts w:ascii="LM Sans 10" w:hAnsi="LM Sans 10"/>
          <w:bCs/>
          <w:sz w:val="28"/>
          <w:szCs w:val="28"/>
        </w:rPr>
      </w:pPr>
      <w:bookmarkStart w:id="1" w:name="_Toc53858800"/>
      <w:bookmarkStart w:id="2" w:name="_Toc72174192"/>
      <w:bookmarkStart w:id="3" w:name="_Toc72235754"/>
      <w:bookmarkStart w:id="4" w:name="_Toc76587735"/>
      <w:bookmarkStart w:id="5" w:name="_Toc77542516"/>
      <w:r w:rsidRPr="00040F06">
        <w:rPr>
          <w:rFonts w:ascii="LM Sans 10" w:hAnsi="LM Sans 10"/>
          <w:b/>
          <w:bCs/>
          <w:sz w:val="28"/>
          <w:szCs w:val="28"/>
        </w:rPr>
        <w:t>Supervisor:</w:t>
      </w:r>
      <w:r w:rsidR="00FF7EDB" w:rsidRPr="00040F06">
        <w:rPr>
          <w:rFonts w:ascii="LM Sans 10" w:hAnsi="LM Sans 10"/>
          <w:b/>
          <w:bCs/>
          <w:sz w:val="28"/>
          <w:szCs w:val="28"/>
        </w:rPr>
        <w:t xml:space="preserve"> </w:t>
      </w:r>
      <w:r w:rsidR="00CD7F7D" w:rsidRPr="00040F06">
        <w:rPr>
          <w:rFonts w:ascii="LM Sans 10" w:hAnsi="LM Sans 10"/>
          <w:bCs/>
          <w:sz w:val="28"/>
          <w:szCs w:val="28"/>
        </w:rPr>
        <w:t xml:space="preserve"> </w:t>
      </w:r>
      <w:r w:rsidR="00FF7EDB" w:rsidRPr="00040F06">
        <w:rPr>
          <w:rFonts w:ascii="LM Sans 10" w:hAnsi="LM Sans 10"/>
          <w:bCs/>
          <w:sz w:val="28"/>
          <w:szCs w:val="28"/>
        </w:rPr>
        <w:t>Mrs. Chaitra S.</w:t>
      </w:r>
    </w:p>
    <w:p w14:paraId="57BF5CA3" w14:textId="52B3B2DE" w:rsidR="00E02F9D" w:rsidRPr="00040F06" w:rsidRDefault="00E02F9D" w:rsidP="00E02F9D">
      <w:pPr>
        <w:spacing w:line="240" w:lineRule="auto"/>
        <w:rPr>
          <w:rFonts w:ascii="LM Sans 10" w:hAnsi="LM Sans 10"/>
          <w:sz w:val="32"/>
          <w:szCs w:val="32"/>
        </w:rPr>
      </w:pPr>
    </w:p>
    <w:p w14:paraId="6D7C1CE7" w14:textId="3CB084B5" w:rsidR="00912310" w:rsidRPr="00040F06" w:rsidRDefault="003A5BE9" w:rsidP="00B75E0B">
      <w:pPr>
        <w:ind w:right="29"/>
        <w:jc w:val="center"/>
        <w:rPr>
          <w:rFonts w:ascii="LM Sans 10" w:hAnsi="LM Sans 10"/>
          <w:b/>
          <w:color w:val="FF0000"/>
          <w:sz w:val="28"/>
          <w:szCs w:val="28"/>
        </w:rPr>
      </w:pPr>
      <w:r>
        <w:rPr>
          <w:rFonts w:ascii="LM Sans 10" w:hAnsi="LM Sans 10"/>
          <w:b/>
          <w:bCs/>
          <w:color w:val="FF0000"/>
          <w:sz w:val="28"/>
          <w:szCs w:val="28"/>
        </w:rPr>
        <w:t>Jan</w:t>
      </w:r>
      <w:r w:rsidR="0054475F" w:rsidRPr="00040F06">
        <w:rPr>
          <w:rFonts w:ascii="LM Sans 10" w:hAnsi="LM Sans 10"/>
          <w:b/>
          <w:bCs/>
          <w:color w:val="FF0000"/>
          <w:sz w:val="28"/>
          <w:szCs w:val="28"/>
        </w:rPr>
        <w:t xml:space="preserve"> </w:t>
      </w:r>
      <w:r w:rsidR="00871524" w:rsidRPr="00040F06">
        <w:rPr>
          <w:rFonts w:ascii="LM Sans 10" w:hAnsi="LM Sans 10"/>
          <w:b/>
          <w:bCs/>
          <w:color w:val="FF0000"/>
          <w:sz w:val="28"/>
          <w:szCs w:val="28"/>
        </w:rPr>
        <w:t>–</w:t>
      </w:r>
      <w:r w:rsidR="0054475F" w:rsidRPr="00040F06">
        <w:rPr>
          <w:rFonts w:ascii="LM Sans 10" w:hAnsi="LM Sans 10"/>
          <w:b/>
          <w:bCs/>
          <w:color w:val="FF0000"/>
          <w:sz w:val="28"/>
          <w:szCs w:val="28"/>
        </w:rPr>
        <w:t xml:space="preserve"> 20</w:t>
      </w:r>
      <w:r w:rsidR="001E7814" w:rsidRPr="00040F06">
        <w:rPr>
          <w:rFonts w:ascii="LM Sans 10" w:hAnsi="LM Sans 10"/>
          <w:b/>
          <w:bCs/>
          <w:color w:val="FF0000"/>
          <w:sz w:val="28"/>
          <w:szCs w:val="28"/>
        </w:rPr>
        <w:t>21</w:t>
      </w:r>
    </w:p>
    <w:p w14:paraId="0737E14A" w14:textId="77777777" w:rsidR="00912310" w:rsidRPr="00040F06" w:rsidRDefault="00912310" w:rsidP="00CD7F7D">
      <w:pPr>
        <w:ind w:right="29"/>
        <w:jc w:val="center"/>
        <w:rPr>
          <w:rFonts w:ascii="LM Sans 10" w:hAnsi="LM Sans 10"/>
          <w:b/>
          <w:color w:val="FF0000"/>
          <w:sz w:val="28"/>
          <w:szCs w:val="28"/>
        </w:rPr>
      </w:pPr>
    </w:p>
    <w:p w14:paraId="656E86C0" w14:textId="77777777" w:rsidR="00CD7F7D" w:rsidRPr="00040F06" w:rsidRDefault="00F33910" w:rsidP="00CD7F7D">
      <w:pPr>
        <w:ind w:right="29"/>
        <w:jc w:val="center"/>
        <w:rPr>
          <w:rFonts w:ascii="LM Sans 10" w:hAnsi="LM Sans 10"/>
          <w:b/>
          <w:caps/>
          <w:sz w:val="28"/>
          <w:szCs w:val="28"/>
        </w:rPr>
      </w:pPr>
      <w:r w:rsidRPr="00040F06">
        <w:rPr>
          <w:rFonts w:ascii="LM Sans 10" w:hAnsi="LM Sans 10"/>
          <w:b/>
          <w:sz w:val="28"/>
          <w:szCs w:val="28"/>
        </w:rPr>
        <w:t>B. Tech. in Computer Science and Engineering</w:t>
      </w:r>
    </w:p>
    <w:p w14:paraId="5C346A23" w14:textId="77777777" w:rsidR="00871524" w:rsidRPr="00040F06" w:rsidRDefault="00CD7F7D" w:rsidP="00F7101B">
      <w:pPr>
        <w:spacing w:line="276" w:lineRule="auto"/>
        <w:ind w:right="29"/>
        <w:jc w:val="center"/>
        <w:rPr>
          <w:rFonts w:ascii="LM Sans 10" w:hAnsi="LM Sans 10"/>
          <w:b/>
          <w:bCs/>
          <w:color w:val="FF0000"/>
          <w:sz w:val="32"/>
          <w:szCs w:val="32"/>
        </w:rPr>
      </w:pPr>
      <w:r w:rsidRPr="00040F06">
        <w:rPr>
          <w:rFonts w:ascii="LM Sans 10" w:hAnsi="LM Sans 10"/>
          <w:b/>
          <w:caps/>
          <w:sz w:val="32"/>
          <w:szCs w:val="32"/>
        </w:rPr>
        <w:t xml:space="preserve">Faculty of </w:t>
      </w:r>
      <w:r w:rsidR="00F7101B" w:rsidRPr="00040F06">
        <w:rPr>
          <w:rFonts w:ascii="LM Sans 10" w:hAnsi="LM Sans 10"/>
          <w:b/>
          <w:caps/>
          <w:sz w:val="32"/>
          <w:szCs w:val="32"/>
        </w:rPr>
        <w:t>ENGINEERING AND TECHNOLOGY</w:t>
      </w:r>
    </w:p>
    <w:p w14:paraId="61D89A41" w14:textId="77777777" w:rsidR="00E02F9D" w:rsidRPr="00B75E0B" w:rsidRDefault="00E02F9D" w:rsidP="00B75E0B">
      <w:pPr>
        <w:spacing w:line="276" w:lineRule="auto"/>
        <w:ind w:right="29"/>
        <w:jc w:val="center"/>
        <w:rPr>
          <w:rFonts w:ascii="LM Sans 10" w:hAnsi="LM Sans 10"/>
          <w:b/>
          <w:caps/>
          <w:sz w:val="32"/>
          <w:szCs w:val="32"/>
        </w:rPr>
      </w:pPr>
      <w:r w:rsidRPr="00B75E0B">
        <w:rPr>
          <w:rFonts w:ascii="LM Sans 10" w:hAnsi="LM Sans 10"/>
          <w:b/>
          <w:caps/>
          <w:sz w:val="32"/>
          <w:szCs w:val="32"/>
        </w:rPr>
        <w:t>M. S. Ramaiah University of applied sciences</w:t>
      </w:r>
    </w:p>
    <w:p w14:paraId="4DA28BC6" w14:textId="77777777" w:rsidR="00E02F9D" w:rsidRPr="00B75E0B" w:rsidRDefault="00E02F9D" w:rsidP="00B75E0B">
      <w:pPr>
        <w:spacing w:line="276" w:lineRule="auto"/>
        <w:ind w:right="29"/>
        <w:jc w:val="center"/>
        <w:rPr>
          <w:rFonts w:ascii="LM Sans 10" w:hAnsi="LM Sans 10"/>
          <w:b/>
          <w:caps/>
          <w:sz w:val="32"/>
          <w:szCs w:val="32"/>
        </w:rPr>
      </w:pPr>
      <w:r w:rsidRPr="00B75E0B">
        <w:rPr>
          <w:rFonts w:ascii="LM Sans 10" w:hAnsi="LM Sans 10"/>
          <w:b/>
          <w:caps/>
          <w:sz w:val="32"/>
          <w:szCs w:val="32"/>
        </w:rPr>
        <w:t>Bengaluru -560 05</w:t>
      </w:r>
      <w:r w:rsidR="00CD7F7D" w:rsidRPr="00B75E0B">
        <w:rPr>
          <w:rFonts w:ascii="LM Sans 10" w:hAnsi="LM Sans 10"/>
          <w:b/>
          <w:caps/>
          <w:sz w:val="32"/>
          <w:szCs w:val="32"/>
        </w:rPr>
        <w:t>4</w:t>
      </w:r>
    </w:p>
    <w:p w14:paraId="6FD914CD" w14:textId="77777777" w:rsidR="0054475F" w:rsidRPr="00040F06" w:rsidRDefault="0054475F" w:rsidP="0054475F">
      <w:pPr>
        <w:rPr>
          <w:rFonts w:ascii="LM Sans 10" w:hAnsi="LM Sans 10"/>
          <w:b/>
          <w:sz w:val="32"/>
          <w:szCs w:val="32"/>
        </w:rPr>
      </w:pPr>
    </w:p>
    <w:p w14:paraId="75FFEF8F" w14:textId="77777777" w:rsidR="006B6EDF" w:rsidRPr="00040F06" w:rsidRDefault="006B6EDF">
      <w:pPr>
        <w:spacing w:line="240" w:lineRule="auto"/>
        <w:jc w:val="center"/>
        <w:rPr>
          <w:rFonts w:ascii="LM Sans 10" w:hAnsi="LM Sans 10"/>
          <w:b/>
          <w:sz w:val="32"/>
          <w:szCs w:val="32"/>
        </w:rPr>
        <w:sectPr w:rsidR="006B6EDF" w:rsidRPr="00040F06">
          <w:headerReference w:type="default" r:id="rId9"/>
          <w:footerReference w:type="even" r:id="rId10"/>
          <w:footerReference w:type="default" r:id="rId11"/>
          <w:footerReference w:type="first" r:id="rId12"/>
          <w:pgSz w:w="11909" w:h="16834" w:code="9"/>
          <w:pgMar w:top="2160" w:right="1440" w:bottom="2160" w:left="1800" w:header="1440" w:footer="1440" w:gutter="0"/>
          <w:pgNumType w:fmt="lowerRoman" w:start="1"/>
          <w:cols w:space="720"/>
          <w:titlePg/>
          <w:docGrid w:linePitch="360"/>
        </w:sectPr>
      </w:pPr>
    </w:p>
    <w:p w14:paraId="76964126" w14:textId="2671BF3A" w:rsidR="007640E9" w:rsidRPr="00F7101B" w:rsidRDefault="00C379A9">
      <w:pPr>
        <w:spacing w:line="240" w:lineRule="auto"/>
        <w:jc w:val="center"/>
        <w:rPr>
          <w:rFonts w:asciiTheme="minorHAnsi" w:hAnsiTheme="minorHAnsi"/>
        </w:rPr>
        <w:sectPr w:rsidR="007640E9" w:rsidRPr="00F7101B">
          <w:pgSz w:w="11909" w:h="16834" w:code="9"/>
          <w:pgMar w:top="2160" w:right="1440" w:bottom="2160" w:left="1800" w:header="1440" w:footer="1440" w:gutter="0"/>
          <w:pgNumType w:fmt="lowerRoman" w:start="1"/>
          <w:cols w:space="720"/>
          <w:titlePg/>
          <w:docGrid w:linePitch="360"/>
        </w:sectPr>
      </w:pPr>
      <w:r>
        <w:rPr>
          <w:rFonts w:asciiTheme="minorHAnsi" w:hAnsiTheme="minorHAnsi"/>
          <w:noProof/>
          <w:sz w:val="20"/>
          <w:lang w:val="en-US"/>
        </w:rPr>
        <w:lastRenderedPageBreak/>
        <mc:AlternateContent>
          <mc:Choice Requires="wps">
            <w:drawing>
              <wp:anchor distT="0" distB="0" distL="114300" distR="114300" simplePos="0" relativeHeight="251657728" behindDoc="1" locked="0" layoutInCell="1" allowOverlap="1" wp14:anchorId="4E976CE1" wp14:editId="08D98B28">
                <wp:simplePos x="0" y="0"/>
                <wp:positionH relativeFrom="margin">
                  <wp:align>left</wp:align>
                </wp:positionH>
                <wp:positionV relativeFrom="paragraph">
                  <wp:posOffset>-360045</wp:posOffset>
                </wp:positionV>
                <wp:extent cx="5519862" cy="7323151"/>
                <wp:effectExtent l="38100" t="38100" r="43180" b="30480"/>
                <wp:wrapNone/>
                <wp:docPr id="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9862" cy="7323151"/>
                        </a:xfrm>
                        <a:prstGeom prst="rect">
                          <a:avLst/>
                        </a:prstGeom>
                        <a:solidFill>
                          <a:srgbClr val="FFFFFF"/>
                        </a:solidFill>
                        <a:ln w="76200" cmpd="tri">
                          <a:solidFill>
                            <a:srgbClr val="000000"/>
                          </a:solidFill>
                          <a:miter lim="800000"/>
                          <a:headEnd/>
                          <a:tailEnd/>
                        </a:ln>
                      </wps:spPr>
                      <wps:txbx>
                        <w:txbxContent>
                          <w:p w14:paraId="5F9D7093" w14:textId="4041586D" w:rsidR="009C364F" w:rsidRPr="00A61008" w:rsidRDefault="00A61008" w:rsidP="00A61008">
                            <w:pPr>
                              <w:jc w:val="center"/>
                              <w:rPr>
                                <w:rFonts w:ascii="LM Sans 10" w:hAnsi="LM Sans 10"/>
                                <w:b/>
                                <w:bCs/>
                                <w:color w:val="000000"/>
                                <w:sz w:val="32"/>
                                <w:szCs w:val="32"/>
                              </w:rPr>
                            </w:pPr>
                            <w:r w:rsidRPr="00A61008">
                              <w:rPr>
                                <w:rFonts w:ascii="LM Sans 10" w:hAnsi="LM Sans 10"/>
                                <w:b/>
                                <w:bCs/>
                                <w:color w:val="000000"/>
                                <w:sz w:val="32"/>
                                <w:szCs w:val="32"/>
                              </w:rPr>
                              <w:t xml:space="preserve">FACULTY OF </w:t>
                            </w:r>
                            <w:r w:rsidRPr="00A61008">
                              <w:rPr>
                                <w:rFonts w:ascii="LM Sans 10" w:hAnsi="LM Sans 10"/>
                                <w:b/>
                                <w:bCs/>
                                <w:color w:val="FF0000"/>
                                <w:sz w:val="32"/>
                                <w:szCs w:val="32"/>
                              </w:rPr>
                              <w:t>ENGINEERING AND TECHNOLOGY</w:t>
                            </w:r>
                          </w:p>
                          <w:p w14:paraId="35F4AE64" w14:textId="77777777" w:rsidR="009C364F" w:rsidRPr="0054475F" w:rsidRDefault="009C364F" w:rsidP="0054475F"/>
                          <w:p w14:paraId="06D2F6E4" w14:textId="77777777" w:rsidR="009C364F" w:rsidRDefault="009C364F" w:rsidP="00520806">
                            <w:pPr>
                              <w:pStyle w:val="BodyText2"/>
                              <w:jc w:val="center"/>
                              <w:rPr>
                                <w:rFonts w:ascii="Arial Rounded MT Bold" w:hAnsi="Arial Rounded MT Bold" w:cs="Courier New"/>
                                <w:color w:val="000000"/>
                                <w:sz w:val="22"/>
                              </w:rPr>
                            </w:pPr>
                            <w:r w:rsidRPr="005142D3">
                              <w:rPr>
                                <w:noProof/>
                              </w:rPr>
                              <w:drawing>
                                <wp:inline distT="0" distB="0" distL="0" distR="0" wp14:anchorId="049A1A98" wp14:editId="5DA31774">
                                  <wp:extent cx="641445" cy="743496"/>
                                  <wp:effectExtent l="0" t="0" r="6350" b="0"/>
                                  <wp:docPr id="23" name="Picture 23"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6488" t="18224" r="9706" b="13651"/>
                                          <a:stretch/>
                                        </pic:blipFill>
                                        <pic:spPr bwMode="auto">
                                          <a:xfrm>
                                            <a:off x="0" y="0"/>
                                            <a:ext cx="648390" cy="751546"/>
                                          </a:xfrm>
                                          <a:prstGeom prst="rect">
                                            <a:avLst/>
                                          </a:prstGeom>
                                          <a:noFill/>
                                          <a:ln>
                                            <a:noFill/>
                                          </a:ln>
                                          <a:extLst>
                                            <a:ext uri="{53640926-AAD7-44D8-BBD7-CCE9431645EC}">
                                              <a14:shadowObscured xmlns:a14="http://schemas.microsoft.com/office/drawing/2010/main"/>
                                            </a:ext>
                                          </a:extLst>
                                        </pic:spPr>
                                      </pic:pic>
                                    </a:graphicData>
                                  </a:graphic>
                                </wp:inline>
                              </w:drawing>
                            </w:r>
                          </w:p>
                          <w:p w14:paraId="66564405" w14:textId="77777777" w:rsidR="009C364F" w:rsidRDefault="009C364F" w:rsidP="00520806">
                            <w:pPr>
                              <w:pStyle w:val="Footer"/>
                              <w:jc w:val="center"/>
                              <w:rPr>
                                <w:sz w:val="10"/>
                              </w:rPr>
                            </w:pPr>
                          </w:p>
                          <w:p w14:paraId="3C9616DB" w14:textId="1532FD8A" w:rsidR="009C364F" w:rsidRPr="00BE035E" w:rsidRDefault="009C364F" w:rsidP="00F76D21">
                            <w:pPr>
                              <w:pStyle w:val="Footer"/>
                              <w:jc w:val="center"/>
                              <w:outlineLvl w:val="0"/>
                              <w:rPr>
                                <w:rFonts w:ascii="LM Sans 10" w:hAnsi="LM Sans 10" w:cs="Courier New"/>
                                <w:b/>
                                <w:bCs/>
                                <w:color w:val="000000"/>
                                <w:sz w:val="52"/>
                              </w:rPr>
                            </w:pPr>
                            <w:bookmarkStart w:id="6" w:name="_Toc18079255"/>
                            <w:bookmarkStart w:id="7" w:name="_Toc19177065"/>
                            <w:bookmarkStart w:id="8" w:name="_Toc63007183"/>
                            <w:r w:rsidRPr="00040F06">
                              <w:rPr>
                                <w:rFonts w:ascii="LM Sans 10" w:hAnsi="LM Sans 10" w:cs="Courier New"/>
                                <w:b/>
                                <w:bCs/>
                                <w:color w:val="000000"/>
                                <w:sz w:val="52"/>
                              </w:rPr>
                              <w:t>Certificate</w:t>
                            </w:r>
                            <w:bookmarkEnd w:id="6"/>
                            <w:bookmarkEnd w:id="7"/>
                            <w:bookmarkEnd w:id="8"/>
                          </w:p>
                          <w:p w14:paraId="64F79E02" w14:textId="7985488E" w:rsidR="00C26ECC" w:rsidRPr="00040F06" w:rsidRDefault="00C26ECC" w:rsidP="00CD7F7D">
                            <w:pPr>
                              <w:rPr>
                                <w:rFonts w:ascii="LM Sans 10" w:hAnsi="LM Sans 10" w:cs="Courier New"/>
                                <w:bCs/>
                                <w:color w:val="000000"/>
                                <w:sz w:val="32"/>
                                <w:u w:val="single"/>
                              </w:rPr>
                            </w:pPr>
                            <w:r w:rsidRPr="00040F06">
                              <w:rPr>
                                <w:rFonts w:ascii="LM Sans 10" w:hAnsi="LM Sans 10" w:cs="Courier New"/>
                                <w:bCs/>
                                <w:i/>
                                <w:color w:val="000000"/>
                                <w:sz w:val="28"/>
                                <w:szCs w:val="28"/>
                              </w:rPr>
                              <w:t xml:space="preserve">This is to certify that the </w:t>
                            </w:r>
                            <w:r w:rsidR="001E7814" w:rsidRPr="00040F06">
                              <w:rPr>
                                <w:rFonts w:ascii="LM Sans 10" w:hAnsi="LM Sans 10" w:cs="Courier New"/>
                                <w:bCs/>
                                <w:i/>
                                <w:color w:val="000000"/>
                                <w:sz w:val="28"/>
                                <w:szCs w:val="28"/>
                              </w:rPr>
                              <w:t>Seminar</w:t>
                            </w:r>
                            <w:r w:rsidRPr="00040F06">
                              <w:rPr>
                                <w:rFonts w:ascii="LM Sans 10" w:hAnsi="LM Sans 10" w:cs="Courier New"/>
                                <w:bCs/>
                                <w:i/>
                                <w:color w:val="000000"/>
                                <w:sz w:val="28"/>
                                <w:szCs w:val="28"/>
                              </w:rPr>
                              <w:t xml:space="preserve"> titled “</w:t>
                            </w:r>
                            <w:r w:rsidR="003330BE" w:rsidRPr="003330BE">
                              <w:rPr>
                                <w:rFonts w:ascii="LM Sans 10" w:hAnsi="LM Sans 10" w:cs="Courier New"/>
                                <w:bCs/>
                                <w:i/>
                                <w:color w:val="FF0000"/>
                                <w:sz w:val="28"/>
                                <w:szCs w:val="28"/>
                              </w:rPr>
                              <w:t>Designs and Patterns in Mathematics and Deep Learning, Fractals for Image Classification, and more!</w:t>
                            </w:r>
                            <w:r w:rsidRPr="00040F06">
                              <w:rPr>
                                <w:rFonts w:ascii="LM Sans 10" w:hAnsi="LM Sans 10" w:cs="Courier New"/>
                                <w:bCs/>
                                <w:i/>
                                <w:color w:val="000000"/>
                                <w:sz w:val="28"/>
                                <w:szCs w:val="28"/>
                              </w:rPr>
                              <w:t xml:space="preserve">” is a bonafide </w:t>
                            </w:r>
                            <w:r w:rsidR="008D3183" w:rsidRPr="00040F06">
                              <w:rPr>
                                <w:rFonts w:ascii="LM Sans 10" w:hAnsi="LM Sans 10" w:cs="Courier New"/>
                                <w:bCs/>
                                <w:i/>
                                <w:color w:val="000000"/>
                                <w:sz w:val="28"/>
                                <w:szCs w:val="28"/>
                              </w:rPr>
                              <w:t>work carried</w:t>
                            </w:r>
                            <w:r w:rsidRPr="00040F06">
                              <w:rPr>
                                <w:rFonts w:ascii="LM Sans 10" w:hAnsi="LM Sans 10" w:cs="Courier New"/>
                                <w:bCs/>
                                <w:i/>
                                <w:color w:val="000000"/>
                                <w:sz w:val="28"/>
                                <w:szCs w:val="28"/>
                              </w:rPr>
                              <w:t xml:space="preserve"> out </w:t>
                            </w:r>
                            <w:r w:rsidR="008D3183" w:rsidRPr="00040F06">
                              <w:rPr>
                                <w:rFonts w:ascii="LM Sans 10" w:hAnsi="LM Sans 10" w:cs="Courier New"/>
                                <w:bCs/>
                                <w:i/>
                                <w:color w:val="000000"/>
                                <w:sz w:val="28"/>
                                <w:szCs w:val="28"/>
                              </w:rPr>
                              <w:t xml:space="preserve">in the </w:t>
                            </w:r>
                            <w:r w:rsidR="008D3183" w:rsidRPr="00040F06">
                              <w:rPr>
                                <w:rFonts w:ascii="LM Sans 10" w:hAnsi="LM Sans 10" w:cs="Courier New"/>
                                <w:bCs/>
                                <w:i/>
                                <w:color w:val="FF0000"/>
                                <w:sz w:val="28"/>
                                <w:szCs w:val="28"/>
                              </w:rPr>
                              <w:t>Department of</w:t>
                            </w:r>
                            <w:r w:rsidR="000F27E6"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Computer Science</w:t>
                            </w:r>
                            <w:r w:rsidR="008D3183"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 xml:space="preserve">and </w:t>
                            </w:r>
                            <w:r w:rsidR="008D3183" w:rsidRPr="00040F06">
                              <w:rPr>
                                <w:rFonts w:ascii="LM Sans 10" w:hAnsi="LM Sans 10" w:cs="Courier New"/>
                                <w:bCs/>
                                <w:i/>
                                <w:color w:val="FF0000"/>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 xml:space="preserve">by </w:t>
                            </w:r>
                            <w:r w:rsidR="008D3183" w:rsidRPr="00040F06">
                              <w:rPr>
                                <w:rFonts w:ascii="LM Sans 10" w:hAnsi="LM Sans 10" w:cs="Courier New"/>
                                <w:bCs/>
                                <w:i/>
                                <w:color w:val="000000"/>
                                <w:sz w:val="28"/>
                                <w:szCs w:val="28"/>
                              </w:rPr>
                              <w:t>Mr.</w:t>
                            </w:r>
                            <w:r w:rsidR="00156B8B" w:rsidRPr="00040F06">
                              <w:rPr>
                                <w:rFonts w:ascii="LM Sans 10" w:hAnsi="LM Sans 10" w:cs="Courier New"/>
                                <w:bCs/>
                                <w:i/>
                                <w:color w:val="000000"/>
                                <w:sz w:val="28"/>
                                <w:szCs w:val="28"/>
                              </w:rPr>
                              <w:t xml:space="preserve"> Satyajit Ghana </w:t>
                            </w:r>
                            <w:r w:rsidR="008D3183" w:rsidRPr="00040F06">
                              <w:rPr>
                                <w:rFonts w:ascii="LM Sans 10" w:hAnsi="LM Sans 10" w:cs="Courier New"/>
                                <w:bCs/>
                                <w:i/>
                                <w:color w:val="000000"/>
                                <w:sz w:val="28"/>
                                <w:szCs w:val="28"/>
                              </w:rPr>
                              <w:t xml:space="preserve">bearing Reg. No. </w:t>
                            </w:r>
                            <w:r w:rsidR="00156B8B" w:rsidRPr="00040F06">
                              <w:rPr>
                                <w:rFonts w:ascii="LM Sans 10" w:hAnsi="LM Sans 10" w:cs="Courier New"/>
                                <w:bCs/>
                                <w:i/>
                                <w:color w:val="000000"/>
                                <w:sz w:val="28"/>
                                <w:szCs w:val="28"/>
                              </w:rPr>
                              <w:t>17ETCS002159</w:t>
                            </w:r>
                            <w:r w:rsidR="008D3183" w:rsidRPr="00040F06">
                              <w:rPr>
                                <w:rFonts w:ascii="LM Sans 10" w:hAnsi="LM Sans 10" w:cs="Courier New"/>
                                <w:bCs/>
                                <w:i/>
                                <w:color w:val="000000"/>
                                <w:sz w:val="28"/>
                                <w:szCs w:val="28"/>
                              </w:rPr>
                              <w:t xml:space="preserve"> </w:t>
                            </w:r>
                            <w:r w:rsidRPr="00040F06">
                              <w:rPr>
                                <w:rFonts w:ascii="LM Sans 10" w:hAnsi="LM Sans 10" w:cs="Courier New"/>
                                <w:bCs/>
                                <w:i/>
                                <w:color w:val="000000"/>
                                <w:sz w:val="28"/>
                                <w:szCs w:val="28"/>
                              </w:rPr>
                              <w:t xml:space="preserve">in partial fulfilment of requirements </w:t>
                            </w:r>
                            <w:r w:rsidRPr="00040F06">
                              <w:rPr>
                                <w:rFonts w:ascii="LM Sans 10" w:hAnsi="LM Sans 10" w:cs="Courier New"/>
                                <w:bCs/>
                                <w:i/>
                                <w:sz w:val="28"/>
                                <w:szCs w:val="28"/>
                              </w:rPr>
                              <w:t xml:space="preserve">of </w:t>
                            </w:r>
                            <w:r w:rsidR="008F0CF2" w:rsidRPr="00040F06">
                              <w:rPr>
                                <w:rFonts w:ascii="LM Sans 10" w:hAnsi="LM Sans 10" w:cs="Courier New"/>
                                <w:bCs/>
                                <w:i/>
                                <w:sz w:val="28"/>
                                <w:szCs w:val="28"/>
                              </w:rPr>
                              <w:t>the Course curriculum of 7</w:t>
                            </w:r>
                            <w:r w:rsidR="008F0CF2" w:rsidRPr="00040F06">
                              <w:rPr>
                                <w:rFonts w:ascii="LM Sans 10" w:hAnsi="LM Sans 10" w:cs="Courier New"/>
                                <w:bCs/>
                                <w:i/>
                                <w:sz w:val="28"/>
                                <w:szCs w:val="28"/>
                                <w:vertAlign w:val="superscript"/>
                              </w:rPr>
                              <w:t>th</w:t>
                            </w:r>
                            <w:r w:rsidR="008F0CF2" w:rsidRPr="00040F06">
                              <w:rPr>
                                <w:rFonts w:ascii="LM Sans 10" w:hAnsi="LM Sans 10" w:cs="Courier New"/>
                                <w:bCs/>
                                <w:i/>
                                <w:sz w:val="28"/>
                                <w:szCs w:val="28"/>
                              </w:rPr>
                              <w:t xml:space="preserve"> Sem</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Computer Science</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 xml:space="preserve">and </w:t>
                            </w:r>
                            <w:r w:rsidR="007C2D40" w:rsidRPr="00040F06">
                              <w:rPr>
                                <w:rFonts w:ascii="LM Sans 10" w:hAnsi="LM Sans 10" w:cs="Courier New"/>
                                <w:bCs/>
                                <w:i/>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of Ramaiah University of Applied Sciences.</w:t>
                            </w:r>
                          </w:p>
                          <w:p w14:paraId="5BA3FC94" w14:textId="414E5253" w:rsidR="009C364F" w:rsidRDefault="001E7814" w:rsidP="00A707E8">
                            <w:pPr>
                              <w:pStyle w:val="Footer"/>
                              <w:jc w:val="center"/>
                              <w:rPr>
                                <w:rFonts w:ascii="LM Sans 10" w:hAnsi="LM Sans 10" w:cs="Courier New"/>
                                <w:b/>
                                <w:bCs/>
                                <w:color w:val="FF0000"/>
                                <w:sz w:val="28"/>
                                <w:szCs w:val="28"/>
                              </w:rPr>
                            </w:pPr>
                            <w:r w:rsidRPr="00040F06">
                              <w:rPr>
                                <w:rFonts w:ascii="LM Sans 10" w:hAnsi="LM Sans 10" w:cs="Courier New"/>
                                <w:b/>
                                <w:bCs/>
                                <w:color w:val="FF0000"/>
                                <w:sz w:val="28"/>
                                <w:szCs w:val="28"/>
                              </w:rPr>
                              <w:t>Jan</w:t>
                            </w:r>
                            <w:r w:rsidR="00C26ECC" w:rsidRPr="00040F06">
                              <w:rPr>
                                <w:rFonts w:ascii="LM Sans 10" w:hAnsi="LM Sans 10" w:cs="Courier New"/>
                                <w:b/>
                                <w:bCs/>
                                <w:color w:val="FF0000"/>
                                <w:sz w:val="28"/>
                                <w:szCs w:val="28"/>
                              </w:rPr>
                              <w:t xml:space="preserve"> – </w:t>
                            </w:r>
                            <w:r w:rsidRPr="00040F06">
                              <w:rPr>
                                <w:rFonts w:ascii="LM Sans 10" w:hAnsi="LM Sans 10" w:cs="Courier New"/>
                                <w:b/>
                                <w:bCs/>
                                <w:color w:val="FF0000"/>
                                <w:sz w:val="28"/>
                                <w:szCs w:val="28"/>
                              </w:rPr>
                              <w:t>2021</w:t>
                            </w:r>
                          </w:p>
                          <w:p w14:paraId="74B914D0" w14:textId="77777777" w:rsidR="00FF3529" w:rsidRPr="00040F06" w:rsidRDefault="00FF3529" w:rsidP="00A707E8">
                            <w:pPr>
                              <w:pStyle w:val="Footer"/>
                              <w:jc w:val="center"/>
                              <w:rPr>
                                <w:rFonts w:ascii="LM Sans 10" w:hAnsi="LM Sans 10" w:cs="Courier New"/>
                                <w:b/>
                                <w:bCs/>
                                <w:color w:val="FF0000"/>
                                <w:sz w:val="28"/>
                                <w:szCs w:val="28"/>
                              </w:rPr>
                            </w:pPr>
                          </w:p>
                          <w:p w14:paraId="67939D6D" w14:textId="785C6B24" w:rsidR="008F0CF2" w:rsidRPr="00040F06" w:rsidRDefault="0006707D" w:rsidP="008F0CF2">
                            <w:pPr>
                              <w:pStyle w:val="Footer"/>
                              <w:spacing w:line="276" w:lineRule="auto"/>
                              <w:jc w:val="left"/>
                              <w:rPr>
                                <w:rFonts w:ascii="LM Sans 10" w:hAnsi="LM Sans 10" w:cs="Courier New"/>
                                <w:b/>
                                <w:bCs/>
                                <w:color w:val="FF0000"/>
                                <w:sz w:val="28"/>
                                <w:szCs w:val="28"/>
                              </w:rPr>
                            </w:pPr>
                            <w:r>
                              <w:rPr>
                                <w:rFonts w:ascii="LM Sans 10" w:hAnsi="LM Sans 10" w:cs="Courier New"/>
                                <w:b/>
                                <w:bCs/>
                                <w:color w:val="FF0000"/>
                                <w:sz w:val="28"/>
                                <w:szCs w:val="28"/>
                              </w:rPr>
                              <w:t>Mrs. Chaitra S</w:t>
                            </w:r>
                          </w:p>
                          <w:p w14:paraId="6801D78E" w14:textId="36504AB2" w:rsidR="008F0CF2" w:rsidRPr="00040F06" w:rsidRDefault="00F33910"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Designation</w:t>
                            </w:r>
                            <w:r w:rsidR="00156B8B" w:rsidRPr="00040F06">
                              <w:rPr>
                                <w:rFonts w:ascii="LM Sans 10" w:hAnsi="LM Sans 10" w:cs="Courier New"/>
                                <w:b/>
                                <w:bCs/>
                                <w:color w:val="FF0000"/>
                                <w:sz w:val="28"/>
                                <w:szCs w:val="28"/>
                              </w:rPr>
                              <w:t>:</w:t>
                            </w:r>
                            <w:r w:rsidR="007920E0">
                              <w:rPr>
                                <w:rFonts w:ascii="LM Sans 10" w:hAnsi="LM Sans 10" w:cs="Courier New"/>
                                <w:b/>
                                <w:bCs/>
                                <w:color w:val="FF0000"/>
                                <w:sz w:val="28"/>
                                <w:szCs w:val="28"/>
                              </w:rPr>
                              <w:t xml:space="preserve"> Professor</w:t>
                            </w:r>
                            <w:r w:rsidR="00FF3529">
                              <w:rPr>
                                <w:rFonts w:ascii="LM Sans 10" w:hAnsi="LM Sans 10" w:cs="Courier New"/>
                                <w:b/>
                                <w:bCs/>
                                <w:color w:val="FF0000"/>
                                <w:sz w:val="28"/>
                                <w:szCs w:val="28"/>
                              </w:rPr>
                              <w:t xml:space="preserve"> - Dept of CSE</w:t>
                            </w:r>
                          </w:p>
                          <w:p w14:paraId="784D93F8" w14:textId="67DCE9FB"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Place:</w:t>
                            </w:r>
                            <w:r w:rsidR="007920E0">
                              <w:rPr>
                                <w:rFonts w:ascii="LM Sans 10" w:hAnsi="LM Sans 10" w:cs="Courier New"/>
                                <w:b/>
                                <w:bCs/>
                                <w:color w:val="FF0000"/>
                                <w:sz w:val="28"/>
                                <w:szCs w:val="28"/>
                              </w:rPr>
                              <w:t xml:space="preserve"> Bangalore</w:t>
                            </w:r>
                          </w:p>
                          <w:p w14:paraId="440A0AA4" w14:textId="1F49D489"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Date:</w:t>
                            </w:r>
                            <w:r w:rsidR="007920E0">
                              <w:rPr>
                                <w:rFonts w:ascii="LM Sans 10" w:hAnsi="LM Sans 10" w:cs="Courier New"/>
                                <w:b/>
                                <w:bCs/>
                                <w:color w:val="FF0000"/>
                                <w:sz w:val="28"/>
                                <w:szCs w:val="28"/>
                              </w:rPr>
                              <w:t xml:space="preserve"> 31-Jan-2020</w:t>
                            </w:r>
                          </w:p>
                          <w:p w14:paraId="43A6F6A8" w14:textId="533290FF" w:rsidR="009C364F" w:rsidRPr="00CD7F7D" w:rsidRDefault="009C364F" w:rsidP="008F0CF2">
                            <w:pPr>
                              <w:pStyle w:val="Footer"/>
                              <w:spacing w:line="276" w:lineRule="auto"/>
                              <w:jc w:val="left"/>
                              <w:rPr>
                                <w:rFonts w:asciiTheme="minorHAnsi" w:hAnsiTheme="minorHAnsi" w:cs="Courier New"/>
                                <w:b/>
                                <w:bCs/>
                                <w:color w:val="FF0000"/>
                                <w:sz w:val="28"/>
                                <w:szCs w:val="28"/>
                              </w:rPr>
                            </w:pPr>
                            <w:r w:rsidRPr="00CD7F7D">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ab/>
                            </w:r>
                            <w:r w:rsidR="008F0CF2">
                              <w:rPr>
                                <w:rFonts w:asciiTheme="minorHAnsi" w:hAnsiTheme="minorHAnsi" w:cs="Courier New"/>
                                <w:b/>
                                <w:bCs/>
                                <w:color w:val="FF0000"/>
                                <w:sz w:val="28"/>
                                <w:szCs w:val="28"/>
                              </w:rPr>
                              <w:tab/>
                            </w:r>
                            <w:r w:rsidRPr="00CD7F7D">
                              <w:rPr>
                                <w:rFonts w:asciiTheme="minorHAnsi" w:hAnsiTheme="minorHAnsi" w:cs="Courier New"/>
                                <w:b/>
                                <w:bCs/>
                                <w:color w:val="FF0000"/>
                                <w:sz w:val="28"/>
                                <w:szCs w:val="28"/>
                              </w:rPr>
                              <w:tab/>
                            </w:r>
                          </w:p>
                          <w:p w14:paraId="77515BBA" w14:textId="77777777" w:rsidR="009C364F" w:rsidRPr="00CD7F7D" w:rsidRDefault="009C364F" w:rsidP="00CD7F7D">
                            <w:pPr>
                              <w:pStyle w:val="Footer"/>
                              <w:spacing w:line="276" w:lineRule="auto"/>
                              <w:jc w:val="center"/>
                              <w:rPr>
                                <w:rFonts w:asciiTheme="minorHAnsi" w:hAnsiTheme="minorHAnsi" w:cs="Courier New"/>
                                <w:color w:val="000000"/>
                                <w:sz w:val="28"/>
                                <w:szCs w:val="28"/>
                              </w:rPr>
                            </w:pPr>
                          </w:p>
                          <w:p w14:paraId="0738E077" w14:textId="77777777" w:rsidR="00CD7F7D" w:rsidRPr="00CD7F7D" w:rsidRDefault="00CD7F7D" w:rsidP="00CD7F7D">
                            <w:pPr>
                              <w:pStyle w:val="Footer"/>
                              <w:spacing w:line="276" w:lineRule="auto"/>
                              <w:jc w:val="center"/>
                              <w:rPr>
                                <w:rFonts w:asciiTheme="minorHAnsi" w:hAnsiTheme="minorHAnsi" w:cs="Courier New"/>
                                <w:color w:val="000000"/>
                                <w:sz w:val="28"/>
                                <w:szCs w:val="28"/>
                              </w:rPr>
                            </w:pPr>
                          </w:p>
                          <w:p w14:paraId="2C07EC4E" w14:textId="77777777" w:rsidR="009C364F" w:rsidRPr="00CD7F7D" w:rsidRDefault="009C364F" w:rsidP="00A707E8">
                            <w:pPr>
                              <w:pStyle w:val="Footer"/>
                              <w:rPr>
                                <w:rFonts w:asciiTheme="minorHAnsi" w:hAnsiTheme="minorHAnsi" w:cs="Courier New"/>
                                <w:color w:val="000000"/>
                                <w:sz w:val="28"/>
                                <w:szCs w:val="28"/>
                              </w:rPr>
                            </w:pPr>
                          </w:p>
                          <w:p w14:paraId="47013338" w14:textId="77777777" w:rsidR="009C364F" w:rsidRPr="00F33910" w:rsidRDefault="00F6613B" w:rsidP="006B0CF4">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Dr. Raghavendra V. Kulkarni</w:t>
                            </w:r>
                            <w:r w:rsidR="009C364F" w:rsidRPr="00F33910">
                              <w:rPr>
                                <w:rFonts w:asciiTheme="minorHAnsi" w:hAnsiTheme="minorHAnsi" w:cs="Courier New"/>
                                <w:b/>
                                <w:bCs/>
                                <w:sz w:val="28"/>
                                <w:szCs w:val="28"/>
                              </w:rPr>
                              <w:tab/>
                            </w:r>
                            <w:r w:rsidRPr="00F33910">
                              <w:rPr>
                                <w:rFonts w:asciiTheme="minorHAnsi" w:hAnsiTheme="minorHAnsi" w:cs="Courier New"/>
                                <w:b/>
                                <w:bCs/>
                                <w:sz w:val="28"/>
                                <w:szCs w:val="28"/>
                              </w:rPr>
                              <w:tab/>
                              <w:t>Dr. M. Arulanantham</w:t>
                            </w:r>
                          </w:p>
                          <w:p w14:paraId="1416BEBE" w14:textId="77777777" w:rsidR="009C364F" w:rsidRPr="00F33910" w:rsidRDefault="00F6613B" w:rsidP="00F33910">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Professor and </w:t>
                            </w:r>
                            <w:r w:rsidR="00C26ECC" w:rsidRPr="00F33910">
                              <w:rPr>
                                <w:rFonts w:asciiTheme="minorHAnsi" w:hAnsiTheme="minorHAnsi" w:cs="Courier New"/>
                                <w:b/>
                                <w:bCs/>
                                <w:sz w:val="28"/>
                                <w:szCs w:val="28"/>
                              </w:rPr>
                              <w:t xml:space="preserve">Head – Dept. of </w:t>
                            </w:r>
                            <w:r w:rsidRPr="00F33910">
                              <w:rPr>
                                <w:rFonts w:asciiTheme="minorHAnsi" w:hAnsiTheme="minorHAnsi" w:cs="Courier New"/>
                                <w:b/>
                                <w:bCs/>
                                <w:sz w:val="28"/>
                                <w:szCs w:val="28"/>
                              </w:rPr>
                              <w:t>CS</w:t>
                            </w:r>
                            <w:r w:rsidR="009C364F" w:rsidRPr="00F33910">
                              <w:rPr>
                                <w:rFonts w:asciiTheme="minorHAnsi" w:hAnsiTheme="minorHAnsi" w:cs="Courier New"/>
                                <w:b/>
                                <w:bCs/>
                                <w:sz w:val="28"/>
                                <w:szCs w:val="28"/>
                              </w:rPr>
                              <w:t>E</w:t>
                            </w:r>
                            <w:r w:rsidR="00F33910" w:rsidRPr="00F33910">
                              <w:rPr>
                                <w:rFonts w:asciiTheme="minorHAnsi" w:hAnsiTheme="minorHAnsi" w:cs="Courier New"/>
                                <w:b/>
                                <w:bCs/>
                                <w:sz w:val="28"/>
                                <w:szCs w:val="28"/>
                              </w:rPr>
                              <w:tab/>
                            </w:r>
                            <w:r w:rsidR="00F33910" w:rsidRPr="00F33910">
                              <w:rPr>
                                <w:rFonts w:asciiTheme="minorHAnsi" w:hAnsiTheme="minorHAnsi" w:cs="Courier New"/>
                                <w:b/>
                                <w:bCs/>
                                <w:sz w:val="28"/>
                                <w:szCs w:val="28"/>
                              </w:rPr>
                              <w:tab/>
                            </w:r>
                            <w:r w:rsidRPr="00F33910">
                              <w:rPr>
                                <w:rFonts w:asciiTheme="minorHAnsi" w:hAnsiTheme="minorHAnsi" w:cs="Courier New"/>
                                <w:b/>
                                <w:bCs/>
                                <w:sz w:val="28"/>
                                <w:szCs w:val="28"/>
                              </w:rPr>
                              <w:t xml:space="preserve">Professor and </w:t>
                            </w:r>
                            <w:r w:rsidR="009C364F" w:rsidRPr="00F33910">
                              <w:rPr>
                                <w:rFonts w:asciiTheme="minorHAnsi" w:hAnsiTheme="minorHAnsi" w:cs="Courier New"/>
                                <w:b/>
                                <w:bCs/>
                                <w:sz w:val="28"/>
                                <w:szCs w:val="28"/>
                              </w:rPr>
                              <w:t>Dean-FE</w:t>
                            </w:r>
                            <w:r w:rsidR="00F33910" w:rsidRPr="00F33910">
                              <w:rPr>
                                <w:rFonts w:asciiTheme="minorHAnsi" w:hAnsiTheme="minorHAnsi" w:cs="Courier New"/>
                                <w:b/>
                                <w:bCs/>
                                <w:sz w:val="28"/>
                                <w:szCs w:val="28"/>
                              </w:rPr>
                              <w:t>T</w:t>
                            </w:r>
                          </w:p>
                          <w:p w14:paraId="47A038DE" w14:textId="77777777" w:rsidR="009C364F" w:rsidRDefault="009C364F" w:rsidP="00520806">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14:paraId="68B27F2D" w14:textId="77777777" w:rsidR="009C364F" w:rsidRPr="004008F9" w:rsidRDefault="009C364F" w:rsidP="00520806">
                            <w:pPr>
                              <w:pStyle w:val="Footer"/>
                              <w:jc w:val="left"/>
                              <w:rPr>
                                <w:color w:val="000000"/>
                              </w:rPr>
                            </w:pPr>
                            <w:r w:rsidRPr="004008F9">
                              <w:rPr>
                                <w:color w:val="000000"/>
                              </w:rPr>
                              <w:tab/>
                            </w:r>
                            <w:r w:rsidRPr="004008F9">
                              <w:rPr>
                                <w:color w:val="000000"/>
                              </w:rPr>
                              <w:tab/>
                            </w:r>
                          </w:p>
                          <w:p w14:paraId="22C5DC15" w14:textId="77777777" w:rsidR="009C364F" w:rsidRDefault="009C364F" w:rsidP="00520806">
                            <w:pPr>
                              <w:rPr>
                                <w:sz w:val="14"/>
                                <w:lang w:val="fr-FR"/>
                              </w:rPr>
                            </w:pPr>
                          </w:p>
                          <w:p w14:paraId="1B98D956" w14:textId="77777777" w:rsidR="009C364F" w:rsidRDefault="009C36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76CE1" id="Rectangle 13" o:spid="_x0000_s1026" style="position:absolute;left:0;text-align:left;margin-left:0;margin-top:-28.35pt;width:434.65pt;height:576.65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" strokeweight="6pt">
                <v:stroke linestyle="thickBetweenThin"/>
                <v:textbox>
                  <w:txbxContent>
                    <w:p w14:paraId="5F9D7093" w14:textId="4041586D" w:rsidR="009C364F" w:rsidRPr="00A61008" w:rsidRDefault="00A61008" w:rsidP="00A61008">
                      <w:pPr>
                        <w:jc w:val="center"/>
                        <w:rPr>
                          <w:rFonts w:ascii="LM Sans 10" w:hAnsi="LM Sans 10"/>
                          <w:b/>
                          <w:bCs/>
                          <w:color w:val="000000"/>
                          <w:sz w:val="32"/>
                          <w:szCs w:val="32"/>
                        </w:rPr>
                      </w:pPr>
                      <w:r w:rsidRPr="00A61008">
                        <w:rPr>
                          <w:rFonts w:ascii="LM Sans 10" w:hAnsi="LM Sans 10"/>
                          <w:b/>
                          <w:bCs/>
                          <w:color w:val="000000"/>
                          <w:sz w:val="32"/>
                          <w:szCs w:val="32"/>
                        </w:rPr>
                        <w:t xml:space="preserve">FACULTY OF </w:t>
                      </w:r>
                      <w:r w:rsidRPr="00A61008">
                        <w:rPr>
                          <w:rFonts w:ascii="LM Sans 10" w:hAnsi="LM Sans 10"/>
                          <w:b/>
                          <w:bCs/>
                          <w:color w:val="FF0000"/>
                          <w:sz w:val="32"/>
                          <w:szCs w:val="32"/>
                        </w:rPr>
                        <w:t>ENGINEERING AND TECHNOLOGY</w:t>
                      </w:r>
                    </w:p>
                    <w:p w14:paraId="35F4AE64" w14:textId="77777777" w:rsidR="009C364F" w:rsidRPr="0054475F" w:rsidRDefault="009C364F" w:rsidP="0054475F"/>
                    <w:p w14:paraId="06D2F6E4" w14:textId="77777777" w:rsidR="009C364F" w:rsidRDefault="009C364F" w:rsidP="00520806">
                      <w:pPr>
                        <w:pStyle w:val="BodyText2"/>
                        <w:jc w:val="center"/>
                        <w:rPr>
                          <w:rFonts w:ascii="Arial Rounded MT Bold" w:hAnsi="Arial Rounded MT Bold" w:cs="Courier New"/>
                          <w:color w:val="000000"/>
                          <w:sz w:val="22"/>
                        </w:rPr>
                      </w:pPr>
                      <w:r w:rsidRPr="005142D3">
                        <w:rPr>
                          <w:noProof/>
                        </w:rPr>
                        <w:drawing>
                          <wp:inline distT="0" distB="0" distL="0" distR="0" wp14:anchorId="049A1A98" wp14:editId="5DA31774">
                            <wp:extent cx="641445" cy="743496"/>
                            <wp:effectExtent l="0" t="0" r="6350" b="0"/>
                            <wp:docPr id="23" name="Picture 23"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6488" t="18224" r="9706" b="13651"/>
                                    <a:stretch/>
                                  </pic:blipFill>
                                  <pic:spPr bwMode="auto">
                                    <a:xfrm>
                                      <a:off x="0" y="0"/>
                                      <a:ext cx="648390" cy="751546"/>
                                    </a:xfrm>
                                    <a:prstGeom prst="rect">
                                      <a:avLst/>
                                    </a:prstGeom>
                                    <a:noFill/>
                                    <a:ln>
                                      <a:noFill/>
                                    </a:ln>
                                    <a:extLst>
                                      <a:ext uri="{53640926-AAD7-44D8-BBD7-CCE9431645EC}">
                                        <a14:shadowObscured xmlns:a14="http://schemas.microsoft.com/office/drawing/2010/main"/>
                                      </a:ext>
                                    </a:extLst>
                                  </pic:spPr>
                                </pic:pic>
                              </a:graphicData>
                            </a:graphic>
                          </wp:inline>
                        </w:drawing>
                      </w:r>
                    </w:p>
                    <w:p w14:paraId="66564405" w14:textId="77777777" w:rsidR="009C364F" w:rsidRDefault="009C364F" w:rsidP="00520806">
                      <w:pPr>
                        <w:pStyle w:val="Footer"/>
                        <w:jc w:val="center"/>
                        <w:rPr>
                          <w:sz w:val="10"/>
                        </w:rPr>
                      </w:pPr>
                    </w:p>
                    <w:p w14:paraId="3C9616DB" w14:textId="1532FD8A" w:rsidR="009C364F" w:rsidRPr="00BE035E" w:rsidRDefault="009C364F" w:rsidP="00F76D21">
                      <w:pPr>
                        <w:pStyle w:val="Footer"/>
                        <w:jc w:val="center"/>
                        <w:outlineLvl w:val="0"/>
                        <w:rPr>
                          <w:rFonts w:ascii="LM Sans 10" w:hAnsi="LM Sans 10" w:cs="Courier New"/>
                          <w:b/>
                          <w:bCs/>
                          <w:color w:val="000000"/>
                          <w:sz w:val="52"/>
                        </w:rPr>
                      </w:pPr>
                      <w:bookmarkStart w:id="9" w:name="_Toc18079255"/>
                      <w:bookmarkStart w:id="10" w:name="_Toc19177065"/>
                      <w:bookmarkStart w:id="11" w:name="_Toc63007183"/>
                      <w:r w:rsidRPr="00040F06">
                        <w:rPr>
                          <w:rFonts w:ascii="LM Sans 10" w:hAnsi="LM Sans 10" w:cs="Courier New"/>
                          <w:b/>
                          <w:bCs/>
                          <w:color w:val="000000"/>
                          <w:sz w:val="52"/>
                        </w:rPr>
                        <w:t>Certificate</w:t>
                      </w:r>
                      <w:bookmarkEnd w:id="9"/>
                      <w:bookmarkEnd w:id="10"/>
                      <w:bookmarkEnd w:id="11"/>
                    </w:p>
                    <w:p w14:paraId="64F79E02" w14:textId="7985488E" w:rsidR="00C26ECC" w:rsidRPr="00040F06" w:rsidRDefault="00C26ECC" w:rsidP="00CD7F7D">
                      <w:pPr>
                        <w:rPr>
                          <w:rFonts w:ascii="LM Sans 10" w:hAnsi="LM Sans 10" w:cs="Courier New"/>
                          <w:bCs/>
                          <w:color w:val="000000"/>
                          <w:sz w:val="32"/>
                          <w:u w:val="single"/>
                        </w:rPr>
                      </w:pPr>
                      <w:r w:rsidRPr="00040F06">
                        <w:rPr>
                          <w:rFonts w:ascii="LM Sans 10" w:hAnsi="LM Sans 10" w:cs="Courier New"/>
                          <w:bCs/>
                          <w:i/>
                          <w:color w:val="000000"/>
                          <w:sz w:val="28"/>
                          <w:szCs w:val="28"/>
                        </w:rPr>
                        <w:t xml:space="preserve">This is to certify that the </w:t>
                      </w:r>
                      <w:r w:rsidR="001E7814" w:rsidRPr="00040F06">
                        <w:rPr>
                          <w:rFonts w:ascii="LM Sans 10" w:hAnsi="LM Sans 10" w:cs="Courier New"/>
                          <w:bCs/>
                          <w:i/>
                          <w:color w:val="000000"/>
                          <w:sz w:val="28"/>
                          <w:szCs w:val="28"/>
                        </w:rPr>
                        <w:t>Seminar</w:t>
                      </w:r>
                      <w:r w:rsidRPr="00040F06">
                        <w:rPr>
                          <w:rFonts w:ascii="LM Sans 10" w:hAnsi="LM Sans 10" w:cs="Courier New"/>
                          <w:bCs/>
                          <w:i/>
                          <w:color w:val="000000"/>
                          <w:sz w:val="28"/>
                          <w:szCs w:val="28"/>
                        </w:rPr>
                        <w:t xml:space="preserve"> titled “</w:t>
                      </w:r>
                      <w:r w:rsidR="003330BE" w:rsidRPr="003330BE">
                        <w:rPr>
                          <w:rFonts w:ascii="LM Sans 10" w:hAnsi="LM Sans 10" w:cs="Courier New"/>
                          <w:bCs/>
                          <w:i/>
                          <w:color w:val="FF0000"/>
                          <w:sz w:val="28"/>
                          <w:szCs w:val="28"/>
                        </w:rPr>
                        <w:t>Designs and Patterns in Mathematics and Deep Learning, Fractals for Image Classification, and more!</w:t>
                      </w:r>
                      <w:r w:rsidRPr="00040F06">
                        <w:rPr>
                          <w:rFonts w:ascii="LM Sans 10" w:hAnsi="LM Sans 10" w:cs="Courier New"/>
                          <w:bCs/>
                          <w:i/>
                          <w:color w:val="000000"/>
                          <w:sz w:val="28"/>
                          <w:szCs w:val="28"/>
                        </w:rPr>
                        <w:t xml:space="preserve">” is a bonafide </w:t>
                      </w:r>
                      <w:r w:rsidR="008D3183" w:rsidRPr="00040F06">
                        <w:rPr>
                          <w:rFonts w:ascii="LM Sans 10" w:hAnsi="LM Sans 10" w:cs="Courier New"/>
                          <w:bCs/>
                          <w:i/>
                          <w:color w:val="000000"/>
                          <w:sz w:val="28"/>
                          <w:szCs w:val="28"/>
                        </w:rPr>
                        <w:t>work carried</w:t>
                      </w:r>
                      <w:r w:rsidRPr="00040F06">
                        <w:rPr>
                          <w:rFonts w:ascii="LM Sans 10" w:hAnsi="LM Sans 10" w:cs="Courier New"/>
                          <w:bCs/>
                          <w:i/>
                          <w:color w:val="000000"/>
                          <w:sz w:val="28"/>
                          <w:szCs w:val="28"/>
                        </w:rPr>
                        <w:t xml:space="preserve"> out </w:t>
                      </w:r>
                      <w:r w:rsidR="008D3183" w:rsidRPr="00040F06">
                        <w:rPr>
                          <w:rFonts w:ascii="LM Sans 10" w:hAnsi="LM Sans 10" w:cs="Courier New"/>
                          <w:bCs/>
                          <w:i/>
                          <w:color w:val="000000"/>
                          <w:sz w:val="28"/>
                          <w:szCs w:val="28"/>
                        </w:rPr>
                        <w:t xml:space="preserve">in the </w:t>
                      </w:r>
                      <w:r w:rsidR="008D3183" w:rsidRPr="00040F06">
                        <w:rPr>
                          <w:rFonts w:ascii="LM Sans 10" w:hAnsi="LM Sans 10" w:cs="Courier New"/>
                          <w:bCs/>
                          <w:i/>
                          <w:color w:val="FF0000"/>
                          <w:sz w:val="28"/>
                          <w:szCs w:val="28"/>
                        </w:rPr>
                        <w:t>Department of</w:t>
                      </w:r>
                      <w:r w:rsidR="000F27E6"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Computer Science</w:t>
                      </w:r>
                      <w:r w:rsidR="008D3183"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 xml:space="preserve">and </w:t>
                      </w:r>
                      <w:r w:rsidR="008D3183" w:rsidRPr="00040F06">
                        <w:rPr>
                          <w:rFonts w:ascii="LM Sans 10" w:hAnsi="LM Sans 10" w:cs="Courier New"/>
                          <w:bCs/>
                          <w:i/>
                          <w:color w:val="FF0000"/>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 xml:space="preserve">by </w:t>
                      </w:r>
                      <w:r w:rsidR="008D3183" w:rsidRPr="00040F06">
                        <w:rPr>
                          <w:rFonts w:ascii="LM Sans 10" w:hAnsi="LM Sans 10" w:cs="Courier New"/>
                          <w:bCs/>
                          <w:i/>
                          <w:color w:val="000000"/>
                          <w:sz w:val="28"/>
                          <w:szCs w:val="28"/>
                        </w:rPr>
                        <w:t>Mr.</w:t>
                      </w:r>
                      <w:r w:rsidR="00156B8B" w:rsidRPr="00040F06">
                        <w:rPr>
                          <w:rFonts w:ascii="LM Sans 10" w:hAnsi="LM Sans 10" w:cs="Courier New"/>
                          <w:bCs/>
                          <w:i/>
                          <w:color w:val="000000"/>
                          <w:sz w:val="28"/>
                          <w:szCs w:val="28"/>
                        </w:rPr>
                        <w:t xml:space="preserve"> Satyajit Ghana </w:t>
                      </w:r>
                      <w:r w:rsidR="008D3183" w:rsidRPr="00040F06">
                        <w:rPr>
                          <w:rFonts w:ascii="LM Sans 10" w:hAnsi="LM Sans 10" w:cs="Courier New"/>
                          <w:bCs/>
                          <w:i/>
                          <w:color w:val="000000"/>
                          <w:sz w:val="28"/>
                          <w:szCs w:val="28"/>
                        </w:rPr>
                        <w:t xml:space="preserve">bearing Reg. No. </w:t>
                      </w:r>
                      <w:r w:rsidR="00156B8B" w:rsidRPr="00040F06">
                        <w:rPr>
                          <w:rFonts w:ascii="LM Sans 10" w:hAnsi="LM Sans 10" w:cs="Courier New"/>
                          <w:bCs/>
                          <w:i/>
                          <w:color w:val="000000"/>
                          <w:sz w:val="28"/>
                          <w:szCs w:val="28"/>
                        </w:rPr>
                        <w:t>17ETCS002159</w:t>
                      </w:r>
                      <w:r w:rsidR="008D3183" w:rsidRPr="00040F06">
                        <w:rPr>
                          <w:rFonts w:ascii="LM Sans 10" w:hAnsi="LM Sans 10" w:cs="Courier New"/>
                          <w:bCs/>
                          <w:i/>
                          <w:color w:val="000000"/>
                          <w:sz w:val="28"/>
                          <w:szCs w:val="28"/>
                        </w:rPr>
                        <w:t xml:space="preserve"> </w:t>
                      </w:r>
                      <w:r w:rsidRPr="00040F06">
                        <w:rPr>
                          <w:rFonts w:ascii="LM Sans 10" w:hAnsi="LM Sans 10" w:cs="Courier New"/>
                          <w:bCs/>
                          <w:i/>
                          <w:color w:val="000000"/>
                          <w:sz w:val="28"/>
                          <w:szCs w:val="28"/>
                        </w:rPr>
                        <w:t xml:space="preserve">in partial fulfilment of requirements </w:t>
                      </w:r>
                      <w:r w:rsidRPr="00040F06">
                        <w:rPr>
                          <w:rFonts w:ascii="LM Sans 10" w:hAnsi="LM Sans 10" w:cs="Courier New"/>
                          <w:bCs/>
                          <w:i/>
                          <w:sz w:val="28"/>
                          <w:szCs w:val="28"/>
                        </w:rPr>
                        <w:t xml:space="preserve">of </w:t>
                      </w:r>
                      <w:r w:rsidR="008F0CF2" w:rsidRPr="00040F06">
                        <w:rPr>
                          <w:rFonts w:ascii="LM Sans 10" w:hAnsi="LM Sans 10" w:cs="Courier New"/>
                          <w:bCs/>
                          <w:i/>
                          <w:sz w:val="28"/>
                          <w:szCs w:val="28"/>
                        </w:rPr>
                        <w:t>the Course curriculum of 7</w:t>
                      </w:r>
                      <w:r w:rsidR="008F0CF2" w:rsidRPr="00040F06">
                        <w:rPr>
                          <w:rFonts w:ascii="LM Sans 10" w:hAnsi="LM Sans 10" w:cs="Courier New"/>
                          <w:bCs/>
                          <w:i/>
                          <w:sz w:val="28"/>
                          <w:szCs w:val="28"/>
                          <w:vertAlign w:val="superscript"/>
                        </w:rPr>
                        <w:t>th</w:t>
                      </w:r>
                      <w:r w:rsidR="008F0CF2" w:rsidRPr="00040F06">
                        <w:rPr>
                          <w:rFonts w:ascii="LM Sans 10" w:hAnsi="LM Sans 10" w:cs="Courier New"/>
                          <w:bCs/>
                          <w:i/>
                          <w:sz w:val="28"/>
                          <w:szCs w:val="28"/>
                        </w:rPr>
                        <w:t xml:space="preserve"> Sem</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Computer Science</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 xml:space="preserve">and </w:t>
                      </w:r>
                      <w:r w:rsidR="007C2D40" w:rsidRPr="00040F06">
                        <w:rPr>
                          <w:rFonts w:ascii="LM Sans 10" w:hAnsi="LM Sans 10" w:cs="Courier New"/>
                          <w:bCs/>
                          <w:i/>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of Ramaiah University of Applied Sciences.</w:t>
                      </w:r>
                    </w:p>
                    <w:p w14:paraId="5BA3FC94" w14:textId="414E5253" w:rsidR="009C364F" w:rsidRDefault="001E7814" w:rsidP="00A707E8">
                      <w:pPr>
                        <w:pStyle w:val="Footer"/>
                        <w:jc w:val="center"/>
                        <w:rPr>
                          <w:rFonts w:ascii="LM Sans 10" w:hAnsi="LM Sans 10" w:cs="Courier New"/>
                          <w:b/>
                          <w:bCs/>
                          <w:color w:val="FF0000"/>
                          <w:sz w:val="28"/>
                          <w:szCs w:val="28"/>
                        </w:rPr>
                      </w:pPr>
                      <w:r w:rsidRPr="00040F06">
                        <w:rPr>
                          <w:rFonts w:ascii="LM Sans 10" w:hAnsi="LM Sans 10" w:cs="Courier New"/>
                          <w:b/>
                          <w:bCs/>
                          <w:color w:val="FF0000"/>
                          <w:sz w:val="28"/>
                          <w:szCs w:val="28"/>
                        </w:rPr>
                        <w:t>Jan</w:t>
                      </w:r>
                      <w:r w:rsidR="00C26ECC" w:rsidRPr="00040F06">
                        <w:rPr>
                          <w:rFonts w:ascii="LM Sans 10" w:hAnsi="LM Sans 10" w:cs="Courier New"/>
                          <w:b/>
                          <w:bCs/>
                          <w:color w:val="FF0000"/>
                          <w:sz w:val="28"/>
                          <w:szCs w:val="28"/>
                        </w:rPr>
                        <w:t xml:space="preserve"> – </w:t>
                      </w:r>
                      <w:r w:rsidRPr="00040F06">
                        <w:rPr>
                          <w:rFonts w:ascii="LM Sans 10" w:hAnsi="LM Sans 10" w:cs="Courier New"/>
                          <w:b/>
                          <w:bCs/>
                          <w:color w:val="FF0000"/>
                          <w:sz w:val="28"/>
                          <w:szCs w:val="28"/>
                        </w:rPr>
                        <w:t>2021</w:t>
                      </w:r>
                    </w:p>
                    <w:p w14:paraId="74B914D0" w14:textId="77777777" w:rsidR="00FF3529" w:rsidRPr="00040F06" w:rsidRDefault="00FF3529" w:rsidP="00A707E8">
                      <w:pPr>
                        <w:pStyle w:val="Footer"/>
                        <w:jc w:val="center"/>
                        <w:rPr>
                          <w:rFonts w:ascii="LM Sans 10" w:hAnsi="LM Sans 10" w:cs="Courier New"/>
                          <w:b/>
                          <w:bCs/>
                          <w:color w:val="FF0000"/>
                          <w:sz w:val="28"/>
                          <w:szCs w:val="28"/>
                        </w:rPr>
                      </w:pPr>
                    </w:p>
                    <w:p w14:paraId="67939D6D" w14:textId="785C6B24" w:rsidR="008F0CF2" w:rsidRPr="00040F06" w:rsidRDefault="0006707D" w:rsidP="008F0CF2">
                      <w:pPr>
                        <w:pStyle w:val="Footer"/>
                        <w:spacing w:line="276" w:lineRule="auto"/>
                        <w:jc w:val="left"/>
                        <w:rPr>
                          <w:rFonts w:ascii="LM Sans 10" w:hAnsi="LM Sans 10" w:cs="Courier New"/>
                          <w:b/>
                          <w:bCs/>
                          <w:color w:val="FF0000"/>
                          <w:sz w:val="28"/>
                          <w:szCs w:val="28"/>
                        </w:rPr>
                      </w:pPr>
                      <w:r>
                        <w:rPr>
                          <w:rFonts w:ascii="LM Sans 10" w:hAnsi="LM Sans 10" w:cs="Courier New"/>
                          <w:b/>
                          <w:bCs/>
                          <w:color w:val="FF0000"/>
                          <w:sz w:val="28"/>
                          <w:szCs w:val="28"/>
                        </w:rPr>
                        <w:t>Mrs. Chaitra S</w:t>
                      </w:r>
                    </w:p>
                    <w:p w14:paraId="6801D78E" w14:textId="36504AB2" w:rsidR="008F0CF2" w:rsidRPr="00040F06" w:rsidRDefault="00F33910"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Designation</w:t>
                      </w:r>
                      <w:r w:rsidR="00156B8B" w:rsidRPr="00040F06">
                        <w:rPr>
                          <w:rFonts w:ascii="LM Sans 10" w:hAnsi="LM Sans 10" w:cs="Courier New"/>
                          <w:b/>
                          <w:bCs/>
                          <w:color w:val="FF0000"/>
                          <w:sz w:val="28"/>
                          <w:szCs w:val="28"/>
                        </w:rPr>
                        <w:t>:</w:t>
                      </w:r>
                      <w:r w:rsidR="007920E0">
                        <w:rPr>
                          <w:rFonts w:ascii="LM Sans 10" w:hAnsi="LM Sans 10" w:cs="Courier New"/>
                          <w:b/>
                          <w:bCs/>
                          <w:color w:val="FF0000"/>
                          <w:sz w:val="28"/>
                          <w:szCs w:val="28"/>
                        </w:rPr>
                        <w:t xml:space="preserve"> Professor</w:t>
                      </w:r>
                      <w:r w:rsidR="00FF3529">
                        <w:rPr>
                          <w:rFonts w:ascii="LM Sans 10" w:hAnsi="LM Sans 10" w:cs="Courier New"/>
                          <w:b/>
                          <w:bCs/>
                          <w:color w:val="FF0000"/>
                          <w:sz w:val="28"/>
                          <w:szCs w:val="28"/>
                        </w:rPr>
                        <w:t xml:space="preserve"> - Dept of CSE</w:t>
                      </w:r>
                    </w:p>
                    <w:p w14:paraId="784D93F8" w14:textId="67DCE9FB"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Place:</w:t>
                      </w:r>
                      <w:r w:rsidR="007920E0">
                        <w:rPr>
                          <w:rFonts w:ascii="LM Sans 10" w:hAnsi="LM Sans 10" w:cs="Courier New"/>
                          <w:b/>
                          <w:bCs/>
                          <w:color w:val="FF0000"/>
                          <w:sz w:val="28"/>
                          <w:szCs w:val="28"/>
                        </w:rPr>
                        <w:t xml:space="preserve"> Bangalore</w:t>
                      </w:r>
                    </w:p>
                    <w:p w14:paraId="440A0AA4" w14:textId="1F49D489"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Date:</w:t>
                      </w:r>
                      <w:r w:rsidR="007920E0">
                        <w:rPr>
                          <w:rFonts w:ascii="LM Sans 10" w:hAnsi="LM Sans 10" w:cs="Courier New"/>
                          <w:b/>
                          <w:bCs/>
                          <w:color w:val="FF0000"/>
                          <w:sz w:val="28"/>
                          <w:szCs w:val="28"/>
                        </w:rPr>
                        <w:t xml:space="preserve"> 31-Jan-2020</w:t>
                      </w:r>
                    </w:p>
                    <w:p w14:paraId="43A6F6A8" w14:textId="533290FF" w:rsidR="009C364F" w:rsidRPr="00CD7F7D" w:rsidRDefault="009C364F" w:rsidP="008F0CF2">
                      <w:pPr>
                        <w:pStyle w:val="Footer"/>
                        <w:spacing w:line="276" w:lineRule="auto"/>
                        <w:jc w:val="left"/>
                        <w:rPr>
                          <w:rFonts w:asciiTheme="minorHAnsi" w:hAnsiTheme="minorHAnsi" w:cs="Courier New"/>
                          <w:b/>
                          <w:bCs/>
                          <w:color w:val="FF0000"/>
                          <w:sz w:val="28"/>
                          <w:szCs w:val="28"/>
                        </w:rPr>
                      </w:pPr>
                      <w:r w:rsidRPr="00CD7F7D">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ab/>
                      </w:r>
                      <w:r w:rsidR="008F0CF2">
                        <w:rPr>
                          <w:rFonts w:asciiTheme="minorHAnsi" w:hAnsiTheme="minorHAnsi" w:cs="Courier New"/>
                          <w:b/>
                          <w:bCs/>
                          <w:color w:val="FF0000"/>
                          <w:sz w:val="28"/>
                          <w:szCs w:val="28"/>
                        </w:rPr>
                        <w:tab/>
                      </w:r>
                      <w:r w:rsidRPr="00CD7F7D">
                        <w:rPr>
                          <w:rFonts w:asciiTheme="minorHAnsi" w:hAnsiTheme="minorHAnsi" w:cs="Courier New"/>
                          <w:b/>
                          <w:bCs/>
                          <w:color w:val="FF0000"/>
                          <w:sz w:val="28"/>
                          <w:szCs w:val="28"/>
                        </w:rPr>
                        <w:tab/>
                      </w:r>
                    </w:p>
                    <w:p w14:paraId="77515BBA" w14:textId="77777777" w:rsidR="009C364F" w:rsidRPr="00CD7F7D" w:rsidRDefault="009C364F" w:rsidP="00CD7F7D">
                      <w:pPr>
                        <w:pStyle w:val="Footer"/>
                        <w:spacing w:line="276" w:lineRule="auto"/>
                        <w:jc w:val="center"/>
                        <w:rPr>
                          <w:rFonts w:asciiTheme="minorHAnsi" w:hAnsiTheme="minorHAnsi" w:cs="Courier New"/>
                          <w:color w:val="000000"/>
                          <w:sz w:val="28"/>
                          <w:szCs w:val="28"/>
                        </w:rPr>
                      </w:pPr>
                    </w:p>
                    <w:p w14:paraId="0738E077" w14:textId="77777777" w:rsidR="00CD7F7D" w:rsidRPr="00CD7F7D" w:rsidRDefault="00CD7F7D" w:rsidP="00CD7F7D">
                      <w:pPr>
                        <w:pStyle w:val="Footer"/>
                        <w:spacing w:line="276" w:lineRule="auto"/>
                        <w:jc w:val="center"/>
                        <w:rPr>
                          <w:rFonts w:asciiTheme="minorHAnsi" w:hAnsiTheme="minorHAnsi" w:cs="Courier New"/>
                          <w:color w:val="000000"/>
                          <w:sz w:val="28"/>
                          <w:szCs w:val="28"/>
                        </w:rPr>
                      </w:pPr>
                    </w:p>
                    <w:p w14:paraId="2C07EC4E" w14:textId="77777777" w:rsidR="009C364F" w:rsidRPr="00CD7F7D" w:rsidRDefault="009C364F" w:rsidP="00A707E8">
                      <w:pPr>
                        <w:pStyle w:val="Footer"/>
                        <w:rPr>
                          <w:rFonts w:asciiTheme="minorHAnsi" w:hAnsiTheme="minorHAnsi" w:cs="Courier New"/>
                          <w:color w:val="000000"/>
                          <w:sz w:val="28"/>
                          <w:szCs w:val="28"/>
                        </w:rPr>
                      </w:pPr>
                    </w:p>
                    <w:p w14:paraId="47013338" w14:textId="77777777" w:rsidR="009C364F" w:rsidRPr="00F33910" w:rsidRDefault="00F6613B" w:rsidP="006B0CF4">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Dr. Raghavendra V. Kulkarni</w:t>
                      </w:r>
                      <w:r w:rsidR="009C364F" w:rsidRPr="00F33910">
                        <w:rPr>
                          <w:rFonts w:asciiTheme="minorHAnsi" w:hAnsiTheme="minorHAnsi" w:cs="Courier New"/>
                          <w:b/>
                          <w:bCs/>
                          <w:sz w:val="28"/>
                          <w:szCs w:val="28"/>
                        </w:rPr>
                        <w:tab/>
                      </w:r>
                      <w:r w:rsidRPr="00F33910">
                        <w:rPr>
                          <w:rFonts w:asciiTheme="minorHAnsi" w:hAnsiTheme="minorHAnsi" w:cs="Courier New"/>
                          <w:b/>
                          <w:bCs/>
                          <w:sz w:val="28"/>
                          <w:szCs w:val="28"/>
                        </w:rPr>
                        <w:tab/>
                        <w:t>Dr. M. Arulanantham</w:t>
                      </w:r>
                    </w:p>
                    <w:p w14:paraId="1416BEBE" w14:textId="77777777" w:rsidR="009C364F" w:rsidRPr="00F33910" w:rsidRDefault="00F6613B" w:rsidP="00F33910">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Professor and </w:t>
                      </w:r>
                      <w:r w:rsidR="00C26ECC" w:rsidRPr="00F33910">
                        <w:rPr>
                          <w:rFonts w:asciiTheme="minorHAnsi" w:hAnsiTheme="minorHAnsi" w:cs="Courier New"/>
                          <w:b/>
                          <w:bCs/>
                          <w:sz w:val="28"/>
                          <w:szCs w:val="28"/>
                        </w:rPr>
                        <w:t xml:space="preserve">Head – Dept. of </w:t>
                      </w:r>
                      <w:r w:rsidRPr="00F33910">
                        <w:rPr>
                          <w:rFonts w:asciiTheme="minorHAnsi" w:hAnsiTheme="minorHAnsi" w:cs="Courier New"/>
                          <w:b/>
                          <w:bCs/>
                          <w:sz w:val="28"/>
                          <w:szCs w:val="28"/>
                        </w:rPr>
                        <w:t>CS</w:t>
                      </w:r>
                      <w:r w:rsidR="009C364F" w:rsidRPr="00F33910">
                        <w:rPr>
                          <w:rFonts w:asciiTheme="minorHAnsi" w:hAnsiTheme="minorHAnsi" w:cs="Courier New"/>
                          <w:b/>
                          <w:bCs/>
                          <w:sz w:val="28"/>
                          <w:szCs w:val="28"/>
                        </w:rPr>
                        <w:t>E</w:t>
                      </w:r>
                      <w:r w:rsidR="00F33910" w:rsidRPr="00F33910">
                        <w:rPr>
                          <w:rFonts w:asciiTheme="minorHAnsi" w:hAnsiTheme="minorHAnsi" w:cs="Courier New"/>
                          <w:b/>
                          <w:bCs/>
                          <w:sz w:val="28"/>
                          <w:szCs w:val="28"/>
                        </w:rPr>
                        <w:tab/>
                      </w:r>
                      <w:r w:rsidR="00F33910" w:rsidRPr="00F33910">
                        <w:rPr>
                          <w:rFonts w:asciiTheme="minorHAnsi" w:hAnsiTheme="minorHAnsi" w:cs="Courier New"/>
                          <w:b/>
                          <w:bCs/>
                          <w:sz w:val="28"/>
                          <w:szCs w:val="28"/>
                        </w:rPr>
                        <w:tab/>
                      </w:r>
                      <w:r w:rsidRPr="00F33910">
                        <w:rPr>
                          <w:rFonts w:asciiTheme="minorHAnsi" w:hAnsiTheme="minorHAnsi" w:cs="Courier New"/>
                          <w:b/>
                          <w:bCs/>
                          <w:sz w:val="28"/>
                          <w:szCs w:val="28"/>
                        </w:rPr>
                        <w:t xml:space="preserve">Professor and </w:t>
                      </w:r>
                      <w:r w:rsidR="009C364F" w:rsidRPr="00F33910">
                        <w:rPr>
                          <w:rFonts w:asciiTheme="minorHAnsi" w:hAnsiTheme="minorHAnsi" w:cs="Courier New"/>
                          <w:b/>
                          <w:bCs/>
                          <w:sz w:val="28"/>
                          <w:szCs w:val="28"/>
                        </w:rPr>
                        <w:t>Dean-FE</w:t>
                      </w:r>
                      <w:r w:rsidR="00F33910" w:rsidRPr="00F33910">
                        <w:rPr>
                          <w:rFonts w:asciiTheme="minorHAnsi" w:hAnsiTheme="minorHAnsi" w:cs="Courier New"/>
                          <w:b/>
                          <w:bCs/>
                          <w:sz w:val="28"/>
                          <w:szCs w:val="28"/>
                        </w:rPr>
                        <w:t>T</w:t>
                      </w:r>
                    </w:p>
                    <w:p w14:paraId="47A038DE" w14:textId="77777777" w:rsidR="009C364F" w:rsidRDefault="009C364F" w:rsidP="00520806">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14:paraId="68B27F2D" w14:textId="77777777" w:rsidR="009C364F" w:rsidRPr="004008F9" w:rsidRDefault="009C364F" w:rsidP="00520806">
                      <w:pPr>
                        <w:pStyle w:val="Footer"/>
                        <w:jc w:val="left"/>
                        <w:rPr>
                          <w:color w:val="000000"/>
                        </w:rPr>
                      </w:pPr>
                      <w:r w:rsidRPr="004008F9">
                        <w:rPr>
                          <w:color w:val="000000"/>
                        </w:rPr>
                        <w:tab/>
                      </w:r>
                      <w:r w:rsidRPr="004008F9">
                        <w:rPr>
                          <w:color w:val="000000"/>
                        </w:rPr>
                        <w:tab/>
                      </w:r>
                    </w:p>
                    <w:p w14:paraId="22C5DC15" w14:textId="77777777" w:rsidR="009C364F" w:rsidRDefault="009C364F" w:rsidP="00520806">
                      <w:pPr>
                        <w:rPr>
                          <w:sz w:val="14"/>
                          <w:lang w:val="fr-FR"/>
                        </w:rPr>
                      </w:pPr>
                    </w:p>
                    <w:p w14:paraId="1B98D956" w14:textId="77777777" w:rsidR="009C364F" w:rsidRDefault="009C364F"/>
                  </w:txbxContent>
                </v:textbox>
                <w10:wrap anchorx="margin"/>
              </v:rect>
            </w:pict>
          </mc:Fallback>
        </mc:AlternateContent>
      </w:r>
    </w:p>
    <w:p w14:paraId="1E95EECF" w14:textId="4F0AB3AB" w:rsidR="002E327C" w:rsidRPr="00040F06" w:rsidRDefault="00156B8B" w:rsidP="00040F06">
      <w:pPr>
        <w:pStyle w:val="Heading1"/>
      </w:pPr>
      <w:bookmarkStart w:id="12" w:name="_Toc84245656"/>
      <w:bookmarkEnd w:id="1"/>
      <w:bookmarkEnd w:id="2"/>
      <w:bookmarkEnd w:id="3"/>
      <w:bookmarkEnd w:id="4"/>
      <w:bookmarkEnd w:id="5"/>
      <w:r w:rsidRPr="00040F06">
        <w:lastRenderedPageBreak/>
        <w:t xml:space="preserve"> </w:t>
      </w:r>
      <w:bookmarkStart w:id="13" w:name="_Toc63007184"/>
      <w:r w:rsidR="002E327C" w:rsidRPr="00040F06">
        <w:t>Acknowledgement</w:t>
      </w:r>
      <w:bookmarkEnd w:id="12"/>
      <w:r w:rsidR="003813A0" w:rsidRPr="00040F06">
        <w:t>s</w:t>
      </w:r>
      <w:bookmarkEnd w:id="13"/>
    </w:p>
    <w:p w14:paraId="78F74AC5" w14:textId="77777777" w:rsidR="00F407ED" w:rsidRPr="00F7101B" w:rsidRDefault="00F407ED">
      <w:pPr>
        <w:rPr>
          <w:rFonts w:asciiTheme="minorHAnsi" w:hAnsiTheme="minorHAnsi"/>
          <w:b/>
        </w:rPr>
      </w:pPr>
    </w:p>
    <w:p w14:paraId="41FC6406" w14:textId="45F265AA" w:rsidR="008D664E" w:rsidRDefault="00070CC7" w:rsidP="00070CC7">
      <w:pPr>
        <w:ind w:firstLine="720"/>
      </w:pPr>
      <w:bookmarkStart w:id="14" w:name="_Toc72174194"/>
      <w:bookmarkStart w:id="15" w:name="_Toc72235756"/>
      <w:bookmarkStart w:id="16" w:name="_Toc76587737"/>
      <w:bookmarkStart w:id="17" w:name="_Toc77542518"/>
      <w:bookmarkStart w:id="18" w:name="_Toc84245657"/>
      <w:r>
        <w:t>I would like to thank my mentor Mrs. Chaitra S, who proposed the seminar topic and was passionate towards the project and the driving force and an important factor in the completion of this seminar. She guided me throughout the presentations, seminar and reports along with suggestions during the presentation.</w:t>
      </w:r>
    </w:p>
    <w:p w14:paraId="7F331381" w14:textId="2408AF7C" w:rsidR="00070CC7" w:rsidRDefault="00070CC7" w:rsidP="00070CC7">
      <w:r>
        <w:tab/>
        <w:t xml:space="preserve">I would also like to thank </w:t>
      </w:r>
      <w:proofErr w:type="spellStart"/>
      <w:r>
        <w:t>Dr.</w:t>
      </w:r>
      <w:proofErr w:type="spellEnd"/>
      <w:r>
        <w:t xml:space="preserve"> S. V. </w:t>
      </w:r>
      <w:proofErr w:type="spellStart"/>
      <w:r>
        <w:t>Aruna</w:t>
      </w:r>
      <w:proofErr w:type="spellEnd"/>
      <w:r>
        <w:t xml:space="preserve"> Kumar for being the co-opted faculty in assessing the seminar, and his valuable inputs on the results obtained in this experiment.</w:t>
      </w:r>
    </w:p>
    <w:p w14:paraId="7C40E410" w14:textId="611994F5" w:rsidR="00E4131E" w:rsidRDefault="00E4131E" w:rsidP="00E4131E">
      <w:r>
        <w:tab/>
        <w:t xml:space="preserve">I would like to acknowledge our Dean of Faculty of Engineering and Technology </w:t>
      </w:r>
      <w:proofErr w:type="spellStart"/>
      <w:r w:rsidRPr="00E4131E">
        <w:t>Dr.</w:t>
      </w:r>
      <w:proofErr w:type="spellEnd"/>
      <w:r w:rsidRPr="00E4131E">
        <w:t xml:space="preserve"> H.M. </w:t>
      </w:r>
      <w:proofErr w:type="spellStart"/>
      <w:r w:rsidRPr="00E4131E">
        <w:t>Rajashekara</w:t>
      </w:r>
      <w:proofErr w:type="spellEnd"/>
      <w:r w:rsidRPr="00E4131E">
        <w:t xml:space="preserve"> Swamy</w:t>
      </w:r>
      <w:r>
        <w:t xml:space="preserve"> and the head of CSE department Prof. P.V.R Murthy who gave us this opportunity to give a seminar.</w:t>
      </w:r>
    </w:p>
    <w:p w14:paraId="2D74622E" w14:textId="65BEFF92" w:rsidR="00E4131E" w:rsidRPr="00040F06" w:rsidRDefault="00E4131E" w:rsidP="00E4131E">
      <w:r>
        <w:tab/>
        <w:t>I would also like to appreciate the guidance given by the faculty members in the seminar panel which improved my presentation skills by their suggestions and comments.</w:t>
      </w:r>
    </w:p>
    <w:p w14:paraId="5CBE0A59" w14:textId="6E1185F4" w:rsidR="002E327C" w:rsidRPr="00F7101B" w:rsidRDefault="002E327C" w:rsidP="00E4131E">
      <w:pPr>
        <w:pStyle w:val="Heading1"/>
        <w:ind w:left="0"/>
        <w:jc w:val="both"/>
      </w:pPr>
      <w:r w:rsidRPr="00F7101B">
        <w:br w:type="page"/>
      </w:r>
      <w:bookmarkStart w:id="19" w:name="_Toc63007185"/>
      <w:bookmarkEnd w:id="14"/>
      <w:bookmarkEnd w:id="15"/>
      <w:bookmarkEnd w:id="16"/>
      <w:bookmarkEnd w:id="17"/>
      <w:bookmarkEnd w:id="18"/>
      <w:r w:rsidR="00703D6C" w:rsidRPr="00F7101B">
        <w:lastRenderedPageBreak/>
        <w:t>Summary</w:t>
      </w:r>
      <w:bookmarkEnd w:id="19"/>
    </w:p>
    <w:p w14:paraId="490EAD19" w14:textId="7EED6EEF" w:rsidR="008D664E" w:rsidRDefault="008D664E" w:rsidP="008D664E">
      <w:bookmarkStart w:id="20" w:name="_Toc220743455"/>
      <w:bookmarkStart w:id="21" w:name="_Toc72174195"/>
      <w:bookmarkStart w:id="22" w:name="_Toc72235757"/>
      <w:bookmarkStart w:id="23" w:name="_Toc76587738"/>
      <w:bookmarkStart w:id="24" w:name="_Toc77542519"/>
      <w:bookmarkStart w:id="25" w:name="_Toc77873823"/>
      <w:bookmarkStart w:id="26" w:name="_Toc84245658"/>
    </w:p>
    <w:p w14:paraId="08E1C73A" w14:textId="456B2EB2" w:rsidR="007371BE" w:rsidRDefault="007371BE" w:rsidP="007371BE">
      <w:r>
        <w:t>Maths and Deep Learning is all about numbers, and findings patterns in them, this seminar is based off of the patterns we can generate using simple mathematical functions, and how we can use them in improving image classification task, and followed by generating patterns using Deep Learning models.</w:t>
      </w:r>
    </w:p>
    <w:p w14:paraId="477D203A" w14:textId="77777777" w:rsidR="001F386D" w:rsidRDefault="001F386D" w:rsidP="007371BE"/>
    <w:p w14:paraId="75C5D017" w14:textId="42C0D735" w:rsidR="00E52216" w:rsidRDefault="007371BE" w:rsidP="007371BE">
      <w:r w:rsidRPr="007371BE">
        <w:t>The most difficult part</w:t>
      </w:r>
      <w:r w:rsidR="004D1D33">
        <w:t xml:space="preserve"> in Image Classification</w:t>
      </w:r>
      <w:r w:rsidRPr="007371BE">
        <w:t xml:space="preserve"> is to get the data in the correct augmented way such that the model does not overfit and generalizes well.</w:t>
      </w:r>
      <w:r>
        <w:t xml:space="preserve"> </w:t>
      </w:r>
      <w:r w:rsidRPr="007371BE">
        <w:t xml:space="preserve">Seeing Nature, and how beautiful patterns are, </w:t>
      </w:r>
      <w:r>
        <w:t>we</w:t>
      </w:r>
      <w:r w:rsidRPr="007371BE">
        <w:t xml:space="preserve"> had in mind of leveraging it to augment </w:t>
      </w:r>
      <w:r w:rsidR="004D1D33">
        <w:t xml:space="preserve">image </w:t>
      </w:r>
      <w:r w:rsidRPr="007371BE">
        <w:t>data and making a better classifier from that augmentation.</w:t>
      </w:r>
      <w:r w:rsidR="002321BE">
        <w:t xml:space="preserve"> This is followed by how people have leveraged image fractals as their livelihood, by printing it on cloths, each of these fabrics now have a </w:t>
      </w:r>
      <w:r w:rsidR="003727A6">
        <w:t>unique pattern</w:t>
      </w:r>
      <w:r w:rsidR="002321BE">
        <w:t xml:space="preserve">, different from other prints, since fractals have this infinite capacity to create infinitely many unique designs. </w:t>
      </w:r>
    </w:p>
    <w:p w14:paraId="3F317DB3" w14:textId="77777777" w:rsidR="001F386D" w:rsidRDefault="001F386D" w:rsidP="007371BE"/>
    <w:p w14:paraId="19448DBC" w14:textId="0298E90E" w:rsidR="007371BE" w:rsidRDefault="007371BE" w:rsidP="007371BE">
      <w:r>
        <w:t>The second important part of this Seminar was the Pattern</w:t>
      </w:r>
      <w:r w:rsidR="002321BE">
        <w:t xml:space="preserve"> Generation using DL Models. Often when creating a product, we require some unique patterns, colour schemes to go along with it, and the demand of “unique” designs is always high, we try to generate these unique patterns for products.</w:t>
      </w:r>
    </w:p>
    <w:p w14:paraId="42E5AED4" w14:textId="77777777" w:rsidR="00317E39" w:rsidRPr="00F7101B" w:rsidRDefault="00317E39" w:rsidP="00317E39">
      <w:pPr>
        <w:rPr>
          <w:rFonts w:asciiTheme="minorHAnsi" w:hAnsiTheme="minorHAnsi"/>
        </w:rPr>
      </w:pPr>
    </w:p>
    <w:p w14:paraId="137FE892" w14:textId="73245EF6" w:rsidR="002E327C" w:rsidRPr="00F7101B" w:rsidRDefault="002E327C" w:rsidP="00040F06">
      <w:pPr>
        <w:pStyle w:val="Heading1"/>
      </w:pPr>
      <w:r w:rsidRPr="00F7101B">
        <w:br w:type="page"/>
      </w:r>
      <w:bookmarkStart w:id="27" w:name="_Toc63007186"/>
      <w:r w:rsidRPr="00F7101B">
        <w:lastRenderedPageBreak/>
        <w:t>Table of Contents</w:t>
      </w:r>
      <w:bookmarkEnd w:id="20"/>
      <w:bookmarkEnd w:id="21"/>
      <w:bookmarkEnd w:id="22"/>
      <w:bookmarkEnd w:id="23"/>
      <w:bookmarkEnd w:id="24"/>
      <w:bookmarkEnd w:id="25"/>
      <w:bookmarkEnd w:id="26"/>
      <w:bookmarkEnd w:id="27"/>
    </w:p>
    <w:p w14:paraId="2D09E637" w14:textId="5A67778F" w:rsidR="002E327C" w:rsidRDefault="002E327C">
      <w:pPr>
        <w:rPr>
          <w:rFonts w:asciiTheme="minorHAnsi" w:hAnsiTheme="minorHAnsi"/>
        </w:rPr>
      </w:pPr>
    </w:p>
    <w:sdt>
      <w:sdtPr>
        <w:rPr>
          <w:rFonts w:ascii="LM Sans 10" w:eastAsia="Times New Roman" w:hAnsi="LM Sans 10" w:cs="Times New Roman"/>
          <w:color w:val="auto"/>
          <w:sz w:val="24"/>
          <w:szCs w:val="24"/>
          <w:lang w:val="en-GB"/>
        </w:rPr>
        <w:id w:val="772129955"/>
        <w:docPartObj>
          <w:docPartGallery w:val="Table of Contents"/>
          <w:docPartUnique/>
        </w:docPartObj>
      </w:sdtPr>
      <w:sdtEndPr>
        <w:rPr>
          <w:b/>
          <w:bCs/>
          <w:noProof/>
        </w:rPr>
      </w:sdtEndPr>
      <w:sdtContent>
        <w:p w14:paraId="619F598F" w14:textId="5A1DFD18" w:rsidR="00A870E9" w:rsidRPr="00663209" w:rsidRDefault="00A870E9" w:rsidP="00A870E9">
          <w:pPr>
            <w:pStyle w:val="TOCHeading"/>
            <w:rPr>
              <w:rFonts w:ascii="LM Sans 10" w:hAnsi="LM Sans 10"/>
              <w:sz w:val="2"/>
              <w:szCs w:val="2"/>
            </w:rPr>
          </w:pPr>
        </w:p>
        <w:p w14:paraId="503A9D41" w14:textId="24A13DE8" w:rsidR="00663209" w:rsidRPr="00663209" w:rsidRDefault="006F693E">
          <w:pPr>
            <w:pStyle w:val="TOC1"/>
            <w:rPr>
              <w:rFonts w:ascii="LM Sans 10" w:eastAsiaTheme="minorEastAsia" w:hAnsi="LM Sans 10" w:cstheme="minorBidi"/>
              <w:b w:val="0"/>
              <w:sz w:val="22"/>
              <w:szCs w:val="22"/>
              <w:lang w:val="en-US"/>
            </w:rPr>
          </w:pPr>
          <w:r w:rsidRPr="00663209">
            <w:rPr>
              <w:rFonts w:ascii="LM Sans 10" w:hAnsi="LM Sans 10"/>
            </w:rPr>
            <w:fldChar w:fldCharType="begin"/>
          </w:r>
          <w:r w:rsidRPr="00663209">
            <w:rPr>
              <w:rFonts w:ascii="LM Sans 10" w:hAnsi="LM Sans 10"/>
            </w:rPr>
            <w:instrText xml:space="preserve"> TOC \o "1-3" \h \z \u </w:instrText>
          </w:r>
          <w:r w:rsidRPr="00663209">
            <w:rPr>
              <w:rFonts w:ascii="LM Sans 10" w:hAnsi="LM Sans 10"/>
            </w:rPr>
            <w:fldChar w:fldCharType="separate"/>
          </w:r>
          <w:hyperlink r:id="rId14" w:anchor="_Toc63007183" w:history="1">
            <w:r w:rsidR="00663209" w:rsidRPr="00663209">
              <w:rPr>
                <w:rStyle w:val="Hyperlink"/>
                <w:rFonts w:ascii="LM Sans 10" w:hAnsi="LM Sans 10" w:cs="Courier New"/>
                <w:bCs/>
              </w:rPr>
              <w:t>Certificate</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_Toc63007183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i</w:t>
            </w:r>
            <w:r w:rsidR="00663209" w:rsidRPr="00663209">
              <w:rPr>
                <w:rFonts w:ascii="LM Sans 10" w:hAnsi="LM Sans 10"/>
                <w:webHidden/>
              </w:rPr>
              <w:fldChar w:fldCharType="end"/>
            </w:r>
          </w:hyperlink>
        </w:p>
        <w:p w14:paraId="73AFA16C" w14:textId="731C0BB4" w:rsidR="00663209" w:rsidRPr="00663209" w:rsidRDefault="005C269B">
          <w:pPr>
            <w:pStyle w:val="TOC1"/>
            <w:rPr>
              <w:rFonts w:ascii="LM Sans 10" w:eastAsiaTheme="minorEastAsia" w:hAnsi="LM Sans 10" w:cstheme="minorBidi"/>
              <w:b w:val="0"/>
              <w:sz w:val="22"/>
              <w:szCs w:val="22"/>
              <w:lang w:val="en-US"/>
            </w:rPr>
          </w:pPr>
          <w:hyperlink w:anchor="_Toc63007184" w:history="1">
            <w:r w:rsidR="00663209" w:rsidRPr="00663209">
              <w:rPr>
                <w:rStyle w:val="Hyperlink"/>
                <w:rFonts w:ascii="LM Sans 10" w:hAnsi="LM Sans 10"/>
              </w:rPr>
              <w:t>Acknowledgements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_Toc63007184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i</w:t>
            </w:r>
            <w:r w:rsidR="00663209" w:rsidRPr="00663209">
              <w:rPr>
                <w:rFonts w:ascii="LM Sans 10" w:hAnsi="LM Sans 10"/>
                <w:webHidden/>
              </w:rPr>
              <w:fldChar w:fldCharType="end"/>
            </w:r>
          </w:hyperlink>
        </w:p>
        <w:p w14:paraId="33D0B222" w14:textId="3207ADDD" w:rsidR="00663209" w:rsidRPr="00663209" w:rsidRDefault="005C269B">
          <w:pPr>
            <w:pStyle w:val="TOC1"/>
            <w:rPr>
              <w:rFonts w:ascii="LM Sans 10" w:eastAsiaTheme="minorEastAsia" w:hAnsi="LM Sans 10" w:cstheme="minorBidi"/>
              <w:b w:val="0"/>
              <w:sz w:val="22"/>
              <w:szCs w:val="22"/>
              <w:lang w:val="en-US"/>
            </w:rPr>
          </w:pPr>
          <w:hyperlink w:anchor="_Toc63007185" w:history="1">
            <w:r w:rsidR="00663209" w:rsidRPr="00663209">
              <w:rPr>
                <w:rStyle w:val="Hyperlink"/>
                <w:rFonts w:ascii="LM Sans 10" w:hAnsi="LM Sans 10"/>
              </w:rPr>
              <w:t>Summary</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_Toc63007185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ii</w:t>
            </w:r>
            <w:r w:rsidR="00663209" w:rsidRPr="00663209">
              <w:rPr>
                <w:rFonts w:ascii="LM Sans 10" w:hAnsi="LM Sans 10"/>
                <w:webHidden/>
              </w:rPr>
              <w:fldChar w:fldCharType="end"/>
            </w:r>
          </w:hyperlink>
        </w:p>
        <w:p w14:paraId="684E8C9A" w14:textId="50FBC553" w:rsidR="00663209" w:rsidRPr="00663209" w:rsidRDefault="005C269B">
          <w:pPr>
            <w:pStyle w:val="TOC1"/>
            <w:rPr>
              <w:rFonts w:ascii="LM Sans 10" w:eastAsiaTheme="minorEastAsia" w:hAnsi="LM Sans 10" w:cstheme="minorBidi"/>
              <w:b w:val="0"/>
              <w:sz w:val="22"/>
              <w:szCs w:val="22"/>
              <w:lang w:val="en-US"/>
            </w:rPr>
          </w:pPr>
          <w:hyperlink w:anchor="_Toc63007186" w:history="1">
            <w:r w:rsidR="00663209" w:rsidRPr="00663209">
              <w:rPr>
                <w:rStyle w:val="Hyperlink"/>
                <w:rFonts w:ascii="LM Sans 10" w:hAnsi="LM Sans 10"/>
              </w:rPr>
              <w:t>Table of Contents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_Toc63007186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iii</w:t>
            </w:r>
            <w:r w:rsidR="00663209" w:rsidRPr="00663209">
              <w:rPr>
                <w:rFonts w:ascii="LM Sans 10" w:hAnsi="LM Sans 10"/>
                <w:webHidden/>
              </w:rPr>
              <w:fldChar w:fldCharType="end"/>
            </w:r>
          </w:hyperlink>
        </w:p>
        <w:p w14:paraId="2874F060" w14:textId="27E0B6B8" w:rsidR="00663209" w:rsidRPr="00663209" w:rsidRDefault="005C269B">
          <w:pPr>
            <w:pStyle w:val="TOC1"/>
            <w:rPr>
              <w:rFonts w:ascii="LM Sans 10" w:eastAsiaTheme="minorEastAsia" w:hAnsi="LM Sans 10" w:cstheme="minorBidi"/>
              <w:b w:val="0"/>
              <w:sz w:val="22"/>
              <w:szCs w:val="22"/>
              <w:lang w:val="en-US"/>
            </w:rPr>
          </w:pPr>
          <w:hyperlink w:anchor="_Toc63007187" w:history="1">
            <w:r w:rsidR="00663209" w:rsidRPr="00663209">
              <w:rPr>
                <w:rStyle w:val="Hyperlink"/>
                <w:rFonts w:ascii="LM Sans 10" w:hAnsi="LM Sans 10"/>
              </w:rPr>
              <w:t>List of Figures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_Toc63007187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v</w:t>
            </w:r>
            <w:r w:rsidR="00663209" w:rsidRPr="00663209">
              <w:rPr>
                <w:rFonts w:ascii="LM Sans 10" w:hAnsi="LM Sans 10"/>
                <w:webHidden/>
              </w:rPr>
              <w:fldChar w:fldCharType="end"/>
            </w:r>
          </w:hyperlink>
        </w:p>
        <w:p w14:paraId="29365317" w14:textId="7701C062" w:rsidR="00663209" w:rsidRPr="00663209" w:rsidRDefault="005C269B">
          <w:pPr>
            <w:pStyle w:val="TOC1"/>
            <w:rPr>
              <w:rFonts w:ascii="LM Sans 10" w:eastAsiaTheme="minorEastAsia" w:hAnsi="LM Sans 10" w:cstheme="minorBidi"/>
              <w:b w:val="0"/>
              <w:sz w:val="22"/>
              <w:szCs w:val="22"/>
              <w:lang w:val="en-US"/>
            </w:rPr>
          </w:pPr>
          <w:hyperlink w:anchor="_Toc63007188" w:history="1">
            <w:r w:rsidR="00663209" w:rsidRPr="00663209">
              <w:rPr>
                <w:rStyle w:val="Hyperlink"/>
                <w:rFonts w:ascii="LM Sans 10" w:hAnsi="LM Sans 10"/>
              </w:rPr>
              <w:t>1. Introduction</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_Toc63007188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w:t>
            </w:r>
            <w:r w:rsidR="00663209" w:rsidRPr="00663209">
              <w:rPr>
                <w:rFonts w:ascii="LM Sans 10" w:hAnsi="LM Sans 10"/>
                <w:webHidden/>
              </w:rPr>
              <w:fldChar w:fldCharType="end"/>
            </w:r>
          </w:hyperlink>
        </w:p>
        <w:p w14:paraId="241E6662" w14:textId="0AB30AD4"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89" w:history="1">
            <w:r w:rsidR="00663209" w:rsidRPr="00663209">
              <w:rPr>
                <w:rStyle w:val="Hyperlink"/>
                <w:rFonts w:ascii="LM Sans 10" w:hAnsi="LM Sans 10"/>
              </w:rPr>
              <w:t>1.1.</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Deep Learning for Computer Vision</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_Toc63007189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w:t>
            </w:r>
            <w:r w:rsidR="00663209" w:rsidRPr="00663209">
              <w:rPr>
                <w:rFonts w:ascii="LM Sans 10" w:hAnsi="LM Sans 10"/>
                <w:webHidden/>
              </w:rPr>
              <w:fldChar w:fldCharType="end"/>
            </w:r>
          </w:hyperlink>
        </w:p>
        <w:p w14:paraId="3D4A8CF3" w14:textId="201D3929"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0" w:history="1">
            <w:r w:rsidR="00663209" w:rsidRPr="00663209">
              <w:rPr>
                <w:rStyle w:val="Hyperlink"/>
                <w:rFonts w:ascii="LM Sans 10" w:hAnsi="LM Sans 10"/>
              </w:rPr>
              <w:t>1.2.</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Regularization in Deep Learning</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_Toc63007190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w:t>
            </w:r>
            <w:r w:rsidR="00663209" w:rsidRPr="00663209">
              <w:rPr>
                <w:rFonts w:ascii="LM Sans 10" w:hAnsi="LM Sans 10"/>
                <w:webHidden/>
              </w:rPr>
              <w:fldChar w:fldCharType="end"/>
            </w:r>
          </w:hyperlink>
        </w:p>
        <w:p w14:paraId="700E2DD3" w14:textId="128AF354"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1" w:history="1">
            <w:r w:rsidR="00663209" w:rsidRPr="00663209">
              <w:rPr>
                <w:rStyle w:val="Hyperlink"/>
                <w:rFonts w:ascii="LM Sans 10" w:hAnsi="LM Sans 10"/>
              </w:rPr>
              <w:t>1.3.</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Fractals as an Augmentation Regularizer</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_Toc63007191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3</w:t>
            </w:r>
            <w:r w:rsidR="00663209" w:rsidRPr="00663209">
              <w:rPr>
                <w:rFonts w:ascii="LM Sans 10" w:hAnsi="LM Sans 10"/>
                <w:webHidden/>
              </w:rPr>
              <w:fldChar w:fldCharType="end"/>
            </w:r>
          </w:hyperlink>
        </w:p>
        <w:p w14:paraId="6B00F8E7" w14:textId="2536D7C4" w:rsidR="00663209" w:rsidRPr="00663209" w:rsidRDefault="005C269B">
          <w:pPr>
            <w:pStyle w:val="TOC3"/>
            <w:rPr>
              <w:rFonts w:ascii="LM Sans 10" w:eastAsiaTheme="minorEastAsia" w:hAnsi="LM Sans 10" w:cstheme="minorBidi"/>
              <w:sz w:val="22"/>
              <w:szCs w:val="22"/>
              <w:lang w:val="en-US"/>
            </w:rPr>
          </w:pPr>
          <w:hyperlink w:anchor="_Toc63007192" w:history="1">
            <w:r w:rsidR="00663209" w:rsidRPr="00663209">
              <w:rPr>
                <w:rStyle w:val="Hyperlink"/>
                <w:rFonts w:ascii="LM Sans 10" w:hAnsi="LM Sans 10"/>
              </w:rPr>
              <w:t>Orbit Trap Fractals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_Toc63007192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4</w:t>
            </w:r>
            <w:r w:rsidR="00663209" w:rsidRPr="00663209">
              <w:rPr>
                <w:rFonts w:ascii="LM Sans 10" w:hAnsi="LM Sans 10"/>
                <w:webHidden/>
              </w:rPr>
              <w:fldChar w:fldCharType="end"/>
            </w:r>
          </w:hyperlink>
        </w:p>
        <w:p w14:paraId="1F599C7F" w14:textId="5AA2474E"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3" w:history="1">
            <w:r w:rsidR="00663209" w:rsidRPr="00663209">
              <w:rPr>
                <w:rStyle w:val="Hyperlink"/>
                <w:rFonts w:ascii="LM Sans 10" w:hAnsi="LM Sans 10"/>
              </w:rPr>
              <w:t>1.4.</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Pattern Generation using Deep Learning</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_Toc63007193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4</w:t>
            </w:r>
            <w:r w:rsidR="00663209" w:rsidRPr="00663209">
              <w:rPr>
                <w:rFonts w:ascii="LM Sans 10" w:hAnsi="LM Sans 10"/>
                <w:webHidden/>
              </w:rPr>
              <w:fldChar w:fldCharType="end"/>
            </w:r>
          </w:hyperlink>
        </w:p>
        <w:p w14:paraId="4BD5813D" w14:textId="0C144592"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4" w:history="1">
            <w:r w:rsidR="00663209" w:rsidRPr="00663209">
              <w:rPr>
                <w:rStyle w:val="Hyperlink"/>
                <w:rFonts w:ascii="LM Sans 10" w:hAnsi="LM Sans 10"/>
              </w:rPr>
              <w:t>1.5.</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Organization of the report</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_Toc63007194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5</w:t>
            </w:r>
            <w:r w:rsidR="00663209" w:rsidRPr="00663209">
              <w:rPr>
                <w:rFonts w:ascii="LM Sans 10" w:hAnsi="LM Sans 10"/>
                <w:webHidden/>
              </w:rPr>
              <w:fldChar w:fldCharType="end"/>
            </w:r>
          </w:hyperlink>
        </w:p>
        <w:p w14:paraId="58CBD77A" w14:textId="05E8519D" w:rsidR="00663209" w:rsidRPr="00663209" w:rsidRDefault="005C269B">
          <w:pPr>
            <w:pStyle w:val="TOC1"/>
            <w:rPr>
              <w:rFonts w:ascii="LM Sans 10" w:eastAsiaTheme="minorEastAsia" w:hAnsi="LM Sans 10" w:cstheme="minorBidi"/>
              <w:b w:val="0"/>
              <w:sz w:val="22"/>
              <w:szCs w:val="22"/>
              <w:lang w:val="en-US"/>
            </w:rPr>
          </w:pPr>
          <w:hyperlink w:anchor="_Toc63007195" w:history="1">
            <w:r w:rsidR="00663209" w:rsidRPr="00663209">
              <w:rPr>
                <w:rStyle w:val="Hyperlink"/>
                <w:rFonts w:ascii="LM Sans 10" w:hAnsi="LM Sans 10"/>
              </w:rPr>
              <w:t>2. Background Theory</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_Toc63007195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7</w:t>
            </w:r>
            <w:r w:rsidR="00663209" w:rsidRPr="00663209">
              <w:rPr>
                <w:rFonts w:ascii="LM Sans 10" w:hAnsi="LM Sans 10"/>
                <w:webHidden/>
              </w:rPr>
              <w:fldChar w:fldCharType="end"/>
            </w:r>
          </w:hyperlink>
        </w:p>
        <w:p w14:paraId="1F1646C1" w14:textId="6CE3B7B9"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7" w:history="1">
            <w:r w:rsidR="00663209" w:rsidRPr="00663209">
              <w:rPr>
                <w:rStyle w:val="Hyperlink"/>
                <w:rFonts w:ascii="LM Sans 10" w:hAnsi="LM Sans 10"/>
              </w:rPr>
              <w:t>2.1.</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Survey of Related Work</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_Toc63007197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7</w:t>
            </w:r>
            <w:r w:rsidR="00663209" w:rsidRPr="00663209">
              <w:rPr>
                <w:rFonts w:ascii="LM Sans 10" w:hAnsi="LM Sans 10"/>
                <w:webHidden/>
              </w:rPr>
              <w:fldChar w:fldCharType="end"/>
            </w:r>
          </w:hyperlink>
        </w:p>
        <w:p w14:paraId="34A50F04" w14:textId="28F600E5"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8" w:history="1">
            <w:r w:rsidR="00663209" w:rsidRPr="00663209">
              <w:rPr>
                <w:rStyle w:val="Hyperlink"/>
                <w:rFonts w:ascii="LM Sans 10" w:hAnsi="LM Sans 10"/>
              </w:rPr>
              <w:t>2.2.</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Assumptions and Principles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_Toc63007198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9</w:t>
            </w:r>
            <w:r w:rsidR="00663209" w:rsidRPr="00663209">
              <w:rPr>
                <w:rFonts w:ascii="LM Sans 10" w:hAnsi="LM Sans 10"/>
                <w:webHidden/>
              </w:rPr>
              <w:fldChar w:fldCharType="end"/>
            </w:r>
          </w:hyperlink>
        </w:p>
        <w:p w14:paraId="3B3DC912" w14:textId="409C3BE4"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199" w:history="1">
            <w:r w:rsidR="00663209" w:rsidRPr="00663209">
              <w:rPr>
                <w:rStyle w:val="Hyperlink"/>
                <w:rFonts w:ascii="LM Sans 10" w:hAnsi="LM Sans 10"/>
              </w:rPr>
              <w:t>2.3.</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Originality of Work</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_Toc63007199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10</w:t>
            </w:r>
            <w:r w:rsidR="00663209" w:rsidRPr="00663209">
              <w:rPr>
                <w:rFonts w:ascii="LM Sans 10" w:hAnsi="LM Sans 10"/>
                <w:webHidden/>
              </w:rPr>
              <w:fldChar w:fldCharType="end"/>
            </w:r>
          </w:hyperlink>
        </w:p>
        <w:p w14:paraId="4C578F5B" w14:textId="0E1A781B" w:rsidR="00663209" w:rsidRPr="00663209" w:rsidRDefault="005C269B">
          <w:pPr>
            <w:pStyle w:val="TOC1"/>
            <w:rPr>
              <w:rFonts w:ascii="LM Sans 10" w:eastAsiaTheme="minorEastAsia" w:hAnsi="LM Sans 10" w:cstheme="minorBidi"/>
              <w:b w:val="0"/>
              <w:sz w:val="22"/>
              <w:szCs w:val="22"/>
              <w:lang w:val="en-US"/>
            </w:rPr>
          </w:pPr>
          <w:hyperlink w:anchor="_Toc63007200" w:history="1">
            <w:r w:rsidR="00663209" w:rsidRPr="00663209">
              <w:rPr>
                <w:rStyle w:val="Hyperlink"/>
                <w:rFonts w:ascii="LM Sans 10" w:hAnsi="LM Sans 10"/>
              </w:rPr>
              <w:t>3. Aim and Objectives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_Toc63007200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11</w:t>
            </w:r>
            <w:r w:rsidR="00663209" w:rsidRPr="00663209">
              <w:rPr>
                <w:rFonts w:ascii="LM Sans 10" w:hAnsi="LM Sans 10"/>
                <w:webHidden/>
              </w:rPr>
              <w:fldChar w:fldCharType="end"/>
            </w:r>
          </w:hyperlink>
        </w:p>
        <w:p w14:paraId="56236B67" w14:textId="1012D246" w:rsidR="00663209" w:rsidRPr="00663209" w:rsidRDefault="005C269B">
          <w:pPr>
            <w:pStyle w:val="TOC1"/>
            <w:rPr>
              <w:rFonts w:ascii="LM Sans 10" w:eastAsiaTheme="minorEastAsia" w:hAnsi="LM Sans 10" w:cstheme="minorBidi"/>
              <w:b w:val="0"/>
              <w:sz w:val="22"/>
              <w:szCs w:val="22"/>
              <w:lang w:val="en-US"/>
            </w:rPr>
          </w:pPr>
          <w:hyperlink w:anchor="_Toc63007201" w:history="1">
            <w:r w:rsidR="00663209" w:rsidRPr="00663209">
              <w:rPr>
                <w:rStyle w:val="Hyperlink"/>
                <w:rFonts w:ascii="LM Sans 10" w:hAnsi="LM Sans 10"/>
              </w:rPr>
              <w:t>4. Discussion and Results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_Toc63007201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13</w:t>
            </w:r>
            <w:r w:rsidR="00663209" w:rsidRPr="00663209">
              <w:rPr>
                <w:rFonts w:ascii="LM Sans 10" w:hAnsi="LM Sans 10"/>
                <w:webHidden/>
              </w:rPr>
              <w:fldChar w:fldCharType="end"/>
            </w:r>
          </w:hyperlink>
        </w:p>
        <w:p w14:paraId="27DC23FD" w14:textId="1869E6FA"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204" w:history="1">
            <w:r w:rsidR="00663209" w:rsidRPr="00663209">
              <w:rPr>
                <w:rStyle w:val="Hyperlink"/>
                <w:rFonts w:ascii="LM Sans 10" w:hAnsi="LM Sans 10"/>
              </w:rPr>
              <w:t>4.1.</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Results &amp; Discussion</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_Toc63007204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13</w:t>
            </w:r>
            <w:r w:rsidR="00663209" w:rsidRPr="00663209">
              <w:rPr>
                <w:rFonts w:ascii="LM Sans 10" w:hAnsi="LM Sans 10"/>
                <w:webHidden/>
              </w:rPr>
              <w:fldChar w:fldCharType="end"/>
            </w:r>
          </w:hyperlink>
        </w:p>
        <w:p w14:paraId="435D6505" w14:textId="65EDC5D6" w:rsidR="00663209" w:rsidRPr="00663209" w:rsidRDefault="005C269B">
          <w:pPr>
            <w:pStyle w:val="TOC3"/>
            <w:tabs>
              <w:tab w:val="left" w:pos="1932"/>
            </w:tabs>
            <w:rPr>
              <w:rFonts w:ascii="LM Sans 10" w:eastAsiaTheme="minorEastAsia" w:hAnsi="LM Sans 10" w:cstheme="minorBidi"/>
              <w:sz w:val="22"/>
              <w:szCs w:val="22"/>
              <w:lang w:val="en-US"/>
            </w:rPr>
          </w:pPr>
          <w:hyperlink w:anchor="_Toc63007205" w:history="1">
            <w:r w:rsidR="00663209" w:rsidRPr="00663209">
              <w:rPr>
                <w:rStyle w:val="Hyperlink"/>
                <w:rFonts w:ascii="LM Sans 10" w:hAnsi="LM Sans 10"/>
              </w:rPr>
              <w:t>4.1.1.</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Create Fractals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_Toc63007205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13</w:t>
            </w:r>
            <w:r w:rsidR="00663209" w:rsidRPr="00663209">
              <w:rPr>
                <w:rFonts w:ascii="LM Sans 10" w:hAnsi="LM Sans 10"/>
                <w:webHidden/>
              </w:rPr>
              <w:fldChar w:fldCharType="end"/>
            </w:r>
          </w:hyperlink>
        </w:p>
        <w:p w14:paraId="70F94EEC" w14:textId="33C1C2EE" w:rsidR="00663209" w:rsidRPr="00663209" w:rsidRDefault="005C269B">
          <w:pPr>
            <w:pStyle w:val="TOC3"/>
            <w:tabs>
              <w:tab w:val="left" w:pos="1932"/>
            </w:tabs>
            <w:rPr>
              <w:rFonts w:ascii="LM Sans 10" w:eastAsiaTheme="minorEastAsia" w:hAnsi="LM Sans 10" w:cstheme="minorBidi"/>
              <w:sz w:val="22"/>
              <w:szCs w:val="22"/>
              <w:lang w:val="en-US"/>
            </w:rPr>
          </w:pPr>
          <w:hyperlink w:anchor="_Toc63007206" w:history="1">
            <w:r w:rsidR="00663209" w:rsidRPr="00663209">
              <w:rPr>
                <w:rStyle w:val="Hyperlink"/>
                <w:rFonts w:ascii="LM Sans 10" w:hAnsi="LM Sans 10"/>
              </w:rPr>
              <w:t>4.1.2.</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Orbit Trap Fractal</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_Toc63007206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16</w:t>
            </w:r>
            <w:r w:rsidR="00663209" w:rsidRPr="00663209">
              <w:rPr>
                <w:rFonts w:ascii="LM Sans 10" w:hAnsi="LM Sans 10"/>
                <w:webHidden/>
              </w:rPr>
              <w:fldChar w:fldCharType="end"/>
            </w:r>
          </w:hyperlink>
        </w:p>
        <w:p w14:paraId="2755B955" w14:textId="1A94F9B4" w:rsidR="00663209" w:rsidRPr="00663209" w:rsidRDefault="005C269B">
          <w:pPr>
            <w:pStyle w:val="TOC3"/>
            <w:tabs>
              <w:tab w:val="left" w:pos="1932"/>
            </w:tabs>
            <w:rPr>
              <w:rFonts w:ascii="LM Sans 10" w:eastAsiaTheme="minorEastAsia" w:hAnsi="LM Sans 10" w:cstheme="minorBidi"/>
              <w:sz w:val="22"/>
              <w:szCs w:val="22"/>
              <w:lang w:val="en-US"/>
            </w:rPr>
          </w:pPr>
          <w:hyperlink w:anchor="_Toc63007207" w:history="1">
            <w:r w:rsidR="00663209" w:rsidRPr="00663209">
              <w:rPr>
                <w:rStyle w:val="Hyperlink"/>
                <w:rFonts w:ascii="LM Sans 10" w:hAnsi="LM Sans 10"/>
              </w:rPr>
              <w:t>4.1.3.</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Image Fractal Augmentation</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_Toc63007207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19</w:t>
            </w:r>
            <w:r w:rsidR="00663209" w:rsidRPr="00663209">
              <w:rPr>
                <w:rFonts w:ascii="LM Sans 10" w:hAnsi="LM Sans 10"/>
                <w:webHidden/>
              </w:rPr>
              <w:fldChar w:fldCharType="end"/>
            </w:r>
          </w:hyperlink>
        </w:p>
        <w:p w14:paraId="1EB3C6A0" w14:textId="7DBE1563" w:rsidR="00663209" w:rsidRPr="00663209" w:rsidRDefault="005C269B">
          <w:pPr>
            <w:pStyle w:val="TOC3"/>
            <w:tabs>
              <w:tab w:val="left" w:pos="1932"/>
            </w:tabs>
            <w:rPr>
              <w:rFonts w:ascii="LM Sans 10" w:eastAsiaTheme="minorEastAsia" w:hAnsi="LM Sans 10" w:cstheme="minorBidi"/>
              <w:sz w:val="22"/>
              <w:szCs w:val="22"/>
              <w:lang w:val="en-US"/>
            </w:rPr>
          </w:pPr>
          <w:hyperlink w:anchor="_Toc63007208" w:history="1">
            <w:r w:rsidR="00663209" w:rsidRPr="00663209">
              <w:rPr>
                <w:rStyle w:val="Hyperlink"/>
                <w:rFonts w:ascii="LM Sans 10" w:hAnsi="LM Sans 10"/>
              </w:rPr>
              <w:t>4.1.4.</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Evaluating a DL model</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_Toc63007208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20</w:t>
            </w:r>
            <w:r w:rsidR="00663209" w:rsidRPr="00663209">
              <w:rPr>
                <w:rFonts w:ascii="LM Sans 10" w:hAnsi="LM Sans 10"/>
                <w:webHidden/>
              </w:rPr>
              <w:fldChar w:fldCharType="end"/>
            </w:r>
          </w:hyperlink>
        </w:p>
        <w:p w14:paraId="71D7AC4F" w14:textId="4F0451C4" w:rsidR="00663209" w:rsidRPr="00663209" w:rsidRDefault="005C269B">
          <w:pPr>
            <w:pStyle w:val="TOC3"/>
            <w:tabs>
              <w:tab w:val="left" w:pos="1932"/>
            </w:tabs>
            <w:rPr>
              <w:rFonts w:ascii="LM Sans 10" w:eastAsiaTheme="minorEastAsia" w:hAnsi="LM Sans 10" w:cstheme="minorBidi"/>
              <w:sz w:val="22"/>
              <w:szCs w:val="22"/>
              <w:lang w:val="en-US"/>
            </w:rPr>
          </w:pPr>
          <w:hyperlink w:anchor="_Toc63007209" w:history="1">
            <w:r w:rsidR="00663209" w:rsidRPr="00663209">
              <w:rPr>
                <w:rStyle w:val="Hyperlink"/>
                <w:rFonts w:ascii="LM Sans 10" w:hAnsi="LM Sans 10"/>
              </w:rPr>
              <w:t>4.1.5.</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Creating Patterns using DL Model</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_Toc63007209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22</w:t>
            </w:r>
            <w:r w:rsidR="00663209" w:rsidRPr="00663209">
              <w:rPr>
                <w:rFonts w:ascii="LM Sans 10" w:hAnsi="LM Sans 10"/>
                <w:webHidden/>
              </w:rPr>
              <w:fldChar w:fldCharType="end"/>
            </w:r>
          </w:hyperlink>
        </w:p>
        <w:p w14:paraId="79FA37C6" w14:textId="68ACA14D" w:rsidR="00663209" w:rsidRPr="00663209" w:rsidRDefault="005C269B">
          <w:pPr>
            <w:pStyle w:val="TOC1"/>
            <w:rPr>
              <w:rFonts w:ascii="LM Sans 10" w:eastAsiaTheme="minorEastAsia" w:hAnsi="LM Sans 10" w:cstheme="minorBidi"/>
              <w:b w:val="0"/>
              <w:sz w:val="22"/>
              <w:szCs w:val="22"/>
              <w:lang w:val="en-US"/>
            </w:rPr>
          </w:pPr>
          <w:hyperlink w:anchor="_Toc63007210" w:history="1">
            <w:r w:rsidR="00663209" w:rsidRPr="00663209">
              <w:rPr>
                <w:rStyle w:val="Hyperlink"/>
                <w:rFonts w:ascii="LM Sans 10" w:hAnsi="LM Sans 10"/>
              </w:rPr>
              <w:t>5. Conclusions and Suggestions for Future Work</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_Toc63007210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24</w:t>
            </w:r>
            <w:r w:rsidR="00663209" w:rsidRPr="00663209">
              <w:rPr>
                <w:rFonts w:ascii="LM Sans 10" w:hAnsi="LM Sans 10"/>
                <w:webHidden/>
              </w:rPr>
              <w:fldChar w:fldCharType="end"/>
            </w:r>
          </w:hyperlink>
        </w:p>
        <w:p w14:paraId="0F3AA87C" w14:textId="54CACA18"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212" w:history="1">
            <w:r w:rsidR="00663209" w:rsidRPr="00663209">
              <w:rPr>
                <w:rStyle w:val="Hyperlink"/>
                <w:rFonts w:ascii="LM Sans 10" w:hAnsi="LM Sans 10"/>
              </w:rPr>
              <w:t>5.1.</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Conclusions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_Toc63007212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24</w:t>
            </w:r>
            <w:r w:rsidR="00663209" w:rsidRPr="00663209">
              <w:rPr>
                <w:rFonts w:ascii="LM Sans 10" w:hAnsi="LM Sans 10"/>
                <w:webHidden/>
              </w:rPr>
              <w:fldChar w:fldCharType="end"/>
            </w:r>
          </w:hyperlink>
        </w:p>
        <w:p w14:paraId="585E52C5" w14:textId="61E67DAC" w:rsidR="00663209" w:rsidRPr="00663209" w:rsidRDefault="005C269B">
          <w:pPr>
            <w:pStyle w:val="TOC3"/>
            <w:rPr>
              <w:rFonts w:ascii="LM Sans 10" w:eastAsiaTheme="minorEastAsia" w:hAnsi="LM Sans 10" w:cstheme="minorBidi"/>
              <w:sz w:val="22"/>
              <w:szCs w:val="22"/>
              <w:lang w:val="en-US"/>
            </w:rPr>
          </w:pPr>
          <w:hyperlink w:anchor="_Toc63007213" w:history="1">
            <w:r w:rsidR="00663209" w:rsidRPr="00663209">
              <w:rPr>
                <w:rStyle w:val="Hyperlink"/>
                <w:rFonts w:ascii="LM Sans 10" w:hAnsi="LM Sans 10"/>
              </w:rPr>
              <w:t>A novel uses of Orbit Trap Fractals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_Toc63007213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25</w:t>
            </w:r>
            <w:r w:rsidR="00663209" w:rsidRPr="00663209">
              <w:rPr>
                <w:rFonts w:ascii="LM Sans 10" w:hAnsi="LM Sans 10"/>
                <w:webHidden/>
              </w:rPr>
              <w:fldChar w:fldCharType="end"/>
            </w:r>
          </w:hyperlink>
        </w:p>
        <w:p w14:paraId="359A3279" w14:textId="7F679AB8" w:rsidR="00663209" w:rsidRPr="00663209" w:rsidRDefault="005C269B">
          <w:pPr>
            <w:pStyle w:val="TOC3"/>
            <w:rPr>
              <w:rFonts w:ascii="LM Sans 10" w:eastAsiaTheme="minorEastAsia" w:hAnsi="LM Sans 10" w:cstheme="minorBidi"/>
              <w:sz w:val="22"/>
              <w:szCs w:val="22"/>
              <w:lang w:val="en-US"/>
            </w:rPr>
          </w:pPr>
          <w:hyperlink w:anchor="_Toc63007214" w:history="1">
            <w:r w:rsidR="00663209" w:rsidRPr="00663209">
              <w:rPr>
                <w:rStyle w:val="Hyperlink"/>
                <w:rFonts w:ascii="LM Sans 10" w:hAnsi="LM Sans 10"/>
              </w:rPr>
              <w:t>Novel Use for Pattern Generation using Deep Learning Models</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_Toc63007214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26</w:t>
            </w:r>
            <w:r w:rsidR="00663209" w:rsidRPr="00663209">
              <w:rPr>
                <w:rFonts w:ascii="LM Sans 10" w:hAnsi="LM Sans 10"/>
                <w:webHidden/>
              </w:rPr>
              <w:fldChar w:fldCharType="end"/>
            </w:r>
          </w:hyperlink>
        </w:p>
        <w:p w14:paraId="778F1CCD" w14:textId="6AA7C385" w:rsidR="00663209" w:rsidRPr="00663209" w:rsidRDefault="005C269B">
          <w:pPr>
            <w:pStyle w:val="TOC2"/>
            <w:tabs>
              <w:tab w:val="left" w:pos="1440"/>
            </w:tabs>
            <w:rPr>
              <w:rFonts w:ascii="LM Sans 10" w:eastAsiaTheme="minorEastAsia" w:hAnsi="LM Sans 10" w:cstheme="minorBidi"/>
              <w:sz w:val="22"/>
              <w:szCs w:val="22"/>
              <w:lang w:val="en-US"/>
            </w:rPr>
          </w:pPr>
          <w:hyperlink w:anchor="_Toc63007215" w:history="1">
            <w:r w:rsidR="00663209" w:rsidRPr="00663209">
              <w:rPr>
                <w:rStyle w:val="Hyperlink"/>
                <w:rFonts w:ascii="LM Sans 10" w:hAnsi="LM Sans 10"/>
              </w:rPr>
              <w:t>5.2.</w:t>
            </w:r>
            <w:r w:rsidR="00663209" w:rsidRPr="00663209">
              <w:rPr>
                <w:rFonts w:ascii="LM Sans 10" w:eastAsiaTheme="minorEastAsia" w:hAnsi="LM Sans 10" w:cstheme="minorBidi"/>
                <w:sz w:val="22"/>
                <w:szCs w:val="22"/>
                <w:lang w:val="en-US"/>
              </w:rPr>
              <w:tab/>
            </w:r>
            <w:r w:rsidR="00663209" w:rsidRPr="00663209">
              <w:rPr>
                <w:rStyle w:val="Hyperlink"/>
                <w:rFonts w:ascii="LM Sans 10" w:hAnsi="LM Sans 10"/>
              </w:rPr>
              <w:t>Future Work</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_Toc63007215 \h </w:instrText>
            </w:r>
            <w:r w:rsidR="00663209" w:rsidRPr="00663209">
              <w:rPr>
                <w:rFonts w:ascii="LM Sans 10" w:hAnsi="LM Sans 10"/>
                <w:webHidden/>
              </w:rPr>
            </w:r>
            <w:r w:rsidR="00663209" w:rsidRPr="00663209">
              <w:rPr>
                <w:rFonts w:ascii="LM Sans 10" w:hAnsi="LM Sans 10"/>
                <w:webHidden/>
              </w:rPr>
              <w:fldChar w:fldCharType="separate"/>
            </w:r>
            <w:r w:rsidR="00FB607B">
              <w:rPr>
                <w:rFonts w:ascii="LM Sans 10" w:hAnsi="LM Sans 10"/>
                <w:webHidden/>
              </w:rPr>
              <w:t>27</w:t>
            </w:r>
            <w:r w:rsidR="00663209" w:rsidRPr="00663209">
              <w:rPr>
                <w:rFonts w:ascii="LM Sans 10" w:hAnsi="LM Sans 10"/>
                <w:webHidden/>
              </w:rPr>
              <w:fldChar w:fldCharType="end"/>
            </w:r>
          </w:hyperlink>
        </w:p>
        <w:p w14:paraId="29C278C5" w14:textId="4850E44D" w:rsidR="000A4E65" w:rsidRDefault="006F693E" w:rsidP="000A4E65">
          <w:pPr>
            <w:rPr>
              <w:rFonts w:ascii="LM Sans 10" w:hAnsi="LM Sans 10"/>
              <w:b/>
              <w:bCs/>
              <w:noProof/>
            </w:rPr>
          </w:pPr>
          <w:r w:rsidRPr="00663209">
            <w:rPr>
              <w:rFonts w:ascii="LM Sans 10" w:hAnsi="LM Sans 10"/>
              <w:b/>
              <w:bCs/>
              <w:noProof/>
            </w:rPr>
            <w:fldChar w:fldCharType="end"/>
          </w:r>
        </w:p>
      </w:sdtContent>
    </w:sdt>
    <w:p w14:paraId="6E38338F" w14:textId="3197DB3D" w:rsidR="00FC60B8" w:rsidRPr="000A4E65" w:rsidRDefault="002E327C" w:rsidP="000A4E65">
      <w:r w:rsidRPr="00F7101B">
        <w:br w:type="page"/>
      </w:r>
    </w:p>
    <w:p w14:paraId="1F6F71A2" w14:textId="70E120DC" w:rsidR="002E327C" w:rsidRPr="00F7101B" w:rsidRDefault="002E327C" w:rsidP="00A1414A">
      <w:pPr>
        <w:tabs>
          <w:tab w:val="left" w:pos="1490"/>
        </w:tabs>
        <w:spacing w:line="240" w:lineRule="auto"/>
        <w:jc w:val="center"/>
        <w:rPr>
          <w:rStyle w:val="Heading1Char1"/>
        </w:rPr>
      </w:pPr>
      <w:bookmarkStart w:id="28" w:name="_Toc72174081"/>
      <w:bookmarkStart w:id="29" w:name="_Toc72174197"/>
      <w:bookmarkStart w:id="30" w:name="_Toc72174198"/>
      <w:bookmarkStart w:id="31" w:name="_Toc72174346"/>
      <w:bookmarkStart w:id="32" w:name="_Toc72235759"/>
      <w:bookmarkStart w:id="33" w:name="_Toc72235760"/>
      <w:bookmarkStart w:id="34" w:name="_Toc76587740"/>
      <w:bookmarkStart w:id="35" w:name="_Toc77542521"/>
      <w:bookmarkStart w:id="36" w:name="_Toc84245660"/>
      <w:bookmarkStart w:id="37" w:name="_Toc63007187"/>
      <w:r w:rsidRPr="00F7101B">
        <w:rPr>
          <w:rStyle w:val="Heading1Char1"/>
        </w:rPr>
        <w:lastRenderedPageBreak/>
        <w:t>List of Figures</w:t>
      </w:r>
      <w:bookmarkEnd w:id="28"/>
      <w:bookmarkEnd w:id="29"/>
      <w:bookmarkEnd w:id="30"/>
      <w:bookmarkEnd w:id="31"/>
      <w:bookmarkEnd w:id="32"/>
      <w:bookmarkEnd w:id="33"/>
      <w:bookmarkEnd w:id="34"/>
      <w:bookmarkEnd w:id="35"/>
      <w:bookmarkEnd w:id="36"/>
      <w:bookmarkEnd w:id="37"/>
    </w:p>
    <w:p w14:paraId="11671890" w14:textId="77777777" w:rsidR="002E327C" w:rsidRPr="00F7101B" w:rsidRDefault="002E327C" w:rsidP="00481BD5">
      <w:pPr>
        <w:tabs>
          <w:tab w:val="left" w:pos="1490"/>
        </w:tabs>
        <w:spacing w:line="240" w:lineRule="auto"/>
        <w:jc w:val="right"/>
        <w:rPr>
          <w:rFonts w:asciiTheme="minorHAnsi" w:hAnsiTheme="minorHAnsi"/>
          <w:b/>
          <w:bCs/>
        </w:rPr>
      </w:pPr>
      <w:r w:rsidRPr="00F7101B">
        <w:rPr>
          <w:rFonts w:asciiTheme="minorHAnsi" w:hAnsiTheme="minorHAnsi"/>
          <w:b/>
          <w:bCs/>
        </w:rPr>
        <w:t>________________________________________________________________________</w:t>
      </w:r>
    </w:p>
    <w:p w14:paraId="3B261571" w14:textId="1F8F1027" w:rsidR="002E327C" w:rsidRDefault="002E327C" w:rsidP="00DE3B09">
      <w:pPr>
        <w:jc w:val="left"/>
        <w:rPr>
          <w:rFonts w:asciiTheme="minorHAnsi" w:hAnsiTheme="minorHAnsi"/>
          <w:noProof/>
          <w:lang w:val="en-US"/>
        </w:rPr>
      </w:pPr>
    </w:p>
    <w:p w14:paraId="4E6B5C9E" w14:textId="77777777" w:rsidR="00886A4B" w:rsidRPr="00F7101B" w:rsidRDefault="00886A4B" w:rsidP="00DE3B09">
      <w:pPr>
        <w:jc w:val="left"/>
        <w:rPr>
          <w:rFonts w:asciiTheme="minorHAnsi" w:hAnsiTheme="minorHAnsi"/>
          <w:noProof/>
          <w:lang w:val="en-US"/>
        </w:rPr>
      </w:pPr>
    </w:p>
    <w:p w14:paraId="4D79B92A" w14:textId="78EC0786" w:rsidR="000A4E65" w:rsidRDefault="00886A4B">
      <w:pPr>
        <w:pStyle w:val="TableofFigures"/>
        <w:tabs>
          <w:tab w:val="right" w:leader="dot" w:pos="8659"/>
        </w:tabs>
        <w:rPr>
          <w:rFonts w:asciiTheme="minorHAnsi" w:eastAsiaTheme="minorEastAsia" w:hAnsiTheme="minorHAnsi" w:cstheme="minorBidi"/>
          <w:noProof/>
          <w:sz w:val="22"/>
          <w:szCs w:val="22"/>
          <w:lang w:val="en-US"/>
        </w:rPr>
      </w:pPr>
      <w:r>
        <w:rPr>
          <w:noProof/>
          <w:lang w:val="en-US"/>
        </w:rPr>
        <w:fldChar w:fldCharType="begin"/>
      </w:r>
      <w:r>
        <w:rPr>
          <w:noProof/>
          <w:lang w:val="en-US"/>
        </w:rPr>
        <w:instrText xml:space="preserve"> TOC \h \z \c "Figure" </w:instrText>
      </w:r>
      <w:r>
        <w:rPr>
          <w:noProof/>
          <w:lang w:val="en-US"/>
        </w:rPr>
        <w:fldChar w:fldCharType="separate"/>
      </w:r>
      <w:hyperlink w:anchor="_Toc63007161" w:history="1">
        <w:r w:rsidR="000A4E65" w:rsidRPr="001B2F16">
          <w:rPr>
            <w:rStyle w:val="Hyperlink"/>
            <w:noProof/>
          </w:rPr>
          <w:t>Figure 1 (a) Traditional Computer Vision workflow vs (b) Deep Learning workflow (Wang J et al, 2018)</w:t>
        </w:r>
        <w:r w:rsidR="000A4E65">
          <w:rPr>
            <w:noProof/>
            <w:webHidden/>
          </w:rPr>
          <w:tab/>
        </w:r>
        <w:r w:rsidR="000A4E65">
          <w:rPr>
            <w:noProof/>
            <w:webHidden/>
          </w:rPr>
          <w:fldChar w:fldCharType="begin"/>
        </w:r>
        <w:r w:rsidR="000A4E65">
          <w:rPr>
            <w:noProof/>
            <w:webHidden/>
          </w:rPr>
          <w:instrText xml:space="preserve"> PAGEREF _Toc63007161 \h </w:instrText>
        </w:r>
        <w:r w:rsidR="000A4E65">
          <w:rPr>
            <w:noProof/>
            <w:webHidden/>
          </w:rPr>
        </w:r>
        <w:r w:rsidR="000A4E65">
          <w:rPr>
            <w:noProof/>
            <w:webHidden/>
          </w:rPr>
          <w:fldChar w:fldCharType="separate"/>
        </w:r>
        <w:r w:rsidR="00FB607B">
          <w:rPr>
            <w:noProof/>
            <w:webHidden/>
          </w:rPr>
          <w:t>2</w:t>
        </w:r>
        <w:r w:rsidR="000A4E65">
          <w:rPr>
            <w:noProof/>
            <w:webHidden/>
          </w:rPr>
          <w:fldChar w:fldCharType="end"/>
        </w:r>
      </w:hyperlink>
    </w:p>
    <w:p w14:paraId="51C15454" w14:textId="46C4DF98"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r:id="rId15" w:anchor="_Toc63007162" w:history="1">
        <w:r w:rsidR="000A4E65" w:rsidRPr="001B2F16">
          <w:rPr>
            <w:rStyle w:val="Hyperlink"/>
            <w:noProof/>
          </w:rPr>
          <w:t>Figure 2 Example of Fractals in Nature</w:t>
        </w:r>
        <w:r w:rsidR="000A4E65">
          <w:rPr>
            <w:noProof/>
            <w:webHidden/>
          </w:rPr>
          <w:tab/>
        </w:r>
        <w:r w:rsidR="000A4E65">
          <w:rPr>
            <w:noProof/>
            <w:webHidden/>
          </w:rPr>
          <w:fldChar w:fldCharType="begin"/>
        </w:r>
        <w:r w:rsidR="000A4E65">
          <w:rPr>
            <w:noProof/>
            <w:webHidden/>
          </w:rPr>
          <w:instrText xml:space="preserve"> PAGEREF _Toc63007162 \h </w:instrText>
        </w:r>
        <w:r w:rsidR="000A4E65">
          <w:rPr>
            <w:noProof/>
            <w:webHidden/>
          </w:rPr>
        </w:r>
        <w:r w:rsidR="000A4E65">
          <w:rPr>
            <w:noProof/>
            <w:webHidden/>
          </w:rPr>
          <w:fldChar w:fldCharType="separate"/>
        </w:r>
        <w:r w:rsidR="00FB607B">
          <w:rPr>
            <w:noProof/>
            <w:webHidden/>
          </w:rPr>
          <w:t>3</w:t>
        </w:r>
        <w:r w:rsidR="000A4E65">
          <w:rPr>
            <w:noProof/>
            <w:webHidden/>
          </w:rPr>
          <w:fldChar w:fldCharType="end"/>
        </w:r>
      </w:hyperlink>
    </w:p>
    <w:p w14:paraId="00CCECB7" w14:textId="0D0DEEC0"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63" w:history="1">
        <w:r w:rsidR="000A4E65" w:rsidRPr="001B2F16">
          <w:rPr>
            <w:rStyle w:val="Hyperlink"/>
            <w:noProof/>
          </w:rPr>
          <w:t>Figure 3 Deep Learning based Generated Image/Pattern</w:t>
        </w:r>
        <w:r w:rsidR="000A4E65">
          <w:rPr>
            <w:noProof/>
            <w:webHidden/>
          </w:rPr>
          <w:tab/>
        </w:r>
        <w:r w:rsidR="000A4E65">
          <w:rPr>
            <w:noProof/>
            <w:webHidden/>
          </w:rPr>
          <w:fldChar w:fldCharType="begin"/>
        </w:r>
        <w:r w:rsidR="000A4E65">
          <w:rPr>
            <w:noProof/>
            <w:webHidden/>
          </w:rPr>
          <w:instrText xml:space="preserve"> PAGEREF _Toc63007163 \h </w:instrText>
        </w:r>
        <w:r w:rsidR="000A4E65">
          <w:rPr>
            <w:noProof/>
            <w:webHidden/>
          </w:rPr>
        </w:r>
        <w:r w:rsidR="000A4E65">
          <w:rPr>
            <w:noProof/>
            <w:webHidden/>
          </w:rPr>
          <w:fldChar w:fldCharType="separate"/>
        </w:r>
        <w:r w:rsidR="00FB607B">
          <w:rPr>
            <w:noProof/>
            <w:webHidden/>
          </w:rPr>
          <w:t>5</w:t>
        </w:r>
        <w:r w:rsidR="000A4E65">
          <w:rPr>
            <w:noProof/>
            <w:webHidden/>
          </w:rPr>
          <w:fldChar w:fldCharType="end"/>
        </w:r>
      </w:hyperlink>
    </w:p>
    <w:p w14:paraId="50A1E5EC" w14:textId="3E155AF9"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64" w:history="1">
        <w:r w:rsidR="000A4E65" w:rsidRPr="001B2F16">
          <w:rPr>
            <w:rStyle w:val="Hyperlink"/>
            <w:noProof/>
          </w:rPr>
          <w:t>Figure 4 Cutout applied to images from CIFAR10</w:t>
        </w:r>
        <w:r w:rsidR="000A4E65">
          <w:rPr>
            <w:noProof/>
            <w:webHidden/>
          </w:rPr>
          <w:tab/>
        </w:r>
        <w:r w:rsidR="000A4E65">
          <w:rPr>
            <w:noProof/>
            <w:webHidden/>
          </w:rPr>
          <w:fldChar w:fldCharType="begin"/>
        </w:r>
        <w:r w:rsidR="000A4E65">
          <w:rPr>
            <w:noProof/>
            <w:webHidden/>
          </w:rPr>
          <w:instrText xml:space="preserve"> PAGEREF _Toc63007164 \h </w:instrText>
        </w:r>
        <w:r w:rsidR="000A4E65">
          <w:rPr>
            <w:noProof/>
            <w:webHidden/>
          </w:rPr>
        </w:r>
        <w:r w:rsidR="000A4E65">
          <w:rPr>
            <w:noProof/>
            <w:webHidden/>
          </w:rPr>
          <w:fldChar w:fldCharType="separate"/>
        </w:r>
        <w:r w:rsidR="00FB607B">
          <w:rPr>
            <w:noProof/>
            <w:webHidden/>
          </w:rPr>
          <w:t>8</w:t>
        </w:r>
        <w:r w:rsidR="000A4E65">
          <w:rPr>
            <w:noProof/>
            <w:webHidden/>
          </w:rPr>
          <w:fldChar w:fldCharType="end"/>
        </w:r>
      </w:hyperlink>
    </w:p>
    <w:p w14:paraId="6DFE6679" w14:textId="155611B5"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r:id="rId16" w:anchor="_Toc63007165" w:history="1">
        <w:r w:rsidR="000A4E65" w:rsidRPr="001B2F16">
          <w:rPr>
            <w:rStyle w:val="Hyperlink"/>
            <w:noProof/>
          </w:rPr>
          <w:t>Figure 5 Some Examples of Image Transformations from the Albumentations Library</w:t>
        </w:r>
        <w:r w:rsidR="000A4E65">
          <w:rPr>
            <w:noProof/>
            <w:webHidden/>
          </w:rPr>
          <w:tab/>
        </w:r>
        <w:r w:rsidR="000A4E65">
          <w:rPr>
            <w:noProof/>
            <w:webHidden/>
          </w:rPr>
          <w:fldChar w:fldCharType="begin"/>
        </w:r>
        <w:r w:rsidR="000A4E65">
          <w:rPr>
            <w:noProof/>
            <w:webHidden/>
          </w:rPr>
          <w:instrText xml:space="preserve"> PAGEREF _Toc63007165 \h </w:instrText>
        </w:r>
        <w:r w:rsidR="000A4E65">
          <w:rPr>
            <w:noProof/>
            <w:webHidden/>
          </w:rPr>
        </w:r>
        <w:r w:rsidR="000A4E65">
          <w:rPr>
            <w:noProof/>
            <w:webHidden/>
          </w:rPr>
          <w:fldChar w:fldCharType="separate"/>
        </w:r>
        <w:r w:rsidR="00FB607B">
          <w:rPr>
            <w:noProof/>
            <w:webHidden/>
          </w:rPr>
          <w:t>8</w:t>
        </w:r>
        <w:r w:rsidR="000A4E65">
          <w:rPr>
            <w:noProof/>
            <w:webHidden/>
          </w:rPr>
          <w:fldChar w:fldCharType="end"/>
        </w:r>
      </w:hyperlink>
    </w:p>
    <w:p w14:paraId="53AE3029" w14:textId="5FA01F55"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66" w:history="1">
        <w:r w:rsidR="000A4E65" w:rsidRPr="001B2F16">
          <w:rPr>
            <w:rStyle w:val="Hyperlink"/>
            <w:noProof/>
          </w:rPr>
          <w:t>Figure 6 Feature visualization allows us to see how GoogLeNet, trained on the ImageNet dataset, builds up its understanding of images over many layers.</w:t>
        </w:r>
        <w:r w:rsidR="000A4E65">
          <w:rPr>
            <w:noProof/>
            <w:webHidden/>
          </w:rPr>
          <w:tab/>
        </w:r>
        <w:r w:rsidR="000A4E65">
          <w:rPr>
            <w:noProof/>
            <w:webHidden/>
          </w:rPr>
          <w:fldChar w:fldCharType="begin"/>
        </w:r>
        <w:r w:rsidR="000A4E65">
          <w:rPr>
            <w:noProof/>
            <w:webHidden/>
          </w:rPr>
          <w:instrText xml:space="preserve"> PAGEREF _Toc63007166 \h </w:instrText>
        </w:r>
        <w:r w:rsidR="000A4E65">
          <w:rPr>
            <w:noProof/>
            <w:webHidden/>
          </w:rPr>
        </w:r>
        <w:r w:rsidR="000A4E65">
          <w:rPr>
            <w:noProof/>
            <w:webHidden/>
          </w:rPr>
          <w:fldChar w:fldCharType="separate"/>
        </w:r>
        <w:r w:rsidR="00FB607B">
          <w:rPr>
            <w:noProof/>
            <w:webHidden/>
          </w:rPr>
          <w:t>9</w:t>
        </w:r>
        <w:r w:rsidR="000A4E65">
          <w:rPr>
            <w:noProof/>
            <w:webHidden/>
          </w:rPr>
          <w:fldChar w:fldCharType="end"/>
        </w:r>
      </w:hyperlink>
    </w:p>
    <w:p w14:paraId="5C7A66A4" w14:textId="2DFF863F"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67" w:history="1">
        <w:r w:rsidR="000A4E65" w:rsidRPr="001B2F16">
          <w:rPr>
            <w:rStyle w:val="Hyperlink"/>
            <w:noProof/>
          </w:rPr>
          <w:t>Figure 7 Mandelbrot Fractal</w:t>
        </w:r>
        <w:r w:rsidR="000A4E65">
          <w:rPr>
            <w:noProof/>
            <w:webHidden/>
          </w:rPr>
          <w:tab/>
        </w:r>
        <w:r w:rsidR="000A4E65">
          <w:rPr>
            <w:noProof/>
            <w:webHidden/>
          </w:rPr>
          <w:fldChar w:fldCharType="begin"/>
        </w:r>
        <w:r w:rsidR="000A4E65">
          <w:rPr>
            <w:noProof/>
            <w:webHidden/>
          </w:rPr>
          <w:instrText xml:space="preserve"> PAGEREF _Toc63007167 \h </w:instrText>
        </w:r>
        <w:r w:rsidR="000A4E65">
          <w:rPr>
            <w:noProof/>
            <w:webHidden/>
          </w:rPr>
        </w:r>
        <w:r w:rsidR="000A4E65">
          <w:rPr>
            <w:noProof/>
            <w:webHidden/>
          </w:rPr>
          <w:fldChar w:fldCharType="separate"/>
        </w:r>
        <w:r w:rsidR="00FB607B">
          <w:rPr>
            <w:noProof/>
            <w:webHidden/>
          </w:rPr>
          <w:t>14</w:t>
        </w:r>
        <w:r w:rsidR="000A4E65">
          <w:rPr>
            <w:noProof/>
            <w:webHidden/>
          </w:rPr>
          <w:fldChar w:fldCharType="end"/>
        </w:r>
      </w:hyperlink>
    </w:p>
    <w:p w14:paraId="5EC081EF" w14:textId="7EB1EA67"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68" w:history="1">
        <w:r w:rsidR="000A4E65" w:rsidRPr="001B2F16">
          <w:rPr>
            <w:rStyle w:val="Hyperlink"/>
            <w:noProof/>
          </w:rPr>
          <w:t>Figure 8 Julia Set Fractal</w:t>
        </w:r>
        <w:r w:rsidR="000A4E65">
          <w:rPr>
            <w:noProof/>
            <w:webHidden/>
          </w:rPr>
          <w:tab/>
        </w:r>
        <w:r w:rsidR="000A4E65">
          <w:rPr>
            <w:noProof/>
            <w:webHidden/>
          </w:rPr>
          <w:fldChar w:fldCharType="begin"/>
        </w:r>
        <w:r w:rsidR="000A4E65">
          <w:rPr>
            <w:noProof/>
            <w:webHidden/>
          </w:rPr>
          <w:instrText xml:space="preserve"> PAGEREF _Toc63007168 \h </w:instrText>
        </w:r>
        <w:r w:rsidR="000A4E65">
          <w:rPr>
            <w:noProof/>
            <w:webHidden/>
          </w:rPr>
        </w:r>
        <w:r w:rsidR="000A4E65">
          <w:rPr>
            <w:noProof/>
            <w:webHidden/>
          </w:rPr>
          <w:fldChar w:fldCharType="separate"/>
        </w:r>
        <w:r w:rsidR="00FB607B">
          <w:rPr>
            <w:noProof/>
            <w:webHidden/>
          </w:rPr>
          <w:t>15</w:t>
        </w:r>
        <w:r w:rsidR="000A4E65">
          <w:rPr>
            <w:noProof/>
            <w:webHidden/>
          </w:rPr>
          <w:fldChar w:fldCharType="end"/>
        </w:r>
      </w:hyperlink>
    </w:p>
    <w:p w14:paraId="1A459E4B" w14:textId="16239569"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69" w:history="1">
        <w:r w:rsidR="000A4E65" w:rsidRPr="001B2F16">
          <w:rPr>
            <w:rStyle w:val="Hyperlink"/>
            <w:noProof/>
          </w:rPr>
          <w:t>Figure 9 Orbit Trap Fractal - Circle</w:t>
        </w:r>
        <w:r w:rsidR="000A4E65">
          <w:rPr>
            <w:noProof/>
            <w:webHidden/>
          </w:rPr>
          <w:tab/>
        </w:r>
        <w:r w:rsidR="000A4E65">
          <w:rPr>
            <w:noProof/>
            <w:webHidden/>
          </w:rPr>
          <w:fldChar w:fldCharType="begin"/>
        </w:r>
        <w:r w:rsidR="000A4E65">
          <w:rPr>
            <w:noProof/>
            <w:webHidden/>
          </w:rPr>
          <w:instrText xml:space="preserve"> PAGEREF _Toc63007169 \h </w:instrText>
        </w:r>
        <w:r w:rsidR="000A4E65">
          <w:rPr>
            <w:noProof/>
            <w:webHidden/>
          </w:rPr>
        </w:r>
        <w:r w:rsidR="000A4E65">
          <w:rPr>
            <w:noProof/>
            <w:webHidden/>
          </w:rPr>
          <w:fldChar w:fldCharType="separate"/>
        </w:r>
        <w:r w:rsidR="00FB607B">
          <w:rPr>
            <w:noProof/>
            <w:webHidden/>
          </w:rPr>
          <w:t>16</w:t>
        </w:r>
        <w:r w:rsidR="000A4E65">
          <w:rPr>
            <w:noProof/>
            <w:webHidden/>
          </w:rPr>
          <w:fldChar w:fldCharType="end"/>
        </w:r>
      </w:hyperlink>
    </w:p>
    <w:p w14:paraId="7BD66F5F" w14:textId="0187770C"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70" w:history="1">
        <w:r w:rsidR="000A4E65" w:rsidRPr="001B2F16">
          <w:rPr>
            <w:rStyle w:val="Hyperlink"/>
            <w:noProof/>
          </w:rPr>
          <w:t>Figure 10 Orbit Trap Fractal on Image (Mandelbrot degree 2)</w:t>
        </w:r>
        <w:r w:rsidR="000A4E65">
          <w:rPr>
            <w:noProof/>
            <w:webHidden/>
          </w:rPr>
          <w:tab/>
        </w:r>
        <w:r w:rsidR="000A4E65">
          <w:rPr>
            <w:noProof/>
            <w:webHidden/>
          </w:rPr>
          <w:fldChar w:fldCharType="begin"/>
        </w:r>
        <w:r w:rsidR="000A4E65">
          <w:rPr>
            <w:noProof/>
            <w:webHidden/>
          </w:rPr>
          <w:instrText xml:space="preserve"> PAGEREF _Toc63007170 \h </w:instrText>
        </w:r>
        <w:r w:rsidR="000A4E65">
          <w:rPr>
            <w:noProof/>
            <w:webHidden/>
          </w:rPr>
        </w:r>
        <w:r w:rsidR="000A4E65">
          <w:rPr>
            <w:noProof/>
            <w:webHidden/>
          </w:rPr>
          <w:fldChar w:fldCharType="separate"/>
        </w:r>
        <w:r w:rsidR="00FB607B">
          <w:rPr>
            <w:noProof/>
            <w:webHidden/>
          </w:rPr>
          <w:t>18</w:t>
        </w:r>
        <w:r w:rsidR="000A4E65">
          <w:rPr>
            <w:noProof/>
            <w:webHidden/>
          </w:rPr>
          <w:fldChar w:fldCharType="end"/>
        </w:r>
      </w:hyperlink>
    </w:p>
    <w:p w14:paraId="6C7B7E54" w14:textId="140CC63B"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71" w:history="1">
        <w:r w:rsidR="000A4E65" w:rsidRPr="001B2F16">
          <w:rPr>
            <w:rStyle w:val="Hyperlink"/>
            <w:noProof/>
          </w:rPr>
          <w:t>Figure 11 Orbit Trap Fractal on Image (Julia degree 2)</w:t>
        </w:r>
        <w:r w:rsidR="000A4E65">
          <w:rPr>
            <w:noProof/>
            <w:webHidden/>
          </w:rPr>
          <w:tab/>
        </w:r>
        <w:r w:rsidR="000A4E65">
          <w:rPr>
            <w:noProof/>
            <w:webHidden/>
          </w:rPr>
          <w:fldChar w:fldCharType="begin"/>
        </w:r>
        <w:r w:rsidR="000A4E65">
          <w:rPr>
            <w:noProof/>
            <w:webHidden/>
          </w:rPr>
          <w:instrText xml:space="preserve"> PAGEREF _Toc63007171 \h </w:instrText>
        </w:r>
        <w:r w:rsidR="000A4E65">
          <w:rPr>
            <w:noProof/>
            <w:webHidden/>
          </w:rPr>
        </w:r>
        <w:r w:rsidR="000A4E65">
          <w:rPr>
            <w:noProof/>
            <w:webHidden/>
          </w:rPr>
          <w:fldChar w:fldCharType="separate"/>
        </w:r>
        <w:r w:rsidR="00FB607B">
          <w:rPr>
            <w:noProof/>
            <w:webHidden/>
          </w:rPr>
          <w:t>18</w:t>
        </w:r>
        <w:r w:rsidR="000A4E65">
          <w:rPr>
            <w:noProof/>
            <w:webHidden/>
          </w:rPr>
          <w:fldChar w:fldCharType="end"/>
        </w:r>
      </w:hyperlink>
    </w:p>
    <w:p w14:paraId="58AA4F3B" w14:textId="0C2723A3"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72" w:history="1">
        <w:r w:rsidR="000A4E65" w:rsidRPr="001B2F16">
          <w:rPr>
            <w:rStyle w:val="Hyperlink"/>
            <w:noProof/>
          </w:rPr>
          <w:t>Figure 12 An Orbit Trap Fractal Scarf</w:t>
        </w:r>
        <w:r w:rsidR="000A4E65">
          <w:rPr>
            <w:noProof/>
            <w:webHidden/>
          </w:rPr>
          <w:tab/>
        </w:r>
        <w:r w:rsidR="000A4E65">
          <w:rPr>
            <w:noProof/>
            <w:webHidden/>
          </w:rPr>
          <w:fldChar w:fldCharType="begin"/>
        </w:r>
        <w:r w:rsidR="000A4E65">
          <w:rPr>
            <w:noProof/>
            <w:webHidden/>
          </w:rPr>
          <w:instrText xml:space="preserve"> PAGEREF _Toc63007172 \h </w:instrText>
        </w:r>
        <w:r w:rsidR="000A4E65">
          <w:rPr>
            <w:noProof/>
            <w:webHidden/>
          </w:rPr>
        </w:r>
        <w:r w:rsidR="000A4E65">
          <w:rPr>
            <w:noProof/>
            <w:webHidden/>
          </w:rPr>
          <w:fldChar w:fldCharType="separate"/>
        </w:r>
        <w:r w:rsidR="00FB607B">
          <w:rPr>
            <w:noProof/>
            <w:webHidden/>
          </w:rPr>
          <w:t>25</w:t>
        </w:r>
        <w:r w:rsidR="000A4E65">
          <w:rPr>
            <w:noProof/>
            <w:webHidden/>
          </w:rPr>
          <w:fldChar w:fldCharType="end"/>
        </w:r>
      </w:hyperlink>
    </w:p>
    <w:p w14:paraId="18AE67DF" w14:textId="07B60A50"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73" w:history="1">
        <w:r w:rsidR="000A4E65" w:rsidRPr="001B2F16">
          <w:rPr>
            <w:rStyle w:val="Hyperlink"/>
            <w:noProof/>
          </w:rPr>
          <w:t>Figure 13 Orbit Trap Fractal Wallpaper</w:t>
        </w:r>
        <w:r w:rsidR="000A4E65">
          <w:rPr>
            <w:noProof/>
            <w:webHidden/>
          </w:rPr>
          <w:tab/>
        </w:r>
        <w:r w:rsidR="000A4E65">
          <w:rPr>
            <w:noProof/>
            <w:webHidden/>
          </w:rPr>
          <w:fldChar w:fldCharType="begin"/>
        </w:r>
        <w:r w:rsidR="000A4E65">
          <w:rPr>
            <w:noProof/>
            <w:webHidden/>
          </w:rPr>
          <w:instrText xml:space="preserve"> PAGEREF _Toc63007173 \h </w:instrText>
        </w:r>
        <w:r w:rsidR="000A4E65">
          <w:rPr>
            <w:noProof/>
            <w:webHidden/>
          </w:rPr>
        </w:r>
        <w:r w:rsidR="000A4E65">
          <w:rPr>
            <w:noProof/>
            <w:webHidden/>
          </w:rPr>
          <w:fldChar w:fldCharType="separate"/>
        </w:r>
        <w:r w:rsidR="00FB607B">
          <w:rPr>
            <w:noProof/>
            <w:webHidden/>
          </w:rPr>
          <w:t>26</w:t>
        </w:r>
        <w:r w:rsidR="000A4E65">
          <w:rPr>
            <w:noProof/>
            <w:webHidden/>
          </w:rPr>
          <w:fldChar w:fldCharType="end"/>
        </w:r>
      </w:hyperlink>
    </w:p>
    <w:p w14:paraId="75D39CE4" w14:textId="0555B7A5"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74" w:history="1">
        <w:r w:rsidR="000A4E65" w:rsidRPr="001B2F16">
          <w:rPr>
            <w:rStyle w:val="Hyperlink"/>
            <w:noProof/>
          </w:rPr>
          <w:t>Figure 14 AI Generated 3D Images</w:t>
        </w:r>
        <w:r w:rsidR="000A4E65">
          <w:rPr>
            <w:noProof/>
            <w:webHidden/>
          </w:rPr>
          <w:tab/>
        </w:r>
        <w:r w:rsidR="000A4E65">
          <w:rPr>
            <w:noProof/>
            <w:webHidden/>
          </w:rPr>
          <w:fldChar w:fldCharType="begin"/>
        </w:r>
        <w:r w:rsidR="000A4E65">
          <w:rPr>
            <w:noProof/>
            <w:webHidden/>
          </w:rPr>
          <w:instrText xml:space="preserve"> PAGEREF _Toc63007174 \h </w:instrText>
        </w:r>
        <w:r w:rsidR="000A4E65">
          <w:rPr>
            <w:noProof/>
            <w:webHidden/>
          </w:rPr>
        </w:r>
        <w:r w:rsidR="000A4E65">
          <w:rPr>
            <w:noProof/>
            <w:webHidden/>
          </w:rPr>
          <w:fldChar w:fldCharType="separate"/>
        </w:r>
        <w:r w:rsidR="00FB607B">
          <w:rPr>
            <w:noProof/>
            <w:webHidden/>
          </w:rPr>
          <w:t>27</w:t>
        </w:r>
        <w:r w:rsidR="000A4E65">
          <w:rPr>
            <w:noProof/>
            <w:webHidden/>
          </w:rPr>
          <w:fldChar w:fldCharType="end"/>
        </w:r>
      </w:hyperlink>
    </w:p>
    <w:p w14:paraId="5236D096" w14:textId="0A140279" w:rsidR="000A4E65" w:rsidRDefault="005C269B">
      <w:pPr>
        <w:pStyle w:val="TableofFigures"/>
        <w:tabs>
          <w:tab w:val="right" w:leader="dot" w:pos="8659"/>
        </w:tabs>
        <w:rPr>
          <w:rFonts w:asciiTheme="minorHAnsi" w:eastAsiaTheme="minorEastAsia" w:hAnsiTheme="minorHAnsi" w:cstheme="minorBidi"/>
          <w:noProof/>
          <w:sz w:val="22"/>
          <w:szCs w:val="22"/>
          <w:lang w:val="en-US"/>
        </w:rPr>
      </w:pPr>
      <w:hyperlink w:anchor="_Toc63007175" w:history="1">
        <w:r w:rsidR="000A4E65" w:rsidRPr="001B2F16">
          <w:rPr>
            <w:rStyle w:val="Hyperlink"/>
            <w:noProof/>
          </w:rPr>
          <w:t>Figure 15 MandelBrot (deg=4), Julia (deg=3), Julia (deg=5), Julia (deg=6) from left to right, top to bottom</w:t>
        </w:r>
        <w:r w:rsidR="000A4E65">
          <w:rPr>
            <w:noProof/>
            <w:webHidden/>
          </w:rPr>
          <w:tab/>
        </w:r>
        <w:r w:rsidR="000A4E65">
          <w:rPr>
            <w:noProof/>
            <w:webHidden/>
          </w:rPr>
          <w:fldChar w:fldCharType="begin"/>
        </w:r>
        <w:r w:rsidR="000A4E65">
          <w:rPr>
            <w:noProof/>
            <w:webHidden/>
          </w:rPr>
          <w:instrText xml:space="preserve"> PAGEREF _Toc63007175 \h </w:instrText>
        </w:r>
        <w:r w:rsidR="000A4E65">
          <w:rPr>
            <w:noProof/>
            <w:webHidden/>
          </w:rPr>
        </w:r>
        <w:r w:rsidR="000A4E65">
          <w:rPr>
            <w:noProof/>
            <w:webHidden/>
          </w:rPr>
          <w:fldChar w:fldCharType="separate"/>
        </w:r>
        <w:r w:rsidR="00FB607B">
          <w:rPr>
            <w:noProof/>
            <w:webHidden/>
          </w:rPr>
          <w:t>30</w:t>
        </w:r>
        <w:r w:rsidR="000A4E65">
          <w:rPr>
            <w:noProof/>
            <w:webHidden/>
          </w:rPr>
          <w:fldChar w:fldCharType="end"/>
        </w:r>
      </w:hyperlink>
    </w:p>
    <w:p w14:paraId="246DAB99" w14:textId="1BECEAC7" w:rsidR="00B03127" w:rsidRDefault="00886A4B" w:rsidP="00B03127">
      <w:pPr>
        <w:jc w:val="left"/>
        <w:rPr>
          <w:noProof/>
          <w:lang w:val="en-US"/>
        </w:rPr>
      </w:pPr>
      <w:r>
        <w:rPr>
          <w:noProof/>
          <w:lang w:val="en-US"/>
        </w:rPr>
        <w:fldChar w:fldCharType="end"/>
      </w:r>
    </w:p>
    <w:p w14:paraId="32F3EEEE" w14:textId="7351CE8B" w:rsidR="002E327C" w:rsidRPr="00B03127" w:rsidRDefault="002E327C" w:rsidP="00B03127">
      <w:pPr>
        <w:jc w:val="left"/>
        <w:rPr>
          <w:noProof/>
          <w:lang w:val="en-US"/>
        </w:rPr>
      </w:pPr>
      <w:r w:rsidRPr="00F7101B">
        <w:br w:type="page"/>
      </w:r>
    </w:p>
    <w:p w14:paraId="5879CBF6" w14:textId="73B63FC8" w:rsidR="00043118" w:rsidRPr="006F693E" w:rsidRDefault="00043118" w:rsidP="00076DE1">
      <w:pPr>
        <w:jc w:val="right"/>
        <w:rPr>
          <w:rFonts w:ascii="LM Sans 10" w:hAnsi="LM Sans 10"/>
          <w:b/>
          <w:sz w:val="32"/>
          <w:szCs w:val="32"/>
        </w:rPr>
      </w:pPr>
      <w:r w:rsidRPr="006F693E">
        <w:rPr>
          <w:rFonts w:ascii="LM Sans 10" w:hAnsi="LM Sans 10"/>
          <w:b/>
          <w:sz w:val="32"/>
          <w:szCs w:val="32"/>
        </w:rPr>
        <w:lastRenderedPageBreak/>
        <w:t>Abbreviation and Acronyms</w:t>
      </w:r>
    </w:p>
    <w:p w14:paraId="53928E7B" w14:textId="77777777" w:rsidR="00043118" w:rsidRPr="00F7101B" w:rsidRDefault="00043118" w:rsidP="0058175A">
      <w:pPr>
        <w:rPr>
          <w:rFonts w:asciiTheme="minorHAnsi" w:hAnsiTheme="minorHAnsi"/>
          <w:b/>
        </w:rPr>
      </w:pPr>
      <w:r w:rsidRPr="00F7101B">
        <w:rPr>
          <w:rFonts w:asciiTheme="minorHAnsi" w:hAnsiTheme="minorHAnsi"/>
          <w:b/>
        </w:rPr>
        <w:t>____________________________________________________________</w:t>
      </w:r>
      <w:r w:rsidR="0058175A" w:rsidRPr="00F7101B">
        <w:rPr>
          <w:rFonts w:asciiTheme="minorHAnsi" w:hAnsiTheme="minorHAnsi"/>
          <w:b/>
        </w:rPr>
        <w:t>____________</w:t>
      </w:r>
    </w:p>
    <w:p w14:paraId="3870F706" w14:textId="77777777" w:rsidR="002E327C" w:rsidRPr="00A12B3F" w:rsidRDefault="002E327C" w:rsidP="00A12B3F">
      <w:pPr>
        <w:pStyle w:val="Index1"/>
      </w:pPr>
    </w:p>
    <w:p w14:paraId="459F6068" w14:textId="593898C8" w:rsidR="00A61EBD" w:rsidRDefault="00A61EBD" w:rsidP="00FD26F1">
      <w:pPr>
        <w:ind w:firstLine="720"/>
      </w:pPr>
      <w:r>
        <w:t>DIP</w:t>
      </w:r>
      <w:r>
        <w:tab/>
        <w:t>Digital Image Processing</w:t>
      </w:r>
    </w:p>
    <w:p w14:paraId="6B4A26F7" w14:textId="5CD3898E" w:rsidR="00D24B0D" w:rsidRDefault="00D24B0D" w:rsidP="00FD26F1">
      <w:pPr>
        <w:ind w:firstLine="720"/>
      </w:pPr>
      <w:r>
        <w:t>DL</w:t>
      </w:r>
      <w:r>
        <w:tab/>
        <w:t>Deep Learning</w:t>
      </w:r>
    </w:p>
    <w:p w14:paraId="0CAA73FC" w14:textId="6A4BA2F2" w:rsidR="00B9556E" w:rsidRDefault="00B9556E" w:rsidP="00FD26F1">
      <w:pPr>
        <w:ind w:firstLine="720"/>
      </w:pPr>
      <w:r>
        <w:t>CNN</w:t>
      </w:r>
      <w:r>
        <w:tab/>
        <w:t>Convolutional Neural Network</w:t>
      </w:r>
    </w:p>
    <w:p w14:paraId="72B6FFFE" w14:textId="4F23E5FB" w:rsidR="00DB7D25" w:rsidRPr="006F693E" w:rsidRDefault="00DB7D25" w:rsidP="00FD26F1">
      <w:pPr>
        <w:ind w:firstLine="720"/>
      </w:pPr>
      <w:r>
        <w:t>OTF</w:t>
      </w:r>
      <w:r>
        <w:tab/>
        <w:t>Orbit Trap Fractal</w:t>
      </w:r>
    </w:p>
    <w:p w14:paraId="6D2FFA74" w14:textId="77777777" w:rsidR="00522855" w:rsidRPr="00F7101B" w:rsidRDefault="00522855" w:rsidP="00522855">
      <w:pPr>
        <w:ind w:firstLine="720"/>
        <w:jc w:val="center"/>
        <w:rPr>
          <w:rFonts w:asciiTheme="minorHAnsi" w:hAnsiTheme="minorHAnsi"/>
        </w:rPr>
      </w:pPr>
    </w:p>
    <w:p w14:paraId="64A825F4" w14:textId="11B625F5" w:rsidR="00FD26F1" w:rsidRPr="00F7101B" w:rsidRDefault="00FD26F1" w:rsidP="00FD26F1">
      <w:pPr>
        <w:rPr>
          <w:rFonts w:asciiTheme="minorHAnsi" w:hAnsiTheme="minorHAnsi"/>
        </w:rPr>
      </w:pPr>
    </w:p>
    <w:p w14:paraId="21C4FE8C" w14:textId="77777777" w:rsidR="00FD26F1" w:rsidRPr="00F7101B" w:rsidRDefault="00FD26F1" w:rsidP="00FD26F1">
      <w:pPr>
        <w:rPr>
          <w:rFonts w:asciiTheme="minorHAnsi" w:hAnsiTheme="minorHAnsi"/>
        </w:rPr>
        <w:sectPr w:rsidR="00FD26F1" w:rsidRPr="00F7101B" w:rsidSect="009B46C4">
          <w:headerReference w:type="first" r:id="rId17"/>
          <w:pgSz w:w="11909" w:h="16834" w:code="9"/>
          <w:pgMar w:top="1440" w:right="1440" w:bottom="1440" w:left="1800" w:header="1440" w:footer="1440" w:gutter="0"/>
          <w:pgNumType w:fmt="lowerRoman" w:start="1"/>
          <w:cols w:space="720"/>
          <w:titlePg/>
          <w:docGrid w:linePitch="360"/>
        </w:sectPr>
      </w:pPr>
    </w:p>
    <w:p w14:paraId="6FED4447" w14:textId="17DF7ED3" w:rsidR="000B65EE" w:rsidRPr="006F693E" w:rsidRDefault="00FB5DAD" w:rsidP="00A870E9">
      <w:pPr>
        <w:pStyle w:val="Heading1"/>
        <w:rPr>
          <w:rFonts w:ascii="LM Roman 10" w:hAnsi="LM Roman 10"/>
        </w:rPr>
      </w:pPr>
      <w:bookmarkStart w:id="38" w:name="_Toc63007188"/>
      <w:r>
        <w:lastRenderedPageBreak/>
        <w:t xml:space="preserve">1. </w:t>
      </w:r>
      <w:r w:rsidR="00A870E9">
        <w:t>Introduction</w:t>
      </w:r>
      <w:bookmarkEnd w:id="38"/>
    </w:p>
    <w:p w14:paraId="5C222671" w14:textId="77777777" w:rsidR="00194A28" w:rsidRDefault="00194A28" w:rsidP="00C90CCF">
      <w:pPr>
        <w:jc w:val="left"/>
      </w:pPr>
    </w:p>
    <w:p w14:paraId="26873BE3" w14:textId="676349B0" w:rsidR="00D916AE" w:rsidRDefault="002A5EBA" w:rsidP="00703DFE">
      <w:r>
        <w:t>This Chapter gives a brief Introduction of the topics that will be essential to know to understand this report, the</w:t>
      </w:r>
      <w:r w:rsidR="00703DFE">
        <w:t xml:space="preserve"> explanation and elaboration will continue in Background Theory of this Report</w:t>
      </w:r>
      <w:r w:rsidR="00DB5E9D">
        <w:t>. Followed by the organization of this report.</w:t>
      </w:r>
    </w:p>
    <w:p w14:paraId="07F5875F" w14:textId="39030967" w:rsidR="00D916AE" w:rsidRPr="009C7CF4" w:rsidRDefault="00D916AE" w:rsidP="00703DFE">
      <w:pPr>
        <w:rPr>
          <w:i/>
          <w:iCs/>
        </w:rPr>
      </w:pPr>
      <w:r w:rsidRPr="009C7CF4">
        <w:rPr>
          <w:i/>
          <w:iCs/>
        </w:rPr>
        <w:t>This Project started with an attempt to create Patterns and Designs using standard Mathematical techniques and followed by Deep Learning, this led into an attempt to use these patterns for improvisation in Image Classification.</w:t>
      </w:r>
    </w:p>
    <w:p w14:paraId="6CE96CC0" w14:textId="75DF18DE" w:rsidR="002324DC" w:rsidRDefault="00407845" w:rsidP="00407845">
      <w:pPr>
        <w:pStyle w:val="Heading2"/>
      </w:pPr>
      <w:bookmarkStart w:id="39" w:name="_Toc63007189"/>
      <w:r>
        <w:t>Deep Learning for Computer Vision</w:t>
      </w:r>
      <w:bookmarkEnd w:id="39"/>
    </w:p>
    <w:p w14:paraId="0AC9E95F" w14:textId="07E705BF" w:rsidR="00407845" w:rsidRDefault="00407D45" w:rsidP="00407D45">
      <w:r>
        <w:t xml:space="preserve">Deep learning </w:t>
      </w:r>
      <w:r w:rsidR="00D24B0D">
        <w:t xml:space="preserve">is a subset of Machine Learning that </w:t>
      </w:r>
      <w:r>
        <w:t>has pushed the limits to what was possible in Digital Image Processing (DIP)</w:t>
      </w:r>
      <w:r w:rsidR="00BF6FD6">
        <w:t xml:space="preserve">, its used in the domain of image colorization, classification, segmentation, and detection. Methods that involve Convolutional Neural Network </w:t>
      </w:r>
      <w:r w:rsidR="00D24B0D">
        <w:t>(CNN) have take in a lot of data and computational resources to push the boundaries.</w:t>
      </w:r>
    </w:p>
    <w:p w14:paraId="2B92A059" w14:textId="7EB3E1D2" w:rsidR="00D24B0D" w:rsidRDefault="00D24B0D" w:rsidP="003C0CF0">
      <w:r>
        <w:t>DL is all about</w:t>
      </w:r>
      <w:r w:rsidR="003C0CF0">
        <w:t xml:space="preserve"> learning or ‘credit assessment’ across many layers of the neural network, self-organisation and the exploitation of interactions between small units have proven to perform better than central control, particularly for complex non-linear process models in that better fault</w:t>
      </w:r>
      <w:r w:rsidR="00144BD3">
        <w:t xml:space="preserve"> </w:t>
      </w:r>
      <w:r w:rsidR="003C0CF0">
        <w:t>tolerance and adaptability to new data is achievable</w:t>
      </w:r>
      <w:r w:rsidR="00814629">
        <w:t>.</w:t>
      </w:r>
      <w:r w:rsidR="00EB0904">
        <w:t xml:space="preserve"> (Koehn P. et al, 1994)</w:t>
      </w:r>
      <w:r w:rsidR="00E52F1A">
        <w:t>.</w:t>
      </w:r>
    </w:p>
    <w:p w14:paraId="55EB3A5C" w14:textId="62D1615D" w:rsidR="00E52F1A" w:rsidRDefault="00E52F1A" w:rsidP="00E52F1A">
      <w:r>
        <w:t xml:space="preserve">The development of CNNs has had a tremendous influence in the field of CV in recent years and is responsible for a big jump in the ability to recognize objects </w:t>
      </w:r>
      <w:r w:rsidR="0030361B">
        <w:t>(</w:t>
      </w:r>
      <w:proofErr w:type="spellStart"/>
      <w:r w:rsidR="0030361B">
        <w:t>Voulodimos</w:t>
      </w:r>
      <w:proofErr w:type="spellEnd"/>
      <w:r w:rsidR="0030361B">
        <w:t xml:space="preserve"> et al, 2018)</w:t>
      </w:r>
      <w:r>
        <w:t xml:space="preserve">. This burst in progress has been enabled by an increase in computing power, as well as an increase in the amount of data available for </w:t>
      </w:r>
      <w:r>
        <w:lastRenderedPageBreak/>
        <w:t>training neural networks. The recent explosion in and wide-spread adoption of various deep-neural network architectures for CV is apparent in the fact that the seminal paper ImageNet Classification with Deep Convolutional Neural Networks has been cited over 3000 times</w:t>
      </w:r>
      <w:r w:rsidR="006B2DC8">
        <w:t>. (Nash et. al, 2018)</w:t>
      </w:r>
    </w:p>
    <w:p w14:paraId="1937EE1A" w14:textId="77777777" w:rsidR="00850089" w:rsidRDefault="002A5EBA" w:rsidP="00903994">
      <w:pPr>
        <w:keepNext/>
        <w:jc w:val="center"/>
      </w:pPr>
      <w:r w:rsidRPr="002A5EBA">
        <w:rPr>
          <w:noProof/>
        </w:rPr>
        <w:drawing>
          <wp:inline distT="0" distB="0" distL="0" distR="0" wp14:anchorId="71D04537" wp14:editId="0A60C463">
            <wp:extent cx="5088558" cy="22311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4116" cy="2251098"/>
                    </a:xfrm>
                    <a:prstGeom prst="rect">
                      <a:avLst/>
                    </a:prstGeom>
                  </pic:spPr>
                </pic:pic>
              </a:graphicData>
            </a:graphic>
          </wp:inline>
        </w:drawing>
      </w:r>
    </w:p>
    <w:p w14:paraId="20EE5627" w14:textId="653684DC" w:rsidR="002A5EBA" w:rsidRDefault="00850089" w:rsidP="00850089">
      <w:pPr>
        <w:pStyle w:val="Caption"/>
        <w:jc w:val="center"/>
      </w:pPr>
      <w:bookmarkStart w:id="40" w:name="_Toc63007161"/>
      <w:r>
        <w:t xml:space="preserve">Figure </w:t>
      </w:r>
      <w:r>
        <w:fldChar w:fldCharType="begin"/>
      </w:r>
      <w:r>
        <w:instrText xml:space="preserve"> SEQ Figure \* ARABIC </w:instrText>
      </w:r>
      <w:r>
        <w:fldChar w:fldCharType="separate"/>
      </w:r>
      <w:r w:rsidR="00FB607B">
        <w:rPr>
          <w:noProof/>
        </w:rPr>
        <w:t>1</w:t>
      </w:r>
      <w:r>
        <w:fldChar w:fldCharType="end"/>
      </w:r>
      <w:r>
        <w:t xml:space="preserve"> (a) Traditional Computer Vision workflow vs (b) Deep Learning workflow (Wang J et al, 2018)</w:t>
      </w:r>
      <w:bookmarkEnd w:id="40"/>
    </w:p>
    <w:p w14:paraId="78B4B36B" w14:textId="395B73E8" w:rsidR="00850089" w:rsidRDefault="00F80794" w:rsidP="00F80794">
      <w:pPr>
        <w:pStyle w:val="Heading2"/>
      </w:pPr>
      <w:bookmarkStart w:id="41" w:name="_Toc63007190"/>
      <w:r>
        <w:t>Regularization in Deep Learning</w:t>
      </w:r>
      <w:bookmarkEnd w:id="41"/>
    </w:p>
    <w:p w14:paraId="047A693F" w14:textId="70A14BF6" w:rsidR="00F80794" w:rsidRDefault="00C95BA2" w:rsidP="00C95BA2">
      <w:r>
        <w:t>Regularization is one of the key elements of machine learning, particularly of deep learning (Goodfellow et al., 2016), allowing to generalize well to unseen data even when training on a finite training set or with an imperfect optimization procedure. In the traditional sense of optimization and also in older neural networks literature, the term “regularization” is reserved solely for a penalty term in the loss function (Bishop, 1995a). Recently, the term has adopted a broader meaning: Goodfellow et al. (2016, Chap. 5) loosely define it as “any modification we make to a learning algorithm that is intended to reduce its test error but not its training error”.</w:t>
      </w:r>
    </w:p>
    <w:p w14:paraId="76EC21BD" w14:textId="51635809" w:rsidR="00323453" w:rsidRDefault="00323453" w:rsidP="00323453">
      <w:r>
        <w:t xml:space="preserve">The quality of a trained model depends largely on the training data. Apart from acquisition/selection of appropriate training data, it is possible to employ </w:t>
      </w:r>
      <w:r>
        <w:lastRenderedPageBreak/>
        <w:t xml:space="preserve">regularization via data. This is done by applying some transformation to the training set </w:t>
      </w:r>
      <w:r>
        <w:rPr>
          <w:rFonts w:ascii="Cambria Math" w:hAnsi="Cambria Math" w:cs="Cambria Math"/>
        </w:rPr>
        <w:t>𝒟</w:t>
      </w:r>
      <w:r>
        <w:t xml:space="preserve">, resulting in a new set </w:t>
      </w:r>
      <w:r>
        <w:rPr>
          <w:rFonts w:ascii="Cambria Math" w:hAnsi="Cambria Math" w:cs="Cambria Math"/>
        </w:rPr>
        <w:t>𝒟𝑅</w:t>
      </w:r>
      <w:r>
        <w:t>. Some transformations perform feature extraction or pre-processing, modifying the feature space or the distribution of the data to some representation simplifying the learning task. Other methods allow generating new samples to create a larger, possibly infinite, augmented dataset. These two principles are somewhat independent and may be combined.</w:t>
      </w:r>
      <w:r w:rsidR="006474CF">
        <w:t xml:space="preserve"> (</w:t>
      </w:r>
      <w:r w:rsidR="006474CF" w:rsidRPr="006474CF">
        <w:t xml:space="preserve">J </w:t>
      </w:r>
      <w:proofErr w:type="spellStart"/>
      <w:r w:rsidR="006474CF" w:rsidRPr="006474CF">
        <w:t>Kukačka</w:t>
      </w:r>
      <w:proofErr w:type="spellEnd"/>
      <w:r w:rsidR="006474CF">
        <w:t xml:space="preserve"> et al, 2018)</w:t>
      </w:r>
    </w:p>
    <w:p w14:paraId="6B352B8E" w14:textId="67BDFB4B" w:rsidR="008D1780" w:rsidRDefault="008D1780" w:rsidP="008D1780">
      <w:pPr>
        <w:pStyle w:val="Heading2"/>
      </w:pPr>
      <w:bookmarkStart w:id="42" w:name="_Toc63007191"/>
      <w:r>
        <w:t xml:space="preserve">Fractals as an Augmentation </w:t>
      </w:r>
      <w:proofErr w:type="spellStart"/>
      <w:r>
        <w:t>Regularizer</w:t>
      </w:r>
      <w:bookmarkEnd w:id="42"/>
      <w:proofErr w:type="spellEnd"/>
    </w:p>
    <w:p w14:paraId="7E5E4D33" w14:textId="6423DDFA" w:rsidR="003557C5" w:rsidRDefault="003557C5" w:rsidP="003557C5">
      <w:r w:rsidRPr="003557C5">
        <w:t>Fractals are infinitely complex patterns that are self-similar across different scales. They are created by repeating a simple process over and over in an ongoing feedback loop. Driven by recursion, fractals are images of dynamic systems – the pictures of Chaos.</w:t>
      </w:r>
    </w:p>
    <w:p w14:paraId="0CC4E1DD" w14:textId="3F33DAD8" w:rsidR="00523488" w:rsidRDefault="00523488" w:rsidP="00523488">
      <w:pPr>
        <w:jc w:val="center"/>
      </w:pPr>
      <w:r>
        <w:rPr>
          <w:noProof/>
        </w:rPr>
        <mc:AlternateContent>
          <mc:Choice Requires="wps">
            <w:drawing>
              <wp:anchor distT="0" distB="0" distL="114300" distR="114300" simplePos="0" relativeHeight="251660800" behindDoc="0" locked="0" layoutInCell="1" allowOverlap="1" wp14:anchorId="5491ED4C" wp14:editId="6144F02A">
                <wp:simplePos x="0" y="0"/>
                <wp:positionH relativeFrom="margin">
                  <wp:align>left</wp:align>
                </wp:positionH>
                <wp:positionV relativeFrom="paragraph">
                  <wp:posOffset>3129773</wp:posOffset>
                </wp:positionV>
                <wp:extent cx="5504815" cy="635"/>
                <wp:effectExtent l="0" t="0" r="635" b="0"/>
                <wp:wrapSquare wrapText="bothSides"/>
                <wp:docPr id="22" name="Text Box 22"/>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05886BA1" w14:textId="1606C263" w:rsidR="003557C5" w:rsidRPr="009A6E70" w:rsidRDefault="003557C5" w:rsidP="003557C5">
                            <w:pPr>
                              <w:pStyle w:val="Caption"/>
                              <w:jc w:val="center"/>
                              <w:rPr>
                                <w:noProof/>
                                <w:sz w:val="24"/>
                                <w:szCs w:val="24"/>
                              </w:rPr>
                            </w:pPr>
                            <w:bookmarkStart w:id="43" w:name="_Toc63007162"/>
                            <w:r>
                              <w:t xml:space="preserve">Figure </w:t>
                            </w:r>
                            <w:r>
                              <w:fldChar w:fldCharType="begin"/>
                            </w:r>
                            <w:r>
                              <w:instrText xml:space="preserve"> SEQ Figure \* ARABIC </w:instrText>
                            </w:r>
                            <w:r>
                              <w:fldChar w:fldCharType="separate"/>
                            </w:r>
                            <w:r w:rsidR="00FB607B">
                              <w:rPr>
                                <w:noProof/>
                              </w:rPr>
                              <w:t>2</w:t>
                            </w:r>
                            <w:r>
                              <w:fldChar w:fldCharType="end"/>
                            </w:r>
                            <w:r>
                              <w:t xml:space="preserve"> Example of Fractals in Nature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91ED4C" id="_x0000_t202" coordsize="21600,21600" o:spt="202" path="m,l,21600r21600,l21600,xe">
                <v:stroke joinstyle="miter"/>
                <v:path gradientshapeok="t" o:connecttype="rect"/>
              </v:shapetype>
              <v:shape id="Text Box 22" o:spid="_x0000_s1027" type="#_x0000_t202" style="position:absolute;left:0;text-align:left;margin-left:0;margin-top:246.45pt;width:433.45pt;height:.05pt;z-index:251660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yYLgIAAGY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" stroked="f">
                <v:textbox style="mso-fit-shape-to-text:t" inset="0,0,0,0">
                  <w:txbxContent>
                    <w:p w14:paraId="05886BA1" w14:textId="1606C263" w:rsidR="003557C5" w:rsidRPr="009A6E70" w:rsidRDefault="003557C5" w:rsidP="003557C5">
                      <w:pPr>
                        <w:pStyle w:val="Caption"/>
                        <w:jc w:val="center"/>
                        <w:rPr>
                          <w:noProof/>
                          <w:sz w:val="24"/>
                          <w:szCs w:val="24"/>
                        </w:rPr>
                      </w:pPr>
                      <w:bookmarkStart w:id="44" w:name="_Toc63007162"/>
                      <w:r>
                        <w:t xml:space="preserve">Figure </w:t>
                      </w:r>
                      <w:r>
                        <w:fldChar w:fldCharType="begin"/>
                      </w:r>
                      <w:r>
                        <w:instrText xml:space="preserve"> SEQ Figure \* ARABIC </w:instrText>
                      </w:r>
                      <w:r>
                        <w:fldChar w:fldCharType="separate"/>
                      </w:r>
                      <w:r w:rsidR="00FB607B">
                        <w:rPr>
                          <w:noProof/>
                        </w:rPr>
                        <w:t>2</w:t>
                      </w:r>
                      <w:r>
                        <w:fldChar w:fldCharType="end"/>
                      </w:r>
                      <w:r>
                        <w:t xml:space="preserve"> Example of Fractals in Nature</w:t>
                      </w:r>
                      <w:bookmarkEnd w:id="44"/>
                    </w:p>
                  </w:txbxContent>
                </v:textbox>
                <w10:wrap type="square" anchorx="margin"/>
              </v:shape>
            </w:pict>
          </mc:Fallback>
        </mc:AlternateContent>
      </w:r>
      <w:r w:rsidR="003557C5">
        <w:rPr>
          <w:noProof/>
        </w:rPr>
        <w:drawing>
          <wp:inline distT="0" distB="0" distL="0" distR="0" wp14:anchorId="01E153A1" wp14:editId="18CD13A9">
            <wp:extent cx="4512538" cy="2934269"/>
            <wp:effectExtent l="0" t="0" r="2540" b="0"/>
            <wp:docPr id="21" name="Picture 21" descr="Life is Patterns: Fractals and Human Behavior | Renée Fish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ife is Patterns: Fractals and Human Behavior | Renée Fishm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3830" cy="2935109"/>
                    </a:xfrm>
                    <a:prstGeom prst="rect">
                      <a:avLst/>
                    </a:prstGeom>
                    <a:noFill/>
                    <a:ln>
                      <a:noFill/>
                    </a:ln>
                  </pic:spPr>
                </pic:pic>
              </a:graphicData>
            </a:graphic>
          </wp:inline>
        </w:drawing>
      </w:r>
    </w:p>
    <w:p w14:paraId="7A3C6D2A" w14:textId="390E4113" w:rsidR="003557C5" w:rsidRDefault="00523488" w:rsidP="003557C5">
      <w:r>
        <w:lastRenderedPageBreak/>
        <w:t xml:space="preserve">The aim of this experiment is to use Fractals as augmentation technique for images, and speculation is that it would increase the classification accuracy of such images. </w:t>
      </w:r>
    </w:p>
    <w:p w14:paraId="72E35476" w14:textId="37C6959C" w:rsidR="00944F59" w:rsidRDefault="00944F59" w:rsidP="003557C5">
      <w:r>
        <w:t>This speculation is based on the fact, that instead of performing a lot of different augmentations such as Scaling, Shearing and Cropping, all of these augmentations can be done in a single shot by using Image Fractals.</w:t>
      </w:r>
    </w:p>
    <w:p w14:paraId="58664196" w14:textId="48498268" w:rsidR="00442E2A" w:rsidRPr="00442E2A" w:rsidRDefault="00442E2A" w:rsidP="00442E2A">
      <w:pPr>
        <w:pStyle w:val="Heading3"/>
      </w:pPr>
      <w:bookmarkStart w:id="45" w:name="_Toc63007192"/>
      <w:r w:rsidRPr="00442E2A">
        <w:t>Orbit Trap Fractals</w:t>
      </w:r>
      <w:bookmarkEnd w:id="45"/>
    </w:p>
    <w:p w14:paraId="471C9E02" w14:textId="72E94660" w:rsidR="00442E2A" w:rsidRDefault="0080582D" w:rsidP="003557C5">
      <w:r w:rsidRPr="0080582D">
        <w:t>In mathematics, an orbit trap is a method of colouring fractal images based upon how close an iterative function, used to create the fractal, approaches a geometric shape, called a "trap". Typical traps are points, lines, circles, flower shapes and even raster images. Orbit traps are typically used to colour two dimensional fractals representing the complex plane.</w:t>
      </w:r>
    </w:p>
    <w:p w14:paraId="7A3DBE31" w14:textId="610B34F2" w:rsidR="002F5E82" w:rsidRDefault="002F5E82" w:rsidP="003557C5">
      <w:r>
        <w:t>Orbit Trap Fractals can thus be used in a Raster Image to create Image Fractals. Which we are calling the Fractal Image Augmentation as of this report.</w:t>
      </w:r>
    </w:p>
    <w:p w14:paraId="05FB0F3E" w14:textId="77712CD1" w:rsidR="00D916AE" w:rsidRDefault="00D916AE" w:rsidP="00D916AE">
      <w:pPr>
        <w:pStyle w:val="Heading2"/>
      </w:pPr>
      <w:bookmarkStart w:id="46" w:name="_Toc63007193"/>
      <w:r>
        <w:t>Pattern Generation using Deep Learning</w:t>
      </w:r>
      <w:bookmarkEnd w:id="46"/>
    </w:p>
    <w:p w14:paraId="4BD136C0" w14:textId="6B73249A" w:rsidR="00D916AE" w:rsidRDefault="00D916AE" w:rsidP="003557C5">
      <w:r>
        <w:t>From the idea of Fractals, and creating beautiful patterns</w:t>
      </w:r>
      <w:r w:rsidR="00FB475E">
        <w:t xml:space="preserve"> using simple Mathematical function, we further explore the idea of generating patterns using Deep Learning models, this is something that is very unique, and aims to generate unique product background images, something that JetBrains has been doing for quite sometime in all of their products.</w:t>
      </w:r>
    </w:p>
    <w:p w14:paraId="2E73781F" w14:textId="77777777" w:rsidR="00FF1287" w:rsidRDefault="00FF1287" w:rsidP="00FF1287">
      <w:pPr>
        <w:keepNext/>
      </w:pPr>
      <w:r w:rsidRPr="00FF1287">
        <w:rPr>
          <w:noProof/>
        </w:rPr>
        <w:lastRenderedPageBreak/>
        <w:drawing>
          <wp:inline distT="0" distB="0" distL="0" distR="0" wp14:anchorId="41C1D632" wp14:editId="4533B827">
            <wp:extent cx="5504815" cy="3143885"/>
            <wp:effectExtent l="0" t="0" r="635" b="0"/>
            <wp:docPr id="8194" name="Picture 2">
              <a:extLst xmlns:a="http://schemas.openxmlformats.org/drawingml/2006/main">
                <a:ext uri="{FF2B5EF4-FFF2-40B4-BE49-F238E27FC236}">
                  <a16:creationId xmlns:a16="http://schemas.microsoft.com/office/drawing/2014/main" id="{ED1D43E3-0568-4309-B2E3-A6B8C9B8DC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ED1D43E3-0568-4309-B2E3-A6B8C9B8DC04}"/>
                        </a:ext>
                      </a:extLst>
                    </pic:cNvPr>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815" cy="3143885"/>
                    </a:xfrm>
                    <a:prstGeom prst="rect">
                      <a:avLst/>
                    </a:prstGeom>
                    <a:noFill/>
                  </pic:spPr>
                </pic:pic>
              </a:graphicData>
            </a:graphic>
          </wp:inline>
        </w:drawing>
      </w:r>
    </w:p>
    <w:p w14:paraId="3B5005D5" w14:textId="67082F27" w:rsidR="00FF1287" w:rsidRDefault="00FF1287" w:rsidP="00FF1287">
      <w:pPr>
        <w:pStyle w:val="Caption"/>
        <w:jc w:val="center"/>
      </w:pPr>
      <w:bookmarkStart w:id="47" w:name="_Toc63007163"/>
      <w:r>
        <w:t xml:space="preserve">Figure </w:t>
      </w:r>
      <w:r>
        <w:fldChar w:fldCharType="begin"/>
      </w:r>
      <w:r>
        <w:instrText xml:space="preserve"> SEQ Figure \* ARABIC </w:instrText>
      </w:r>
      <w:r>
        <w:fldChar w:fldCharType="separate"/>
      </w:r>
      <w:r w:rsidR="00FB607B">
        <w:rPr>
          <w:noProof/>
        </w:rPr>
        <w:t>3</w:t>
      </w:r>
      <w:r>
        <w:fldChar w:fldCharType="end"/>
      </w:r>
      <w:r>
        <w:t xml:space="preserve"> Deep Learning based Generated Image/Pattern</w:t>
      </w:r>
      <w:bookmarkEnd w:id="47"/>
    </w:p>
    <w:p w14:paraId="464B2732" w14:textId="77777777" w:rsidR="00FF1287" w:rsidRDefault="00FF1287" w:rsidP="003557C5"/>
    <w:p w14:paraId="71CA3B25" w14:textId="775A6941" w:rsidR="002162E3" w:rsidRDefault="00C70B80" w:rsidP="002162E3">
      <w:pPr>
        <w:pStyle w:val="Heading2"/>
      </w:pPr>
      <w:bookmarkStart w:id="48" w:name="_Toc63007194"/>
      <w:r>
        <w:t>Organization of the report</w:t>
      </w:r>
      <w:bookmarkEnd w:id="48"/>
    </w:p>
    <w:p w14:paraId="6284DA32" w14:textId="4B6BC24B" w:rsidR="00ED0417" w:rsidRDefault="00EA259F" w:rsidP="00ED0417">
      <w:r>
        <w:t>This report is further organized into,</w:t>
      </w:r>
    </w:p>
    <w:p w14:paraId="000993A3" w14:textId="040E9BEE" w:rsidR="00EA259F" w:rsidRDefault="00EA259F" w:rsidP="00726D26">
      <w:pPr>
        <w:pStyle w:val="ListParagraph"/>
        <w:numPr>
          <w:ilvl w:val="0"/>
          <w:numId w:val="3"/>
        </w:numPr>
      </w:pPr>
      <w:r>
        <w:t>Background Theory: Discussion of various Regularization Techniques in Deep Learning for Computer Vision</w:t>
      </w:r>
      <w:r w:rsidR="00E9540D">
        <w:t>, and various other related work in concern of this report.</w:t>
      </w:r>
    </w:p>
    <w:p w14:paraId="6594F48B" w14:textId="373E6B31" w:rsidR="00EA259F" w:rsidRDefault="00D916AE" w:rsidP="00726D26">
      <w:pPr>
        <w:pStyle w:val="ListParagraph"/>
        <w:numPr>
          <w:ilvl w:val="0"/>
          <w:numId w:val="3"/>
        </w:numPr>
      </w:pPr>
      <w:r>
        <w:t xml:space="preserve">Aim and Objectives: </w:t>
      </w:r>
      <w:r w:rsidR="009B160F">
        <w:t xml:space="preserve">Description and Summary of the various experiments done in this Report, </w:t>
      </w:r>
      <w:r w:rsidR="006F78DA">
        <w:t>and Methodologies used to achieve that Aim.</w:t>
      </w:r>
    </w:p>
    <w:p w14:paraId="70A3064C" w14:textId="175AD69A" w:rsidR="00D23844" w:rsidRDefault="00D23844" w:rsidP="00726D26">
      <w:pPr>
        <w:pStyle w:val="ListParagraph"/>
        <w:numPr>
          <w:ilvl w:val="0"/>
          <w:numId w:val="3"/>
        </w:numPr>
      </w:pPr>
      <w:r>
        <w:t>Discussion and Results</w:t>
      </w:r>
      <w:r w:rsidR="00E23881">
        <w:t>: Here we describe and elaborate of the results obtained of the aims discussed in the above chapter, and try to explain the behaviour that was exhibited by the results.</w:t>
      </w:r>
    </w:p>
    <w:p w14:paraId="780638DC" w14:textId="1FE45D75" w:rsidR="00D23844" w:rsidRPr="00ED0417" w:rsidRDefault="00D23844" w:rsidP="00726D26">
      <w:pPr>
        <w:pStyle w:val="ListParagraph"/>
        <w:numPr>
          <w:ilvl w:val="0"/>
          <w:numId w:val="3"/>
        </w:numPr>
      </w:pPr>
      <w:r>
        <w:lastRenderedPageBreak/>
        <w:t>Conclusion and Suggestion for Future Work</w:t>
      </w:r>
      <w:r w:rsidR="00A04AAE">
        <w:t>: At the end we conclude the report by stating the conclusions and possible future work to improve the results that was obtained in this report.</w:t>
      </w:r>
    </w:p>
    <w:p w14:paraId="17F0D53B" w14:textId="1EC0EAB9" w:rsidR="00A5537A" w:rsidRPr="00F7101B" w:rsidRDefault="00B5056F" w:rsidP="00522FA1">
      <w:pPr>
        <w:tabs>
          <w:tab w:val="right" w:pos="8669"/>
        </w:tabs>
        <w:spacing w:line="240" w:lineRule="auto"/>
      </w:pPr>
      <w:r w:rsidRPr="00F7101B">
        <w:rPr>
          <w:rFonts w:asciiTheme="minorHAnsi" w:hAnsiTheme="minorHAnsi"/>
        </w:rPr>
        <w:br w:type="page"/>
      </w:r>
    </w:p>
    <w:p w14:paraId="0D30E41F" w14:textId="249F9DBB" w:rsidR="00B5056F" w:rsidRPr="00F7101B" w:rsidRDefault="00DA2782" w:rsidP="00040F06">
      <w:pPr>
        <w:pStyle w:val="Heading1"/>
      </w:pPr>
      <w:bookmarkStart w:id="49" w:name="_Toc63007195"/>
      <w:r>
        <w:lastRenderedPageBreak/>
        <w:t xml:space="preserve">2. </w:t>
      </w:r>
      <w:r w:rsidR="003B22B4" w:rsidRPr="00F7101B">
        <w:t xml:space="preserve">Background </w:t>
      </w:r>
      <w:r w:rsidR="00C90CCF" w:rsidRPr="00F7101B">
        <w:t>Theory</w:t>
      </w:r>
      <w:bookmarkEnd w:id="49"/>
    </w:p>
    <w:p w14:paraId="27AC28C5" w14:textId="77777777" w:rsidR="00790C98" w:rsidRPr="00F7101B" w:rsidRDefault="00790C98" w:rsidP="00790C98">
      <w:pPr>
        <w:rPr>
          <w:rFonts w:asciiTheme="minorHAnsi" w:hAnsiTheme="minorHAnsi"/>
        </w:rPr>
      </w:pPr>
    </w:p>
    <w:p w14:paraId="6D3F75A1" w14:textId="6A0DBF14" w:rsidR="00253676" w:rsidRPr="00253676" w:rsidRDefault="002324DC" w:rsidP="00253676">
      <w:r>
        <w:t xml:space="preserve">This chapter </w:t>
      </w:r>
      <w:r w:rsidR="00164290">
        <w:t>briefly describes the different key concepts important to understand the underlying principle</w:t>
      </w:r>
      <w:r w:rsidR="00FE24AB">
        <w:t xml:space="preserve"> of the idea being discussed in this report.</w:t>
      </w:r>
    </w:p>
    <w:p w14:paraId="5DDB08D5" w14:textId="77777777" w:rsidR="00DB1173" w:rsidRPr="00DB1173" w:rsidRDefault="00DB1173" w:rsidP="00726D26">
      <w:pPr>
        <w:pStyle w:val="ListParagraph"/>
        <w:keepNext/>
        <w:numPr>
          <w:ilvl w:val="0"/>
          <w:numId w:val="1"/>
        </w:numPr>
        <w:contextualSpacing w:val="0"/>
        <w:outlineLvl w:val="1"/>
        <w:rPr>
          <w:rFonts w:ascii="LM Sans 10" w:hAnsi="LM Sans 10" w:cs="Tahoma"/>
          <w:b/>
          <w:bCs/>
          <w:vanish/>
          <w:sz w:val="28"/>
        </w:rPr>
      </w:pPr>
      <w:bookmarkStart w:id="50" w:name="_Toc62997758"/>
      <w:bookmarkStart w:id="51" w:name="_Toc62997857"/>
      <w:bookmarkStart w:id="52" w:name="_Toc63007141"/>
      <w:bookmarkStart w:id="53" w:name="_Toc63007196"/>
      <w:bookmarkEnd w:id="50"/>
      <w:bookmarkEnd w:id="51"/>
      <w:bookmarkEnd w:id="52"/>
      <w:bookmarkEnd w:id="53"/>
    </w:p>
    <w:p w14:paraId="1723695D" w14:textId="5566A529" w:rsidR="00253676" w:rsidRDefault="00253676" w:rsidP="00DB1173">
      <w:pPr>
        <w:pStyle w:val="Heading2"/>
      </w:pPr>
      <w:bookmarkStart w:id="54" w:name="_Toc63007197"/>
      <w:r>
        <w:t>Survey of Related Work</w:t>
      </w:r>
      <w:bookmarkEnd w:id="54"/>
    </w:p>
    <w:p w14:paraId="05F4B24E" w14:textId="77777777" w:rsidR="0015089B" w:rsidRDefault="00B9556E" w:rsidP="007F700F">
      <w:r>
        <w:t>Convolutional Neural Networks (CNN)</w:t>
      </w:r>
      <w:r w:rsidR="00844544">
        <w:t xml:space="preserve"> are capable of learning really complex patterns and objects, however due the enormous model capacities, and their learning abilities, often models tend to overfit on the dataset, and therefore require some rigorous regularization methods to overcome this issue.</w:t>
      </w:r>
    </w:p>
    <w:p w14:paraId="4BE6115C" w14:textId="0C3FC852" w:rsidR="0015089B" w:rsidRDefault="007F700F" w:rsidP="007F700F">
      <w:r>
        <w:t xml:space="preserve">In this paper, (DeVries et al, 2017) show that the simple regularization technique of randomly masking out square regions of input during training, which we call </w:t>
      </w:r>
      <w:proofErr w:type="spellStart"/>
      <w:r>
        <w:t>cutout</w:t>
      </w:r>
      <w:proofErr w:type="spellEnd"/>
      <w:r>
        <w:t>, can be used to improve the robustness and overall performance of convolutional neural networks.</w:t>
      </w:r>
    </w:p>
    <w:p w14:paraId="585314F0" w14:textId="6E9E59C0" w:rsidR="004E0CBC" w:rsidRDefault="007F700F" w:rsidP="007F700F">
      <w:r>
        <w:t xml:space="preserve">Not only is this method extremely easy to implement, but they also demonstrate that it can be used in conjunction with existing forms of data augmentation and other </w:t>
      </w:r>
      <w:proofErr w:type="spellStart"/>
      <w:r>
        <w:t>regularizers</w:t>
      </w:r>
      <w:proofErr w:type="spellEnd"/>
      <w:r>
        <w:t xml:space="preserve"> to further improve model performance.</w:t>
      </w:r>
      <w:r w:rsidR="004D461E">
        <w:t xml:space="preserve"> (DeVries et al, 2017)</w:t>
      </w:r>
    </w:p>
    <w:p w14:paraId="64AF50FD" w14:textId="77777777" w:rsidR="001A75E3" w:rsidRDefault="00B91A2B" w:rsidP="001A75E3">
      <w:pPr>
        <w:keepNext/>
      </w:pPr>
      <w:r w:rsidRPr="00B91A2B">
        <w:rPr>
          <w:noProof/>
        </w:rPr>
        <w:lastRenderedPageBreak/>
        <w:drawing>
          <wp:inline distT="0" distB="0" distL="0" distR="0" wp14:anchorId="451F4733" wp14:editId="0C92A5CB">
            <wp:extent cx="5504815" cy="35267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815" cy="3526790"/>
                    </a:xfrm>
                    <a:prstGeom prst="rect">
                      <a:avLst/>
                    </a:prstGeom>
                  </pic:spPr>
                </pic:pic>
              </a:graphicData>
            </a:graphic>
          </wp:inline>
        </w:drawing>
      </w:r>
    </w:p>
    <w:p w14:paraId="2F4C416E" w14:textId="537716CD" w:rsidR="00B91A2B" w:rsidRDefault="001A75E3" w:rsidP="001A75E3">
      <w:pPr>
        <w:pStyle w:val="Caption"/>
        <w:jc w:val="center"/>
      </w:pPr>
      <w:bookmarkStart w:id="55" w:name="_Toc63007164"/>
      <w:r>
        <w:t xml:space="preserve">Figure </w:t>
      </w:r>
      <w:r>
        <w:fldChar w:fldCharType="begin"/>
      </w:r>
      <w:r>
        <w:instrText xml:space="preserve"> SEQ Figure \* ARABIC </w:instrText>
      </w:r>
      <w:r>
        <w:fldChar w:fldCharType="separate"/>
      </w:r>
      <w:r w:rsidR="00FB607B">
        <w:rPr>
          <w:noProof/>
        </w:rPr>
        <w:t>4</w:t>
      </w:r>
      <w:r>
        <w:fldChar w:fldCharType="end"/>
      </w:r>
      <w:r>
        <w:t xml:space="preserve"> </w:t>
      </w:r>
      <w:proofErr w:type="spellStart"/>
      <w:r>
        <w:t>Cutout</w:t>
      </w:r>
      <w:proofErr w:type="spellEnd"/>
      <w:r>
        <w:t xml:space="preserve"> applied to images from CIFAR10</w:t>
      </w:r>
      <w:bookmarkEnd w:id="55"/>
    </w:p>
    <w:p w14:paraId="5F14AFCB" w14:textId="4B2120EE" w:rsidR="00EA5258" w:rsidRDefault="00CE3B03" w:rsidP="00EA5258">
      <w:proofErr w:type="spellStart"/>
      <w:r>
        <w:t>Albumentations</w:t>
      </w:r>
      <w:proofErr w:type="spellEnd"/>
      <w:r>
        <w:t>: fast and flexible image augmentations (</w:t>
      </w:r>
      <w:proofErr w:type="spellStart"/>
      <w:r>
        <w:t>Buslaev</w:t>
      </w:r>
      <w:proofErr w:type="spellEnd"/>
      <w:r>
        <w:t xml:space="preserve"> et al, 2018) </w:t>
      </w:r>
      <w:r w:rsidR="00EA5258">
        <w:t xml:space="preserve">is another really good paper on the image transformations, </w:t>
      </w:r>
      <w:proofErr w:type="spellStart"/>
      <w:r w:rsidR="00EA5258">
        <w:t>albumentations</w:t>
      </w:r>
      <w:proofErr w:type="spellEnd"/>
      <w:r w:rsidR="00EA5258">
        <w:t xml:space="preserve"> is a fast and flexible library for image augmentations with many various </w:t>
      </w:r>
      <w:proofErr w:type="gramStart"/>
      <w:r w:rsidR="00EA5258">
        <w:t>image</w:t>
      </w:r>
      <w:proofErr w:type="gramEnd"/>
      <w:r w:rsidR="00EA5258">
        <w:t xml:space="preserve"> transform operations available, that is also an easy-to-use wrapper around other augmentation</w:t>
      </w:r>
    </w:p>
    <w:p w14:paraId="21228BCA" w14:textId="70FCD108" w:rsidR="00B91A2B" w:rsidRDefault="00EA5258" w:rsidP="00EA5258">
      <w:r>
        <w:t>libraries.</w:t>
      </w:r>
    </w:p>
    <w:p w14:paraId="7E699596" w14:textId="24F45CE9" w:rsidR="002F44FF" w:rsidRDefault="00844826" w:rsidP="007F700F">
      <w:r>
        <w:rPr>
          <w:noProof/>
        </w:rPr>
        <mc:AlternateContent>
          <mc:Choice Requires="wps">
            <w:drawing>
              <wp:anchor distT="0" distB="0" distL="114300" distR="114300" simplePos="0" relativeHeight="251663872" behindDoc="0" locked="0" layoutInCell="1" allowOverlap="1" wp14:anchorId="38402F51" wp14:editId="4D9D1F53">
                <wp:simplePos x="0" y="0"/>
                <wp:positionH relativeFrom="page">
                  <wp:align>center</wp:align>
                </wp:positionH>
                <wp:positionV relativeFrom="paragraph">
                  <wp:posOffset>1518361</wp:posOffset>
                </wp:positionV>
                <wp:extent cx="7157720" cy="635"/>
                <wp:effectExtent l="0" t="0" r="5080" b="0"/>
                <wp:wrapTopAndBottom/>
                <wp:docPr id="29" name="Text Box 29"/>
                <wp:cNvGraphicFramePr/>
                <a:graphic xmlns:a="http://schemas.openxmlformats.org/drawingml/2006/main">
                  <a:graphicData uri="http://schemas.microsoft.com/office/word/2010/wordprocessingShape">
                    <wps:wsp>
                      <wps:cNvSpPr txBox="1"/>
                      <wps:spPr>
                        <a:xfrm>
                          <a:off x="0" y="0"/>
                          <a:ext cx="7157720" cy="635"/>
                        </a:xfrm>
                        <a:prstGeom prst="rect">
                          <a:avLst/>
                        </a:prstGeom>
                        <a:solidFill>
                          <a:prstClr val="white"/>
                        </a:solidFill>
                        <a:ln>
                          <a:noFill/>
                        </a:ln>
                      </wps:spPr>
                      <wps:txbx>
                        <w:txbxContent>
                          <w:p w14:paraId="59E06A18" w14:textId="43B9B201" w:rsidR="002A567D" w:rsidRPr="0094108B" w:rsidRDefault="002A567D" w:rsidP="002A567D">
                            <w:pPr>
                              <w:pStyle w:val="Caption"/>
                              <w:jc w:val="center"/>
                              <w:rPr>
                                <w:sz w:val="24"/>
                                <w:szCs w:val="24"/>
                              </w:rPr>
                            </w:pPr>
                            <w:bookmarkStart w:id="56" w:name="_Toc63007165"/>
                            <w:r>
                              <w:t xml:space="preserve">Figure </w:t>
                            </w:r>
                            <w:r>
                              <w:fldChar w:fldCharType="begin"/>
                            </w:r>
                            <w:r>
                              <w:instrText xml:space="preserve"> SEQ Figure \* ARABIC </w:instrText>
                            </w:r>
                            <w:r>
                              <w:fldChar w:fldCharType="separate"/>
                            </w:r>
                            <w:r w:rsidR="00FB607B">
                              <w:rPr>
                                <w:noProof/>
                              </w:rPr>
                              <w:t>5</w:t>
                            </w:r>
                            <w:r>
                              <w:fldChar w:fldCharType="end"/>
                            </w:r>
                            <w:r>
                              <w:t xml:space="preserve"> Some Examples of Image Transformations from the </w:t>
                            </w:r>
                            <w:r>
                              <w:t>Albumentations Library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02F51" id="Text Box 29" o:spid="_x0000_s1028" type="#_x0000_t202" style="position:absolute;left:0;text-align:left;margin-left:0;margin-top:119.55pt;width:563.6pt;height:.05pt;z-index:251663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r7tLgIAAGYEAAAOAAAAZHJzL2Uyb0RvYy54bWysVMFu2zAMvQ/YPwi6L04ytFm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vOHPC&#10;kkY71Ub2GVpGLuKn8SGntK2nxNiSn3Qe/IGcCXZboU1fAsQoTkyfr+ymapKcs8nNbDalkKTY7ceb&#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" stroked="f">
                <v:textbox style="mso-fit-shape-to-text:t" inset="0,0,0,0">
                  <w:txbxContent>
                    <w:p w14:paraId="59E06A18" w14:textId="43B9B201" w:rsidR="002A567D" w:rsidRPr="0094108B" w:rsidRDefault="002A567D" w:rsidP="002A567D">
                      <w:pPr>
                        <w:pStyle w:val="Caption"/>
                        <w:jc w:val="center"/>
                        <w:rPr>
                          <w:sz w:val="24"/>
                          <w:szCs w:val="24"/>
                        </w:rPr>
                      </w:pPr>
                      <w:bookmarkStart w:id="57" w:name="_Toc63007165"/>
                      <w:r>
                        <w:t xml:space="preserve">Figure </w:t>
                      </w:r>
                      <w:r>
                        <w:fldChar w:fldCharType="begin"/>
                      </w:r>
                      <w:r>
                        <w:instrText xml:space="preserve"> SEQ Figure \* ARABIC </w:instrText>
                      </w:r>
                      <w:r>
                        <w:fldChar w:fldCharType="separate"/>
                      </w:r>
                      <w:r w:rsidR="00FB607B">
                        <w:rPr>
                          <w:noProof/>
                        </w:rPr>
                        <w:t>5</w:t>
                      </w:r>
                      <w:r>
                        <w:fldChar w:fldCharType="end"/>
                      </w:r>
                      <w:r>
                        <w:t xml:space="preserve"> Some Examples of Image Transformations from the </w:t>
                      </w:r>
                      <w:r>
                        <w:t>Albumentations Library</w:t>
                      </w:r>
                      <w:bookmarkEnd w:id="57"/>
                    </w:p>
                  </w:txbxContent>
                </v:textbox>
                <w10:wrap type="topAndBottom" anchorx="page"/>
              </v:shape>
            </w:pict>
          </mc:Fallback>
        </mc:AlternateContent>
      </w:r>
      <w:r w:rsidR="004155F9" w:rsidRPr="002F44FF">
        <w:rPr>
          <w:noProof/>
        </w:rPr>
        <w:drawing>
          <wp:anchor distT="0" distB="0" distL="114300" distR="114300" simplePos="0" relativeHeight="251661824" behindDoc="0" locked="0" layoutInCell="1" allowOverlap="1" wp14:anchorId="2696EEB1" wp14:editId="526B5407">
            <wp:simplePos x="0" y="0"/>
            <wp:positionH relativeFrom="page">
              <wp:align>center</wp:align>
            </wp:positionH>
            <wp:positionV relativeFrom="paragraph">
              <wp:posOffset>241910</wp:posOffset>
            </wp:positionV>
            <wp:extent cx="7158263" cy="1089965"/>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58263" cy="1089965"/>
                    </a:xfrm>
                    <a:prstGeom prst="rect">
                      <a:avLst/>
                    </a:prstGeom>
                  </pic:spPr>
                </pic:pic>
              </a:graphicData>
            </a:graphic>
            <wp14:sizeRelH relativeFrom="margin">
              <wp14:pctWidth>0</wp14:pctWidth>
            </wp14:sizeRelH>
            <wp14:sizeRelV relativeFrom="margin">
              <wp14:pctHeight>0</wp14:pctHeight>
            </wp14:sizeRelV>
          </wp:anchor>
        </w:drawing>
      </w:r>
    </w:p>
    <w:p w14:paraId="33B04B25" w14:textId="63E00A34" w:rsidR="00CB09F1" w:rsidRDefault="00CB09F1">
      <w:pPr>
        <w:spacing w:line="240" w:lineRule="auto"/>
        <w:jc w:val="left"/>
      </w:pPr>
      <w:r>
        <w:br w:type="page"/>
      </w:r>
    </w:p>
    <w:p w14:paraId="171F8F3E" w14:textId="5EDC526A" w:rsidR="002F44FF" w:rsidRPr="004E0CBC" w:rsidRDefault="002F44FF" w:rsidP="007F700F"/>
    <w:p w14:paraId="3CD528FC" w14:textId="712D5080" w:rsidR="008D4DF2" w:rsidRDefault="007A1F30" w:rsidP="007B79C3">
      <w:pPr>
        <w:pStyle w:val="Heading2"/>
      </w:pPr>
      <w:bookmarkStart w:id="58" w:name="_Toc63007198"/>
      <w:r>
        <w:t>Assumptions and Principles</w:t>
      </w:r>
      <w:bookmarkEnd w:id="58"/>
    </w:p>
    <w:p w14:paraId="25C22392" w14:textId="4FE3F387" w:rsidR="00DB53C0" w:rsidRDefault="00DB53C0" w:rsidP="0098494E">
      <w:r>
        <w:t>To understand the assumptions and principles we have to first look into how actually a neural network learns to identify different features of a given image and thus given a prediction on what that image might be</w:t>
      </w:r>
      <w:r w:rsidR="00CC2309">
        <w:t xml:space="preserve">, </w:t>
      </w:r>
      <w:proofErr w:type="spellStart"/>
      <w:r w:rsidR="00CC2309">
        <w:t>Olah</w:t>
      </w:r>
      <w:proofErr w:type="spellEnd"/>
      <w:r w:rsidR="00CC2309">
        <w:t xml:space="preserve"> et al, 2017, published a really good article in distill.pub that explains exactly this.</w:t>
      </w:r>
    </w:p>
    <w:p w14:paraId="727630C3" w14:textId="1B123D30" w:rsidR="0098494E" w:rsidRDefault="004A75D2" w:rsidP="0098494E">
      <w:r w:rsidRPr="004A75D2">
        <w:t xml:space="preserve">Neural networks are, generally speaking, differentiable with respect to their inputs. If we want to find out what kind of input would cause a certain </w:t>
      </w:r>
      <w:proofErr w:type="spellStart"/>
      <w:r w:rsidRPr="004A75D2">
        <w:t>behavior</w:t>
      </w:r>
      <w:proofErr w:type="spellEnd"/>
      <w:r w:rsidRPr="004A75D2">
        <w:rPr>
          <w:rFonts w:ascii="Cambria Math" w:hAnsi="Cambria Math" w:cs="Cambria Math"/>
        </w:rPr>
        <w:t> </w:t>
      </w:r>
      <w:r w:rsidRPr="004A75D2">
        <w:rPr>
          <w:rFonts w:cs="LM Roman 10"/>
        </w:rPr>
        <w:t>—</w:t>
      </w:r>
      <w:r w:rsidRPr="004A75D2">
        <w:rPr>
          <w:rFonts w:ascii="Cambria Math" w:hAnsi="Cambria Math" w:cs="Cambria Math"/>
        </w:rPr>
        <w:t> </w:t>
      </w:r>
      <w:r w:rsidRPr="004A75D2">
        <w:t>whether that</w:t>
      </w:r>
      <w:r w:rsidRPr="004A75D2">
        <w:rPr>
          <w:rFonts w:cs="LM Roman 10"/>
        </w:rPr>
        <w:t>’</w:t>
      </w:r>
      <w:r w:rsidRPr="004A75D2">
        <w:t xml:space="preserve">s an internal neuron firing or the final output </w:t>
      </w:r>
      <w:proofErr w:type="spellStart"/>
      <w:r w:rsidRPr="004A75D2">
        <w:t>behavior</w:t>
      </w:r>
      <w:proofErr w:type="spellEnd"/>
      <w:r w:rsidRPr="004A75D2">
        <w:rPr>
          <w:rFonts w:ascii="Cambria Math" w:hAnsi="Cambria Math" w:cs="Cambria Math"/>
        </w:rPr>
        <w:t> </w:t>
      </w:r>
      <w:r w:rsidRPr="004A75D2">
        <w:rPr>
          <w:rFonts w:cs="LM Roman 10"/>
        </w:rPr>
        <w:t>—</w:t>
      </w:r>
      <w:r w:rsidRPr="004A75D2">
        <w:rPr>
          <w:rFonts w:ascii="Cambria Math" w:hAnsi="Cambria Math" w:cs="Cambria Math"/>
        </w:rPr>
        <w:t> </w:t>
      </w:r>
      <w:r w:rsidRPr="004A75D2">
        <w:t>we can use derivatives to iteratively tweak the input towards that goal.</w:t>
      </w:r>
    </w:p>
    <w:p w14:paraId="021CFCF5" w14:textId="77777777" w:rsidR="00877725" w:rsidRDefault="0098494E" w:rsidP="00877725">
      <w:pPr>
        <w:keepNext/>
        <w:ind w:left="-1170" w:right="-691"/>
        <w:jc w:val="center"/>
      </w:pPr>
      <w:r w:rsidRPr="0098494E">
        <w:rPr>
          <w:noProof/>
        </w:rPr>
        <w:drawing>
          <wp:inline distT="0" distB="0" distL="0" distR="0" wp14:anchorId="172A6735" wp14:editId="460A7196">
            <wp:extent cx="6610697" cy="2048256"/>
            <wp:effectExtent l="0" t="0" r="0" b="9525"/>
            <wp:docPr id="5" name="Content Placeholder 4">
              <a:extLst xmlns:a="http://schemas.openxmlformats.org/drawingml/2006/main">
                <a:ext uri="{FF2B5EF4-FFF2-40B4-BE49-F238E27FC236}">
                  <a16:creationId xmlns:a16="http://schemas.microsoft.com/office/drawing/2014/main" id="{92B7AD57-5C3C-4ADF-8109-958BFC4435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B7AD57-5C3C-4ADF-8109-958BFC4435D8}"/>
                        </a:ext>
                      </a:extLst>
                    </pic:cNvPr>
                    <pic:cNvPicPr>
                      <a:picLocks noGrp="1" noChangeAspect="1"/>
                    </pic:cNvPicPr>
                  </pic:nvPicPr>
                  <pic:blipFill>
                    <a:blip r:embed="rId23"/>
                    <a:stretch>
                      <a:fillRect/>
                    </a:stretch>
                  </pic:blipFill>
                  <pic:spPr>
                    <a:xfrm>
                      <a:off x="0" y="0"/>
                      <a:ext cx="6700505" cy="2076082"/>
                    </a:xfrm>
                    <a:prstGeom prst="rect">
                      <a:avLst/>
                    </a:prstGeom>
                  </pic:spPr>
                </pic:pic>
              </a:graphicData>
            </a:graphic>
          </wp:inline>
        </w:drawing>
      </w:r>
    </w:p>
    <w:p w14:paraId="2E1C9C7C" w14:textId="56B69FDF" w:rsidR="0098494E" w:rsidRPr="0098494E" w:rsidRDefault="00877725" w:rsidP="00877725">
      <w:pPr>
        <w:pStyle w:val="Caption"/>
        <w:jc w:val="center"/>
      </w:pPr>
      <w:bookmarkStart w:id="59" w:name="_Toc63007166"/>
      <w:r>
        <w:t xml:space="preserve">Figure </w:t>
      </w:r>
      <w:r>
        <w:fldChar w:fldCharType="begin"/>
      </w:r>
      <w:r>
        <w:instrText xml:space="preserve"> SEQ Figure \* ARABIC </w:instrText>
      </w:r>
      <w:r>
        <w:fldChar w:fldCharType="separate"/>
      </w:r>
      <w:r w:rsidR="00FB607B">
        <w:rPr>
          <w:noProof/>
        </w:rPr>
        <w:t>6</w:t>
      </w:r>
      <w:r>
        <w:fldChar w:fldCharType="end"/>
      </w:r>
      <w:r>
        <w:t xml:space="preserve"> </w:t>
      </w:r>
      <w:r w:rsidRPr="001A72A3">
        <w:t xml:space="preserve">Feature visualization allows us to see how </w:t>
      </w:r>
      <w:proofErr w:type="spellStart"/>
      <w:r w:rsidRPr="001A72A3">
        <w:t>GoogLeNet</w:t>
      </w:r>
      <w:proofErr w:type="spellEnd"/>
      <w:r w:rsidRPr="001A72A3">
        <w:t>, trained on the ImageNet dataset, builds up its understanding of images over many layers.</w:t>
      </w:r>
      <w:bookmarkEnd w:id="59"/>
    </w:p>
    <w:p w14:paraId="3BB0B35E" w14:textId="1ABA9AE0" w:rsidR="004F3A7B" w:rsidRDefault="00D16019" w:rsidP="00CE2A9E">
      <w:r>
        <w:t xml:space="preserve">Here </w:t>
      </w:r>
      <w:r w:rsidR="001F071C">
        <w:t xml:space="preserve">we can see how different layers of </w:t>
      </w:r>
      <w:proofErr w:type="spellStart"/>
      <w:r w:rsidR="001F071C">
        <w:t>LeNet</w:t>
      </w:r>
      <w:proofErr w:type="spellEnd"/>
      <w:r w:rsidR="001F071C">
        <w:t xml:space="preserve"> learns to classify images. It forms Edges, Textures, Patterns, Parts of Objects and finally the Objects.</w:t>
      </w:r>
    </w:p>
    <w:p w14:paraId="03D448C3" w14:textId="58BAABE2" w:rsidR="00DB53C0" w:rsidRDefault="00DB53C0" w:rsidP="00CE2A9E">
      <w:r>
        <w:t xml:space="preserve">The assumptions to creating fractals out of images, is </w:t>
      </w:r>
      <w:r w:rsidR="005C23F9">
        <w:t xml:space="preserve">give more and more data to the network so that it can more efficiently create this Parts of Objects and Object, </w:t>
      </w:r>
      <w:r w:rsidR="005C23F9">
        <w:lastRenderedPageBreak/>
        <w:t>the speculation is that fractals will make even better Object Channels, and the Model will be able to generalize much better than before.</w:t>
      </w:r>
    </w:p>
    <w:p w14:paraId="0C60D200" w14:textId="7964F5C1" w:rsidR="002A2A63" w:rsidRDefault="002A2A63" w:rsidP="00CE2A9E"/>
    <w:p w14:paraId="3134F050" w14:textId="40BB0DBD" w:rsidR="002A2A63" w:rsidRDefault="002A2A63" w:rsidP="002A2A63">
      <w:pPr>
        <w:pStyle w:val="Heading2"/>
      </w:pPr>
      <w:bookmarkStart w:id="60" w:name="_Toc63007199"/>
      <w:r>
        <w:t>Originality of Work</w:t>
      </w:r>
      <w:bookmarkEnd w:id="60"/>
    </w:p>
    <w:p w14:paraId="14769A0D" w14:textId="5FB1DFCD" w:rsidR="0075452C" w:rsidRPr="00BF1BE6" w:rsidRDefault="00031CBA" w:rsidP="00BF1BE6">
      <w:r>
        <w:t xml:space="preserve">The only work close to this (in terms of google search results based on name) is Fractal Analysis, which is nowhere close to what our main idea is, Fractal Analysis </w:t>
      </w:r>
      <w:r w:rsidRPr="00031CBA">
        <w:t>consists of several methods to assign a fractal dimension and other fractal characteristics to a dataset which may be a theoretical dataset, or a pattern or signal extracted from phenomena including natural geometric objects, ecology and aquatic sciences, sound, market fluctuations, heart rates, frequency domain in electroencephalography signals, digital images, molecular motion, and data science.</w:t>
      </w:r>
    </w:p>
    <w:p w14:paraId="25009E7F" w14:textId="77777777" w:rsidR="00E85DCB" w:rsidRPr="00B840E3" w:rsidRDefault="00E85DCB" w:rsidP="00B840E3">
      <w:pPr>
        <w:rPr>
          <w:rFonts w:asciiTheme="minorHAnsi" w:hAnsiTheme="minorHAnsi"/>
        </w:rPr>
      </w:pPr>
    </w:p>
    <w:p w14:paraId="0FD172BC" w14:textId="77777777" w:rsidR="003B22B4" w:rsidRPr="00B51B6B" w:rsidRDefault="003B22B4">
      <w:pPr>
        <w:spacing w:line="240" w:lineRule="auto"/>
        <w:jc w:val="left"/>
        <w:rPr>
          <w:rFonts w:asciiTheme="minorHAnsi" w:hAnsiTheme="minorHAnsi"/>
          <w:b/>
          <w:bCs/>
          <w:lang w:val="en-IN"/>
        </w:rPr>
      </w:pPr>
      <w:r w:rsidRPr="00B51B6B">
        <w:rPr>
          <w:rFonts w:asciiTheme="minorHAnsi" w:hAnsiTheme="minorHAnsi"/>
          <w:b/>
          <w:bCs/>
          <w:lang w:val="en-IN"/>
        </w:rPr>
        <w:br w:type="page"/>
      </w:r>
    </w:p>
    <w:p w14:paraId="712B5DA0" w14:textId="77777777" w:rsidR="00B5056F" w:rsidRPr="00F7101B" w:rsidRDefault="00B5056F" w:rsidP="00B5056F">
      <w:pPr>
        <w:rPr>
          <w:rFonts w:asciiTheme="minorHAnsi" w:hAnsiTheme="minorHAnsi"/>
        </w:rPr>
      </w:pPr>
    </w:p>
    <w:p w14:paraId="27B3C055" w14:textId="6028D0E2" w:rsidR="00B5056F" w:rsidRPr="00F7101B" w:rsidRDefault="000B11AD" w:rsidP="00040F06">
      <w:pPr>
        <w:pStyle w:val="Heading1"/>
      </w:pPr>
      <w:bookmarkStart w:id="61" w:name="_Toc63007200"/>
      <w:r w:rsidRPr="00F7101B">
        <w:t xml:space="preserve">3. </w:t>
      </w:r>
      <w:r w:rsidR="003B22B4" w:rsidRPr="00F7101B">
        <w:t>Aim</w:t>
      </w:r>
      <w:r w:rsidR="00C90CCF" w:rsidRPr="00F7101B">
        <w:t xml:space="preserve"> and</w:t>
      </w:r>
      <w:r w:rsidR="003B22B4" w:rsidRPr="00F7101B">
        <w:t xml:space="preserve"> Obj</w:t>
      </w:r>
      <w:r w:rsidR="00C90CCF" w:rsidRPr="00F7101B">
        <w:t>ectives</w:t>
      </w:r>
      <w:bookmarkEnd w:id="61"/>
    </w:p>
    <w:p w14:paraId="35E64470" w14:textId="77777777" w:rsidR="009065D9" w:rsidRPr="00F7101B" w:rsidRDefault="009065D9">
      <w:pPr>
        <w:spacing w:line="240" w:lineRule="auto"/>
        <w:jc w:val="left"/>
        <w:rPr>
          <w:rFonts w:asciiTheme="minorHAnsi" w:hAnsiTheme="minorHAnsi"/>
          <w:b/>
        </w:rPr>
      </w:pPr>
    </w:p>
    <w:p w14:paraId="7BAE179A" w14:textId="2F1B1123" w:rsidR="00BF1BE6" w:rsidRDefault="00BF1BE6" w:rsidP="00BF1BE6">
      <w:r>
        <w:t>This Chapter describes the different aims of the experiments conducted towards our goal of Fractals for Image Classification, and also generating Patterns/Designs using Deep Learning Models and Frameworks.</w:t>
      </w:r>
    </w:p>
    <w:p w14:paraId="531D4C42" w14:textId="77777777" w:rsidR="004A0B49" w:rsidRDefault="004A0B49" w:rsidP="00BF1BE6"/>
    <w:p w14:paraId="7E3C9BE5" w14:textId="77777777" w:rsidR="00667A68" w:rsidRDefault="004A0B49" w:rsidP="00BF1BE6">
      <w:pPr>
        <w:rPr>
          <w:sz w:val="28"/>
          <w:szCs w:val="28"/>
        </w:rPr>
      </w:pPr>
      <w:r w:rsidRPr="00667A68">
        <w:rPr>
          <w:b/>
          <w:bCs/>
          <w:sz w:val="28"/>
          <w:szCs w:val="28"/>
        </w:rPr>
        <w:t>Title</w:t>
      </w:r>
    </w:p>
    <w:p w14:paraId="3C6D2973" w14:textId="31C8CE31" w:rsidR="004A0B49" w:rsidRDefault="00667A68" w:rsidP="00726D26">
      <w:pPr>
        <w:pStyle w:val="ListParagraph"/>
        <w:numPr>
          <w:ilvl w:val="0"/>
          <w:numId w:val="4"/>
        </w:numPr>
      </w:pPr>
      <w:r w:rsidRPr="00667A68">
        <w:t>Designs and Patterns in Mathematics and Deep Learning, Fractals for Image Classification</w:t>
      </w:r>
    </w:p>
    <w:p w14:paraId="482EE055" w14:textId="496101E2" w:rsidR="00EE7B09" w:rsidRPr="002528EE" w:rsidRDefault="00EE7B09" w:rsidP="00EE7B09">
      <w:pPr>
        <w:rPr>
          <w:b/>
          <w:bCs/>
          <w:sz w:val="28"/>
          <w:szCs w:val="28"/>
        </w:rPr>
      </w:pPr>
      <w:r>
        <w:rPr>
          <w:b/>
          <w:bCs/>
          <w:sz w:val="28"/>
          <w:szCs w:val="28"/>
        </w:rPr>
        <w:t>Aim</w:t>
      </w:r>
    </w:p>
    <w:p w14:paraId="7F9AEEC3" w14:textId="273215DC" w:rsidR="00EE7B09" w:rsidRDefault="00EE7B09" w:rsidP="00726D26">
      <w:pPr>
        <w:pStyle w:val="ListParagraph"/>
        <w:numPr>
          <w:ilvl w:val="0"/>
          <w:numId w:val="5"/>
        </w:numPr>
      </w:pPr>
      <w:r>
        <w:t>The main aim is to see how well Fractal Image Augmentation works for the task of Image Classification of Computer Vision</w:t>
      </w:r>
    </w:p>
    <w:p w14:paraId="397CA4E4" w14:textId="25864206" w:rsidR="00EE7B09" w:rsidRPr="00667A68" w:rsidRDefault="00EE7B09" w:rsidP="00726D26">
      <w:pPr>
        <w:pStyle w:val="ListParagraph"/>
        <w:numPr>
          <w:ilvl w:val="0"/>
          <w:numId w:val="5"/>
        </w:numPr>
      </w:pPr>
      <w:r>
        <w:t>The secondary aim is to create a deep learning model that can generate unique product background images</w:t>
      </w:r>
    </w:p>
    <w:p w14:paraId="0319DB9F" w14:textId="681343AB" w:rsidR="004A0B49" w:rsidRPr="00667A68" w:rsidRDefault="00EE7B09" w:rsidP="00BF1BE6">
      <w:pPr>
        <w:rPr>
          <w:b/>
          <w:bCs/>
          <w:sz w:val="28"/>
          <w:szCs w:val="28"/>
        </w:rPr>
      </w:pPr>
      <w:r>
        <w:rPr>
          <w:b/>
          <w:bCs/>
          <w:sz w:val="28"/>
          <w:szCs w:val="28"/>
        </w:rPr>
        <w:t>Objectives</w:t>
      </w:r>
    </w:p>
    <w:p w14:paraId="58AEAFEC" w14:textId="0C92870B" w:rsidR="00667A68" w:rsidRDefault="00667A68" w:rsidP="00726D26">
      <w:pPr>
        <w:pStyle w:val="ListParagraph"/>
        <w:numPr>
          <w:ilvl w:val="0"/>
          <w:numId w:val="4"/>
        </w:numPr>
      </w:pPr>
      <w:r>
        <w:t>To create fractals (Julia Fractal, Mandelbrot fractal)</w:t>
      </w:r>
    </w:p>
    <w:p w14:paraId="6C536D16" w14:textId="0372BF68" w:rsidR="00667A68" w:rsidRDefault="00667A68" w:rsidP="00726D26">
      <w:pPr>
        <w:pStyle w:val="ListParagraph"/>
        <w:numPr>
          <w:ilvl w:val="0"/>
          <w:numId w:val="4"/>
        </w:numPr>
      </w:pPr>
      <w:r>
        <w:t>To create orbit trap image fractals</w:t>
      </w:r>
    </w:p>
    <w:p w14:paraId="01FB2CB9" w14:textId="2B5FE3F9" w:rsidR="00667A68" w:rsidRDefault="00667A68" w:rsidP="00726D26">
      <w:pPr>
        <w:pStyle w:val="ListParagraph"/>
        <w:numPr>
          <w:ilvl w:val="0"/>
          <w:numId w:val="4"/>
        </w:numPr>
      </w:pPr>
      <w:r>
        <w:t>To use image fractals as an Image Augmentation Technique</w:t>
      </w:r>
    </w:p>
    <w:p w14:paraId="18B99F50" w14:textId="6A94C619" w:rsidR="00667A68" w:rsidRDefault="00667A68" w:rsidP="00726D26">
      <w:pPr>
        <w:pStyle w:val="ListParagraph"/>
        <w:numPr>
          <w:ilvl w:val="0"/>
          <w:numId w:val="4"/>
        </w:numPr>
      </w:pPr>
      <w:r>
        <w:t>Evaluating Fractal Image Augmentation on CIFAR10 dataset and comparison with a basic DL model</w:t>
      </w:r>
    </w:p>
    <w:p w14:paraId="6E1F8BA7" w14:textId="7D2E3E3C" w:rsidR="00A96BE6" w:rsidRDefault="00667A68" w:rsidP="00726D26">
      <w:pPr>
        <w:pStyle w:val="ListParagraph"/>
        <w:numPr>
          <w:ilvl w:val="0"/>
          <w:numId w:val="4"/>
        </w:numPr>
      </w:pPr>
      <w:r>
        <w:t>Creating Patterns and Designs using Deep Learning Model</w:t>
      </w:r>
    </w:p>
    <w:p w14:paraId="72167CBA" w14:textId="77777777" w:rsidR="00BC3269" w:rsidRPr="00BC3269" w:rsidRDefault="00BC3269" w:rsidP="00BC3269"/>
    <w:tbl>
      <w:tblPr>
        <w:tblW w:w="9306" w:type="dxa"/>
        <w:jc w:val="center"/>
        <w:tblCellMar>
          <w:left w:w="0" w:type="dxa"/>
          <w:right w:w="0" w:type="dxa"/>
        </w:tblCellMar>
        <w:tblLook w:val="0420" w:firstRow="1" w:lastRow="0" w:firstColumn="0" w:lastColumn="0" w:noHBand="0" w:noVBand="1"/>
      </w:tblPr>
      <w:tblGrid>
        <w:gridCol w:w="1323"/>
        <w:gridCol w:w="2478"/>
        <w:gridCol w:w="2798"/>
        <w:gridCol w:w="2707"/>
      </w:tblGrid>
      <w:tr w:rsidR="003B22B4" w:rsidRPr="0035177D" w14:paraId="08BCA733" w14:textId="77777777" w:rsidTr="00C07A7F">
        <w:trPr>
          <w:trHeight w:val="584"/>
          <w:jc w:val="center"/>
        </w:trPr>
        <w:tc>
          <w:tcPr>
            <w:tcW w:w="7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B3D892B"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lastRenderedPageBreak/>
              <w:t>Objective No.</w:t>
            </w:r>
          </w:p>
        </w:tc>
        <w:tc>
          <w:tcPr>
            <w:tcW w:w="263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12C40812"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t>Statement of the Objective</w:t>
            </w:r>
          </w:p>
        </w:tc>
        <w:tc>
          <w:tcPr>
            <w:tcW w:w="301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05765F07"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t>Method/ Methodology</w:t>
            </w:r>
          </w:p>
        </w:tc>
        <w:tc>
          <w:tcPr>
            <w:tcW w:w="287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92843C5"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t>Resources Utilised</w:t>
            </w:r>
          </w:p>
        </w:tc>
      </w:tr>
      <w:tr w:rsidR="003B22B4" w:rsidRPr="006F693E" w14:paraId="039E2548" w14:textId="77777777" w:rsidTr="00C07A7F">
        <w:trPr>
          <w:trHeight w:val="584"/>
          <w:jc w:val="center"/>
        </w:trPr>
        <w:tc>
          <w:tcPr>
            <w:tcW w:w="7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866FFB5"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1</w:t>
            </w:r>
          </w:p>
        </w:tc>
        <w:tc>
          <w:tcPr>
            <w:tcW w:w="263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26C94BA" w14:textId="127289DA" w:rsidR="003B22B4" w:rsidRPr="006F693E" w:rsidRDefault="00C07A7F" w:rsidP="00C07A7F">
            <w:pPr>
              <w:spacing w:line="240" w:lineRule="auto"/>
              <w:jc w:val="center"/>
              <w:rPr>
                <w:rFonts w:cs="Arial"/>
                <w:lang w:val="en-US"/>
              </w:rPr>
            </w:pPr>
            <w:r>
              <w:rPr>
                <w:rFonts w:cs="Arial"/>
                <w:lang w:val="en-US"/>
              </w:rPr>
              <w:t>Create Fractals</w:t>
            </w:r>
          </w:p>
        </w:tc>
        <w:tc>
          <w:tcPr>
            <w:tcW w:w="301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A927279" w14:textId="3BB0331E" w:rsidR="003B22B4" w:rsidRPr="006F693E" w:rsidRDefault="00C07A7F" w:rsidP="00C07A7F">
            <w:pPr>
              <w:spacing w:line="240" w:lineRule="auto"/>
              <w:jc w:val="center"/>
              <w:rPr>
                <w:lang w:val="en-US"/>
              </w:rPr>
            </w:pPr>
            <w:r>
              <w:rPr>
                <w:lang w:val="en-US"/>
              </w:rPr>
              <w:t>Use Mandelbrot and Julia Set parameters to create Fractals</w:t>
            </w:r>
          </w:p>
        </w:tc>
        <w:tc>
          <w:tcPr>
            <w:tcW w:w="287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F3E49B3" w14:textId="400EECE9" w:rsidR="003B22B4" w:rsidRPr="006F693E" w:rsidRDefault="00C07A7F" w:rsidP="00C07A7F">
            <w:pPr>
              <w:spacing w:line="240" w:lineRule="auto"/>
              <w:jc w:val="center"/>
              <w:rPr>
                <w:lang w:val="en-US"/>
              </w:rPr>
            </w:pPr>
            <w:proofErr w:type="spellStart"/>
            <w:r>
              <w:rPr>
                <w:lang w:val="en-US"/>
              </w:rPr>
              <w:t>Numpy</w:t>
            </w:r>
            <w:proofErr w:type="spellEnd"/>
            <w:r>
              <w:rPr>
                <w:lang w:val="en-US"/>
              </w:rPr>
              <w:t xml:space="preserve"> and PIL Python Libraries</w:t>
            </w:r>
          </w:p>
        </w:tc>
      </w:tr>
      <w:tr w:rsidR="003B22B4" w:rsidRPr="006F693E" w14:paraId="23373F40"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508F90C"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2</w:t>
            </w:r>
          </w:p>
        </w:tc>
        <w:tc>
          <w:tcPr>
            <w:tcW w:w="263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24471C8D" w14:textId="15128FBD" w:rsidR="003B22B4" w:rsidRPr="006F693E" w:rsidRDefault="00DB7D25" w:rsidP="00C07A7F">
            <w:pPr>
              <w:spacing w:line="240" w:lineRule="auto"/>
              <w:jc w:val="center"/>
              <w:rPr>
                <w:rFonts w:cs="Arial"/>
                <w:lang w:val="en-US"/>
              </w:rPr>
            </w:pPr>
            <w:r>
              <w:rPr>
                <w:rFonts w:cs="Arial"/>
                <w:lang w:val="en-US"/>
              </w:rPr>
              <w:t>Create Orbit Trap Fractal</w:t>
            </w:r>
          </w:p>
        </w:tc>
        <w:tc>
          <w:tcPr>
            <w:tcW w:w="30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71F02DF" w14:textId="7E24F157" w:rsidR="003B22B4" w:rsidRPr="006F693E" w:rsidRDefault="00DB7D25" w:rsidP="00C07A7F">
            <w:pPr>
              <w:spacing w:line="240" w:lineRule="auto"/>
              <w:jc w:val="center"/>
              <w:rPr>
                <w:lang w:val="en-US"/>
              </w:rPr>
            </w:pPr>
            <w:r>
              <w:rPr>
                <w:lang w:val="en-US"/>
              </w:rPr>
              <w:t>Use Raster Images, and Basic Shapes to demonstrate OTF</w:t>
            </w:r>
          </w:p>
        </w:tc>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BBE00F3" w14:textId="03916C35" w:rsidR="003B22B4" w:rsidRPr="006F693E" w:rsidRDefault="00DD787F" w:rsidP="00C07A7F">
            <w:pPr>
              <w:spacing w:line="240" w:lineRule="auto"/>
              <w:jc w:val="center"/>
              <w:rPr>
                <w:lang w:val="en-US"/>
              </w:rPr>
            </w:pPr>
            <w:proofErr w:type="spellStart"/>
            <w:r>
              <w:rPr>
                <w:lang w:val="en-US"/>
              </w:rPr>
              <w:t>Numpy</w:t>
            </w:r>
            <w:proofErr w:type="spellEnd"/>
            <w:r>
              <w:rPr>
                <w:lang w:val="en-US"/>
              </w:rPr>
              <w:t>, and PIL Python Libraries</w:t>
            </w:r>
          </w:p>
        </w:tc>
      </w:tr>
      <w:tr w:rsidR="003B22B4" w:rsidRPr="006F693E" w14:paraId="15F90FDD"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9822CFB"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3</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2044B89" w14:textId="0BF57705" w:rsidR="003B22B4" w:rsidRPr="006F693E" w:rsidRDefault="00F54884" w:rsidP="00C07A7F">
            <w:pPr>
              <w:spacing w:line="240" w:lineRule="auto"/>
              <w:jc w:val="center"/>
              <w:rPr>
                <w:rFonts w:cs="Arial"/>
                <w:lang w:val="en-US"/>
              </w:rPr>
            </w:pPr>
            <w:r>
              <w:rPr>
                <w:rFonts w:cs="Arial"/>
                <w:lang w:val="en-US"/>
              </w:rPr>
              <w:t>Fractal as an Image Augmentation Technique</w:t>
            </w: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9D2A301" w14:textId="2E32AF0B" w:rsidR="003B22B4" w:rsidRPr="006F693E" w:rsidRDefault="00F54884" w:rsidP="00C07A7F">
            <w:pPr>
              <w:spacing w:line="240" w:lineRule="auto"/>
              <w:jc w:val="center"/>
              <w:rPr>
                <w:lang w:val="en-US"/>
              </w:rPr>
            </w:pPr>
            <w:r>
              <w:rPr>
                <w:lang w:val="en-US"/>
              </w:rPr>
              <w:t xml:space="preserve">Create Fractal Augmentation using </w:t>
            </w:r>
            <w:proofErr w:type="spellStart"/>
            <w:r>
              <w:rPr>
                <w:lang w:val="en-US"/>
              </w:rPr>
              <w:t>Albumentation</w:t>
            </w:r>
            <w:proofErr w:type="spellEnd"/>
            <w:r>
              <w:rPr>
                <w:lang w:val="en-US"/>
              </w:rPr>
              <w:t xml:space="preserve"> Method</w:t>
            </w: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0C44E34" w14:textId="097889AF" w:rsidR="003B22B4" w:rsidRPr="006F693E" w:rsidRDefault="00F54884" w:rsidP="00C07A7F">
            <w:pPr>
              <w:spacing w:line="240" w:lineRule="auto"/>
              <w:jc w:val="center"/>
              <w:rPr>
                <w:lang w:val="en-US"/>
              </w:rPr>
            </w:pPr>
            <w:proofErr w:type="spellStart"/>
            <w:r>
              <w:rPr>
                <w:lang w:val="en-US"/>
              </w:rPr>
              <w:t>Albumentations</w:t>
            </w:r>
            <w:proofErr w:type="spellEnd"/>
            <w:r>
              <w:rPr>
                <w:lang w:val="en-US"/>
              </w:rPr>
              <w:t xml:space="preserve"> Python Library</w:t>
            </w:r>
          </w:p>
        </w:tc>
      </w:tr>
      <w:tr w:rsidR="003B22B4" w:rsidRPr="006F693E" w14:paraId="33BD1BBE"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EE24524"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4</w:t>
            </w:r>
          </w:p>
        </w:tc>
        <w:tc>
          <w:tcPr>
            <w:tcW w:w="263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9831DDE" w14:textId="589F1C6F" w:rsidR="003B22B4" w:rsidRPr="006F693E" w:rsidRDefault="00F54884" w:rsidP="00C07A7F">
            <w:pPr>
              <w:spacing w:line="240" w:lineRule="auto"/>
              <w:jc w:val="center"/>
              <w:rPr>
                <w:rFonts w:cs="Arial"/>
                <w:lang w:val="en-US"/>
              </w:rPr>
            </w:pPr>
            <w:r>
              <w:rPr>
                <w:rFonts w:cs="Arial"/>
                <w:lang w:val="en-US"/>
              </w:rPr>
              <w:t>Evaluate models on CIFAR10 and CIFAR10 Fractal Augmentation</w:t>
            </w:r>
          </w:p>
        </w:tc>
        <w:tc>
          <w:tcPr>
            <w:tcW w:w="30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61D926E" w14:textId="4B4AAAD7" w:rsidR="003B22B4" w:rsidRPr="006F693E" w:rsidRDefault="00F54884" w:rsidP="00C07A7F">
            <w:pPr>
              <w:spacing w:line="240" w:lineRule="auto"/>
              <w:jc w:val="center"/>
              <w:rPr>
                <w:lang w:val="en-US"/>
              </w:rPr>
            </w:pPr>
            <w:r>
              <w:rPr>
                <w:lang w:val="en-US"/>
              </w:rPr>
              <w:t>Compare models on CIFAR10 Dataset with and without the Fractal Augmentation</w:t>
            </w:r>
          </w:p>
        </w:tc>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7877C6C" w14:textId="292DFF2F" w:rsidR="003B22B4" w:rsidRPr="006F693E" w:rsidRDefault="00951939" w:rsidP="00C07A7F">
            <w:pPr>
              <w:spacing w:line="240" w:lineRule="auto"/>
              <w:jc w:val="center"/>
              <w:rPr>
                <w:lang w:val="en-US"/>
              </w:rPr>
            </w:pPr>
            <w:proofErr w:type="spellStart"/>
            <w:r>
              <w:rPr>
                <w:lang w:val="en-US"/>
              </w:rPr>
              <w:t>PyTorch</w:t>
            </w:r>
            <w:proofErr w:type="spellEnd"/>
            <w:r>
              <w:rPr>
                <w:lang w:val="en-US"/>
              </w:rPr>
              <w:t xml:space="preserve"> Lightning Python Library</w:t>
            </w:r>
          </w:p>
        </w:tc>
      </w:tr>
      <w:tr w:rsidR="003B22B4" w:rsidRPr="006F693E" w14:paraId="4CE961FF"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8DE2010"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5</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C80F00F" w14:textId="255A1365" w:rsidR="003B22B4" w:rsidRPr="006F693E" w:rsidRDefault="009F2327" w:rsidP="00C07A7F">
            <w:pPr>
              <w:spacing w:line="240" w:lineRule="auto"/>
              <w:jc w:val="center"/>
              <w:rPr>
                <w:rFonts w:cs="Arial"/>
                <w:lang w:val="en-US"/>
              </w:rPr>
            </w:pPr>
            <w:r>
              <w:rPr>
                <w:rFonts w:cs="Arial"/>
                <w:lang w:val="en-US"/>
              </w:rPr>
              <w:t>Creating Patterns using DL Model</w:t>
            </w: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9865F2A" w14:textId="57E21474" w:rsidR="003B22B4" w:rsidRPr="006F693E" w:rsidRDefault="009F2327" w:rsidP="00C07A7F">
            <w:pPr>
              <w:spacing w:line="240" w:lineRule="auto"/>
              <w:jc w:val="center"/>
              <w:rPr>
                <w:lang w:val="en-US"/>
              </w:rPr>
            </w:pPr>
            <w:r>
              <w:rPr>
                <w:lang w:val="en-US"/>
              </w:rPr>
              <w:t>Create different types of pattern using a DL Model, and vary the different parameters to obtain different patterns</w:t>
            </w: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2FDC7DE" w14:textId="41142D80" w:rsidR="003B22B4" w:rsidRPr="006F693E" w:rsidRDefault="009F2327" w:rsidP="00C07A7F">
            <w:pPr>
              <w:spacing w:line="240" w:lineRule="auto"/>
              <w:jc w:val="center"/>
              <w:rPr>
                <w:lang w:val="en-US"/>
              </w:rPr>
            </w:pPr>
            <w:proofErr w:type="spellStart"/>
            <w:r>
              <w:rPr>
                <w:lang w:val="en-US"/>
              </w:rPr>
              <w:t>Tensorflow</w:t>
            </w:r>
            <w:proofErr w:type="spellEnd"/>
            <w:r>
              <w:rPr>
                <w:lang w:val="en-US"/>
              </w:rPr>
              <w:t xml:space="preserve"> and </w:t>
            </w:r>
            <w:proofErr w:type="spellStart"/>
            <w:r>
              <w:rPr>
                <w:lang w:val="en-US"/>
              </w:rPr>
              <w:t>Keras</w:t>
            </w:r>
            <w:proofErr w:type="spellEnd"/>
            <w:r>
              <w:rPr>
                <w:lang w:val="en-US"/>
              </w:rPr>
              <w:t xml:space="preserve"> Python Libraries</w:t>
            </w:r>
          </w:p>
        </w:tc>
      </w:tr>
    </w:tbl>
    <w:p w14:paraId="30613F04" w14:textId="2BA74833" w:rsidR="006F693E" w:rsidRDefault="006F693E" w:rsidP="003B22B4">
      <w:pPr>
        <w:rPr>
          <w:rFonts w:asciiTheme="minorHAnsi" w:hAnsiTheme="minorHAnsi"/>
          <w:lang w:val="en-US"/>
        </w:rPr>
      </w:pPr>
    </w:p>
    <w:p w14:paraId="4B89962E" w14:textId="77777777" w:rsidR="006F693E" w:rsidRDefault="006F693E">
      <w:pPr>
        <w:spacing w:line="240" w:lineRule="auto"/>
        <w:jc w:val="left"/>
        <w:rPr>
          <w:rFonts w:asciiTheme="minorHAnsi" w:hAnsiTheme="minorHAnsi"/>
          <w:lang w:val="en-US"/>
        </w:rPr>
      </w:pPr>
      <w:r>
        <w:rPr>
          <w:rFonts w:asciiTheme="minorHAnsi" w:hAnsiTheme="minorHAnsi"/>
          <w:lang w:val="en-US"/>
        </w:rPr>
        <w:br w:type="page"/>
      </w:r>
    </w:p>
    <w:p w14:paraId="0572BA38" w14:textId="61A22486" w:rsidR="000B11AD" w:rsidRPr="00F7101B" w:rsidRDefault="008F0CF2" w:rsidP="00040F06">
      <w:pPr>
        <w:pStyle w:val="Heading1"/>
      </w:pPr>
      <w:bookmarkStart w:id="62" w:name="_Toc63007201"/>
      <w:r>
        <w:lastRenderedPageBreak/>
        <w:t>4</w:t>
      </w:r>
      <w:r w:rsidR="00F76D21">
        <w:t>.</w:t>
      </w:r>
      <w:r>
        <w:t xml:space="preserve"> </w:t>
      </w:r>
      <w:r w:rsidR="00385078">
        <w:t xml:space="preserve">Discussion and </w:t>
      </w:r>
      <w:r w:rsidR="000B11AD" w:rsidRPr="00F7101B">
        <w:t>Results</w:t>
      </w:r>
      <w:bookmarkEnd w:id="62"/>
      <w:r w:rsidR="000B11AD" w:rsidRPr="00F7101B">
        <w:t xml:space="preserve"> </w:t>
      </w:r>
    </w:p>
    <w:p w14:paraId="1D5EBA02" w14:textId="77777777" w:rsidR="00B2702A" w:rsidRPr="00F7101B" w:rsidRDefault="00B2702A" w:rsidP="00B5056F">
      <w:pPr>
        <w:jc w:val="center"/>
        <w:rPr>
          <w:rFonts w:asciiTheme="minorHAnsi" w:hAnsiTheme="minorHAnsi"/>
          <w:b/>
        </w:rPr>
      </w:pPr>
    </w:p>
    <w:p w14:paraId="041F372D" w14:textId="2D3752D3" w:rsidR="00CC28AA" w:rsidRDefault="00CC28AA" w:rsidP="00551B9D">
      <w:r>
        <w:t>This chapter shows the process of fulfilling the aims and objectives discussed earlier</w:t>
      </w:r>
    </w:p>
    <w:p w14:paraId="6B7B79D4" w14:textId="7AFDA0D0" w:rsidR="00D21AAB" w:rsidRDefault="00D21AAB" w:rsidP="00A14675"/>
    <w:p w14:paraId="4E72E45D" w14:textId="77777777" w:rsidR="00D21AAB" w:rsidRPr="00D21AAB" w:rsidRDefault="00D21AAB" w:rsidP="00726D26">
      <w:pPr>
        <w:pStyle w:val="ListParagraph"/>
        <w:keepNext/>
        <w:numPr>
          <w:ilvl w:val="0"/>
          <w:numId w:val="1"/>
        </w:numPr>
        <w:contextualSpacing w:val="0"/>
        <w:outlineLvl w:val="1"/>
        <w:rPr>
          <w:rFonts w:ascii="LM Sans 10" w:hAnsi="LM Sans 10" w:cs="Tahoma"/>
          <w:b/>
          <w:bCs/>
          <w:vanish/>
          <w:sz w:val="28"/>
        </w:rPr>
      </w:pPr>
      <w:bookmarkStart w:id="63" w:name="_Toc63007147"/>
      <w:bookmarkStart w:id="64" w:name="_Toc63007202"/>
      <w:bookmarkEnd w:id="63"/>
      <w:bookmarkEnd w:id="64"/>
    </w:p>
    <w:p w14:paraId="76D1172E" w14:textId="77777777" w:rsidR="00D21AAB" w:rsidRPr="00D21AAB" w:rsidRDefault="00D21AAB" w:rsidP="00726D26">
      <w:pPr>
        <w:pStyle w:val="ListParagraph"/>
        <w:keepNext/>
        <w:numPr>
          <w:ilvl w:val="0"/>
          <w:numId w:val="1"/>
        </w:numPr>
        <w:contextualSpacing w:val="0"/>
        <w:outlineLvl w:val="1"/>
        <w:rPr>
          <w:rFonts w:ascii="LM Sans 10" w:hAnsi="LM Sans 10" w:cs="Tahoma"/>
          <w:b/>
          <w:bCs/>
          <w:vanish/>
          <w:sz w:val="28"/>
        </w:rPr>
      </w:pPr>
      <w:bookmarkStart w:id="65" w:name="_Toc63007148"/>
      <w:bookmarkStart w:id="66" w:name="_Toc63007203"/>
      <w:bookmarkEnd w:id="65"/>
      <w:bookmarkEnd w:id="66"/>
    </w:p>
    <w:p w14:paraId="6F0F53DB" w14:textId="0CF16EF4" w:rsidR="00D21AAB" w:rsidRDefault="001234DA" w:rsidP="00E008CC">
      <w:pPr>
        <w:pStyle w:val="Heading2"/>
        <w:ind w:left="450"/>
      </w:pPr>
      <w:bookmarkStart w:id="67" w:name="_Toc63007204"/>
      <w:r>
        <w:t xml:space="preserve">Results &amp; </w:t>
      </w:r>
      <w:r w:rsidR="00D21AAB">
        <w:t>Discussion</w:t>
      </w:r>
      <w:bookmarkEnd w:id="67"/>
    </w:p>
    <w:p w14:paraId="253A485B" w14:textId="16D73BFE" w:rsidR="00A24627" w:rsidRPr="00A24627" w:rsidRDefault="00A24627" w:rsidP="00A24627">
      <w:r>
        <w:t>This report is structured according to the aims and objectives defined earlier, we will take those objective</w:t>
      </w:r>
      <w:r w:rsidR="00962F32">
        <w:t>s</w:t>
      </w:r>
      <w:r>
        <w:t xml:space="preserve"> one-by-one and discuss on how they were achieved along with the results obtained on each of them.</w:t>
      </w:r>
    </w:p>
    <w:p w14:paraId="1285400E" w14:textId="3AC96160" w:rsidR="00E008CC" w:rsidRDefault="00E008CC" w:rsidP="00726D26">
      <w:pPr>
        <w:pStyle w:val="Heading3"/>
        <w:numPr>
          <w:ilvl w:val="2"/>
          <w:numId w:val="1"/>
        </w:numPr>
        <w:ind w:left="540"/>
      </w:pPr>
      <w:bookmarkStart w:id="68" w:name="_Toc63007205"/>
      <w:r>
        <w:t>Create Fractals</w:t>
      </w:r>
      <w:bookmarkEnd w:id="68"/>
    </w:p>
    <w:p w14:paraId="3883E4E6" w14:textId="129F18D0" w:rsidR="00130424" w:rsidRDefault="00130424" w:rsidP="008252A3">
      <w:r>
        <w:t>We can start by creating Mandelbrot Fractals, which is a very simple Equation,</w:t>
      </w:r>
    </w:p>
    <w:p w14:paraId="4F4C7273" w14:textId="78F611D5" w:rsidR="00130424" w:rsidRPr="00130424" w:rsidRDefault="005C269B" w:rsidP="00130424">
      <w:pPr>
        <w:ind w:left="720"/>
        <w:rPr>
          <w:sz w:val="28"/>
          <w:szCs w:val="28"/>
          <w:lang w:val="en-US"/>
        </w:rPr>
      </w:pPr>
      <m:oMathPara>
        <m:oMath>
          <m:sSub>
            <m:sSubPr>
              <m:ctrlPr>
                <w:rPr>
                  <w:rFonts w:ascii="Cambria Math" w:hAnsi="Cambria Math"/>
                  <w:i/>
                  <w:iCs/>
                  <w:sz w:val="28"/>
                  <w:szCs w:val="28"/>
                  <w:lang w:val="en-US"/>
                </w:rPr>
              </m:ctrlPr>
            </m:sSubPr>
            <m:e>
              <m:r>
                <w:rPr>
                  <w:rFonts w:ascii="Cambria Math" w:hAnsi="Cambria Math"/>
                  <w:sz w:val="28"/>
                  <w:szCs w:val="28"/>
                  <w:lang w:val="en-US"/>
                </w:rPr>
                <m:t>f</m:t>
              </m:r>
            </m:e>
            <m:sub>
              <m:r>
                <w:rPr>
                  <w:rFonts w:ascii="Cambria Math" w:hAnsi="Cambria Math"/>
                  <w:sz w:val="28"/>
                  <w:szCs w:val="28"/>
                  <w:lang w:val="en-US"/>
                </w:rPr>
                <m:t>c</m:t>
              </m:r>
            </m:sub>
          </m:sSub>
          <m:d>
            <m:dPr>
              <m:ctrlPr>
                <w:rPr>
                  <w:rFonts w:ascii="Cambria Math" w:hAnsi="Cambria Math"/>
                  <w:i/>
                  <w:iCs/>
                  <w:sz w:val="28"/>
                  <w:szCs w:val="28"/>
                  <w:lang w:val="en-US"/>
                </w:rPr>
              </m:ctrlPr>
            </m:dPr>
            <m:e>
              <m:r>
                <w:rPr>
                  <w:rFonts w:ascii="Cambria Math" w:hAnsi="Cambria Math"/>
                  <w:sz w:val="28"/>
                  <w:szCs w:val="28"/>
                  <w:lang w:val="en-US"/>
                </w:rPr>
                <m:t>z</m:t>
              </m:r>
            </m:e>
          </m:d>
          <m:r>
            <w:rPr>
              <w:rFonts w:ascii="Cambria Math" w:hAnsi="Cambria Math"/>
              <w:sz w:val="28"/>
              <w:szCs w:val="28"/>
              <w:lang w:val="en-US"/>
            </w:rPr>
            <m:t>=</m:t>
          </m:r>
          <m:sSup>
            <m:sSupPr>
              <m:ctrlPr>
                <w:rPr>
                  <w:rFonts w:ascii="Cambria Math" w:hAnsi="Cambria Math"/>
                  <w:i/>
                  <w:iCs/>
                  <w:sz w:val="28"/>
                  <w:szCs w:val="28"/>
                  <w:lang w:val="en-US"/>
                </w:rPr>
              </m:ctrlPr>
            </m:sSupPr>
            <m:e>
              <m:r>
                <w:rPr>
                  <w:rFonts w:ascii="Cambria Math" w:hAnsi="Cambria Math"/>
                  <w:sz w:val="28"/>
                  <w:szCs w:val="28"/>
                  <w:lang w:val="en-US"/>
                </w:rPr>
                <m:t>z</m:t>
              </m:r>
            </m:e>
            <m:sup>
              <m:r>
                <w:rPr>
                  <w:rFonts w:ascii="Cambria Math" w:hAnsi="Cambria Math"/>
                  <w:sz w:val="28"/>
                  <w:szCs w:val="28"/>
                  <w:lang w:val="en-US"/>
                </w:rPr>
                <m:t>2</m:t>
              </m:r>
            </m:sup>
          </m:sSup>
          <m:r>
            <w:rPr>
              <w:rFonts w:ascii="Cambria Math" w:hAnsi="Cambria Math"/>
              <w:sz w:val="28"/>
              <w:szCs w:val="28"/>
              <w:lang w:val="en-US"/>
            </w:rPr>
            <m:t>+c</m:t>
          </m:r>
        </m:oMath>
      </m:oMathPara>
    </w:p>
    <w:p w14:paraId="1242E04E" w14:textId="28814C52" w:rsidR="00130424" w:rsidRDefault="00130424" w:rsidP="008252A3">
      <w:r>
        <w:t>where,</w:t>
      </w:r>
    </w:p>
    <w:p w14:paraId="737374C9" w14:textId="5762AE1B" w:rsidR="00130424" w:rsidRPr="00130424" w:rsidRDefault="005C269B" w:rsidP="00130424">
      <w:pPr>
        <w:ind w:left="720"/>
        <w:rPr>
          <w:lang w:val="en-US"/>
        </w:rPr>
      </w:pPr>
      <m:oMath>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0</m:t>
            </m:r>
          </m:sub>
        </m:sSub>
      </m:oMath>
      <w:r w:rsidR="00130424" w:rsidRPr="00130424">
        <w:rPr>
          <w:lang w:val="en-US"/>
        </w:rPr>
        <w:t xml:space="preserve"> is initial value of z</w:t>
      </w:r>
    </w:p>
    <w:p w14:paraId="2F542BEC" w14:textId="3EBB387F" w:rsidR="00130424" w:rsidRPr="00130424" w:rsidRDefault="00130424" w:rsidP="00130424">
      <w:pPr>
        <w:ind w:left="720"/>
        <w:rPr>
          <w:lang w:val="en-US"/>
        </w:rPr>
      </w:pPr>
      <m:oMath>
        <m:r>
          <w:rPr>
            <w:rFonts w:ascii="Cambria Math" w:hAnsi="Cambria Math"/>
            <w:lang w:val="en-US"/>
          </w:rPr>
          <m:t>c</m:t>
        </m:r>
      </m:oMath>
      <w:r w:rsidRPr="00130424">
        <w:rPr>
          <w:lang w:val="en-US"/>
        </w:rPr>
        <w:t xml:space="preserve"> is some constant</w:t>
      </w:r>
    </w:p>
    <w:p w14:paraId="0359BF08" w14:textId="259F2E00" w:rsidR="00130424" w:rsidRDefault="00130424" w:rsidP="00130424">
      <w:pPr>
        <w:ind w:left="-630"/>
      </w:pPr>
      <w:r>
        <w:rPr>
          <w:noProof/>
        </w:rPr>
        <w:drawing>
          <wp:inline distT="0" distB="0" distL="0" distR="0" wp14:anchorId="1DCD6992" wp14:editId="057AC775">
            <wp:extent cx="5957253" cy="30504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7131" cy="3055496"/>
                    </a:xfrm>
                    <a:prstGeom prst="rect">
                      <a:avLst/>
                    </a:prstGeom>
                  </pic:spPr>
                </pic:pic>
              </a:graphicData>
            </a:graphic>
          </wp:inline>
        </w:drawing>
      </w:r>
    </w:p>
    <w:p w14:paraId="66B47EC1" w14:textId="1DECF11D" w:rsidR="00130424" w:rsidRDefault="001E0B43" w:rsidP="008252A3">
      <w:r>
        <w:lastRenderedPageBreak/>
        <w:t>The above code simply applies our Mandelbrot function, over and over again, 100 times at max, and assigns a colour value to the pixel based on how quickly it has exploded. This produces the following result,</w:t>
      </w:r>
    </w:p>
    <w:p w14:paraId="5261F126" w14:textId="77777777" w:rsidR="00A122D0" w:rsidRDefault="00A122D0" w:rsidP="00A122D0">
      <w:pPr>
        <w:keepNext/>
      </w:pPr>
      <w:r>
        <w:rPr>
          <w:noProof/>
        </w:rPr>
        <w:drawing>
          <wp:inline distT="0" distB="0" distL="0" distR="0" wp14:anchorId="4A5731E7" wp14:editId="55C2A29C">
            <wp:extent cx="5504815" cy="362648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815" cy="3626485"/>
                    </a:xfrm>
                    <a:prstGeom prst="rect">
                      <a:avLst/>
                    </a:prstGeom>
                    <a:noFill/>
                    <a:ln>
                      <a:noFill/>
                    </a:ln>
                  </pic:spPr>
                </pic:pic>
              </a:graphicData>
            </a:graphic>
          </wp:inline>
        </w:drawing>
      </w:r>
    </w:p>
    <w:p w14:paraId="25EAB2DD" w14:textId="721DB3AD" w:rsidR="001E0B43" w:rsidRDefault="00A122D0" w:rsidP="00A122D0">
      <w:pPr>
        <w:pStyle w:val="Caption"/>
        <w:jc w:val="center"/>
      </w:pPr>
      <w:bookmarkStart w:id="69" w:name="_Toc63007167"/>
      <w:r>
        <w:t xml:space="preserve">Figure </w:t>
      </w:r>
      <w:r>
        <w:fldChar w:fldCharType="begin"/>
      </w:r>
      <w:r>
        <w:instrText xml:space="preserve"> SEQ Figure \* ARABIC </w:instrText>
      </w:r>
      <w:r>
        <w:fldChar w:fldCharType="separate"/>
      </w:r>
      <w:r w:rsidR="00FB607B">
        <w:rPr>
          <w:noProof/>
        </w:rPr>
        <w:t>7</w:t>
      </w:r>
      <w:r>
        <w:fldChar w:fldCharType="end"/>
      </w:r>
      <w:r>
        <w:t xml:space="preserve"> Mandelbrot Fractal</w:t>
      </w:r>
      <w:bookmarkEnd w:id="69"/>
    </w:p>
    <w:p w14:paraId="409251C2" w14:textId="1352AC95" w:rsidR="00A122D0" w:rsidRDefault="00A122D0" w:rsidP="00196A04">
      <w:pPr>
        <w:ind w:left="-540"/>
      </w:pPr>
    </w:p>
    <w:p w14:paraId="2091F645" w14:textId="7967DE92" w:rsidR="00196A04" w:rsidRDefault="00C83AA2" w:rsidP="008252A3">
      <w:r>
        <w:t>If we apply the same logic, but for different initial value and constant value (there are some predefined constants, that produce nice looking fractals) we can end up with Julia Fractals,</w:t>
      </w:r>
    </w:p>
    <w:p w14:paraId="20D28FC9" w14:textId="04676C25" w:rsidR="00587BCB" w:rsidRPr="00CE3F39" w:rsidRDefault="00587BCB" w:rsidP="008252A3">
      <m:oMathPara>
        <m:oMath>
          <m:r>
            <w:rPr>
              <w:rFonts w:ascii="Cambria Math" w:hAnsi="Cambria Math"/>
            </w:rPr>
            <m:t>c=0.3+0.6j</m:t>
          </m:r>
        </m:oMath>
      </m:oMathPara>
    </w:p>
    <w:p w14:paraId="065989FD" w14:textId="2119EA4D" w:rsidR="00C83AA2" w:rsidRDefault="00C83AA2" w:rsidP="008252A3">
      <w:r>
        <w:rPr>
          <w:noProof/>
        </w:rPr>
        <w:lastRenderedPageBreak/>
        <w:drawing>
          <wp:inline distT="0" distB="0" distL="0" distR="0" wp14:anchorId="7701C4A4" wp14:editId="2712E3AA">
            <wp:extent cx="5504815" cy="2818277"/>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4815" cy="2818277"/>
                    </a:xfrm>
                    <a:prstGeom prst="rect">
                      <a:avLst/>
                    </a:prstGeom>
                  </pic:spPr>
                </pic:pic>
              </a:graphicData>
            </a:graphic>
          </wp:inline>
        </w:drawing>
      </w:r>
    </w:p>
    <w:p w14:paraId="5596681A" w14:textId="77777777" w:rsidR="00086A59" w:rsidRDefault="00086A59" w:rsidP="00086A59">
      <w:pPr>
        <w:keepNext/>
        <w:jc w:val="center"/>
      </w:pPr>
      <w:r>
        <w:rPr>
          <w:noProof/>
        </w:rPr>
        <w:drawing>
          <wp:inline distT="0" distB="0" distL="0" distR="0" wp14:anchorId="19CD7B46" wp14:editId="11ACDD94">
            <wp:extent cx="4279392" cy="4175233"/>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9307" cy="4194663"/>
                    </a:xfrm>
                    <a:prstGeom prst="rect">
                      <a:avLst/>
                    </a:prstGeom>
                    <a:noFill/>
                    <a:ln>
                      <a:noFill/>
                    </a:ln>
                  </pic:spPr>
                </pic:pic>
              </a:graphicData>
            </a:graphic>
          </wp:inline>
        </w:drawing>
      </w:r>
    </w:p>
    <w:p w14:paraId="20F47E59" w14:textId="6E156E60" w:rsidR="00CE3F39" w:rsidRDefault="00086A59" w:rsidP="00CE3F39">
      <w:pPr>
        <w:pStyle w:val="Caption"/>
        <w:jc w:val="center"/>
      </w:pPr>
      <w:bookmarkStart w:id="70" w:name="_Toc63007168"/>
      <w:r>
        <w:t xml:space="preserve">Figure </w:t>
      </w:r>
      <w:r>
        <w:fldChar w:fldCharType="begin"/>
      </w:r>
      <w:r>
        <w:instrText xml:space="preserve"> SEQ Figure \* ARABIC </w:instrText>
      </w:r>
      <w:r>
        <w:fldChar w:fldCharType="separate"/>
      </w:r>
      <w:r w:rsidR="00FB607B">
        <w:rPr>
          <w:noProof/>
        </w:rPr>
        <w:t>8</w:t>
      </w:r>
      <w:r>
        <w:fldChar w:fldCharType="end"/>
      </w:r>
      <w:r>
        <w:t xml:space="preserve"> Julia </w:t>
      </w:r>
      <w:r w:rsidR="00E47FAF">
        <w:t xml:space="preserve">Set </w:t>
      </w:r>
      <w:r>
        <w:t>Fractal</w:t>
      </w:r>
      <w:bookmarkEnd w:id="70"/>
    </w:p>
    <w:p w14:paraId="4B7EF2DA" w14:textId="7EA5A2B7" w:rsidR="00CE3F39" w:rsidRDefault="00CE3F39" w:rsidP="00726D26">
      <w:pPr>
        <w:pStyle w:val="Heading3"/>
        <w:numPr>
          <w:ilvl w:val="2"/>
          <w:numId w:val="1"/>
        </w:numPr>
        <w:ind w:left="540"/>
      </w:pPr>
      <w:bookmarkStart w:id="71" w:name="_Toc63007206"/>
      <w:r>
        <w:lastRenderedPageBreak/>
        <w:t>Orbit Trap Fractal</w:t>
      </w:r>
      <w:bookmarkEnd w:id="71"/>
    </w:p>
    <w:p w14:paraId="3360439D" w14:textId="5CF855FE" w:rsidR="00CE3F39" w:rsidRDefault="009B5684" w:rsidP="00CE3F39">
      <w:r>
        <w:t>Orbit Trap Fractal is basically trapping each of the point that tries to escape a specific region, this region can be any geometric figure, or even an Image, below we try to use a circle to trap the exploding points from the fractal loop,</w:t>
      </w:r>
    </w:p>
    <w:p w14:paraId="3E07CE1C" w14:textId="0D8B495D" w:rsidR="009B5684" w:rsidRDefault="009B5684" w:rsidP="00B158FF">
      <w:pPr>
        <w:jc w:val="center"/>
      </w:pPr>
      <w:r>
        <w:rPr>
          <w:noProof/>
        </w:rPr>
        <w:drawing>
          <wp:inline distT="0" distB="0" distL="0" distR="0" wp14:anchorId="5E8CB5C6" wp14:editId="0DD78864">
            <wp:extent cx="4835395" cy="3694176"/>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9526" cy="3727891"/>
                    </a:xfrm>
                    <a:prstGeom prst="rect">
                      <a:avLst/>
                    </a:prstGeom>
                  </pic:spPr>
                </pic:pic>
              </a:graphicData>
            </a:graphic>
          </wp:inline>
        </w:drawing>
      </w:r>
    </w:p>
    <w:p w14:paraId="0FD7C403" w14:textId="58AC2AEA" w:rsidR="00CE46F5" w:rsidRDefault="00CE46F5" w:rsidP="00CE3F39">
      <w:r>
        <w:t>This results in the following figure,</w:t>
      </w:r>
    </w:p>
    <w:p w14:paraId="481A8061" w14:textId="77777777" w:rsidR="002443DB" w:rsidRDefault="002443DB" w:rsidP="00B158FF">
      <w:pPr>
        <w:keepNext/>
        <w:jc w:val="center"/>
      </w:pPr>
      <w:r>
        <w:rPr>
          <w:noProof/>
        </w:rPr>
        <w:drawing>
          <wp:inline distT="0" distB="0" distL="0" distR="0" wp14:anchorId="51B04E70" wp14:editId="6029ECAE">
            <wp:extent cx="3233319" cy="2146471"/>
            <wp:effectExtent l="0" t="0" r="571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4285" cy="2173667"/>
                    </a:xfrm>
                    <a:prstGeom prst="rect">
                      <a:avLst/>
                    </a:prstGeom>
                    <a:noFill/>
                    <a:ln>
                      <a:noFill/>
                    </a:ln>
                  </pic:spPr>
                </pic:pic>
              </a:graphicData>
            </a:graphic>
          </wp:inline>
        </w:drawing>
      </w:r>
    </w:p>
    <w:p w14:paraId="5FF7323D" w14:textId="49B6C031" w:rsidR="00CE46F5" w:rsidRDefault="002443DB" w:rsidP="002443DB">
      <w:pPr>
        <w:pStyle w:val="Caption"/>
        <w:jc w:val="center"/>
      </w:pPr>
      <w:bookmarkStart w:id="72" w:name="_Toc63007169"/>
      <w:r>
        <w:t xml:space="preserve">Figure </w:t>
      </w:r>
      <w:r>
        <w:fldChar w:fldCharType="begin"/>
      </w:r>
      <w:r>
        <w:instrText xml:space="preserve"> SEQ Figure \* ARABIC </w:instrText>
      </w:r>
      <w:r>
        <w:fldChar w:fldCharType="separate"/>
      </w:r>
      <w:r w:rsidR="00FB607B">
        <w:rPr>
          <w:noProof/>
        </w:rPr>
        <w:t>9</w:t>
      </w:r>
      <w:r>
        <w:fldChar w:fldCharType="end"/>
      </w:r>
      <w:r>
        <w:t xml:space="preserve"> Orbit Trap Fractal - Circle</w:t>
      </w:r>
      <w:bookmarkEnd w:id="72"/>
    </w:p>
    <w:p w14:paraId="2DD72EA9" w14:textId="7E425CAD" w:rsidR="002443DB" w:rsidRDefault="00B158FF" w:rsidP="00CE3F39">
      <w:r>
        <w:lastRenderedPageBreak/>
        <w:t>Now we try the same logic, but on a raster image,</w:t>
      </w:r>
    </w:p>
    <w:p w14:paraId="52EA64AA" w14:textId="43DE3B63" w:rsidR="00B158FF" w:rsidRDefault="00B158FF" w:rsidP="00CE3F39">
      <w:r>
        <w:rPr>
          <w:noProof/>
        </w:rPr>
        <w:drawing>
          <wp:inline distT="0" distB="0" distL="0" distR="0" wp14:anchorId="78B9B9A8" wp14:editId="2DEEF949">
            <wp:extent cx="5504815" cy="56921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4815" cy="5692140"/>
                    </a:xfrm>
                    <a:prstGeom prst="rect">
                      <a:avLst/>
                    </a:prstGeom>
                  </pic:spPr>
                </pic:pic>
              </a:graphicData>
            </a:graphic>
          </wp:inline>
        </w:drawing>
      </w:r>
    </w:p>
    <w:p w14:paraId="3F9924F3" w14:textId="793C1747" w:rsidR="00B158FF" w:rsidRDefault="00B158FF" w:rsidP="00CE3F39"/>
    <w:p w14:paraId="11560465" w14:textId="4C1052E6" w:rsidR="005E6B37" w:rsidRDefault="005E6B37" w:rsidP="00CE3F39">
      <w:r>
        <w:t>Which results in the following image,</w:t>
      </w:r>
    </w:p>
    <w:p w14:paraId="020D5A10" w14:textId="77777777" w:rsidR="007069A2" w:rsidRDefault="005E6B37" w:rsidP="007069A2">
      <w:pPr>
        <w:keepNext/>
        <w:jc w:val="center"/>
      </w:pPr>
      <w:r>
        <w:rPr>
          <w:noProof/>
        </w:rPr>
        <w:lastRenderedPageBreak/>
        <w:drawing>
          <wp:inline distT="0" distB="0" distL="0" distR="0" wp14:anchorId="65AA9696" wp14:editId="42C55F8E">
            <wp:extent cx="3964839" cy="26320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7136" cy="2660176"/>
                    </a:xfrm>
                    <a:prstGeom prst="rect">
                      <a:avLst/>
                    </a:prstGeom>
                    <a:noFill/>
                    <a:ln>
                      <a:noFill/>
                    </a:ln>
                  </pic:spPr>
                </pic:pic>
              </a:graphicData>
            </a:graphic>
          </wp:inline>
        </w:drawing>
      </w:r>
    </w:p>
    <w:p w14:paraId="29491CF8" w14:textId="1667D779" w:rsidR="005E6B37" w:rsidRDefault="007069A2" w:rsidP="007069A2">
      <w:pPr>
        <w:pStyle w:val="Caption"/>
        <w:jc w:val="center"/>
      </w:pPr>
      <w:bookmarkStart w:id="73" w:name="_Toc63007170"/>
      <w:r>
        <w:t xml:space="preserve">Figure </w:t>
      </w:r>
      <w:r>
        <w:fldChar w:fldCharType="begin"/>
      </w:r>
      <w:r>
        <w:instrText xml:space="preserve"> SEQ Figure \* ARABIC </w:instrText>
      </w:r>
      <w:r>
        <w:fldChar w:fldCharType="separate"/>
      </w:r>
      <w:r w:rsidR="00FB607B">
        <w:rPr>
          <w:noProof/>
        </w:rPr>
        <w:t>10</w:t>
      </w:r>
      <w:r>
        <w:fldChar w:fldCharType="end"/>
      </w:r>
      <w:r>
        <w:t xml:space="preserve"> Orbit Trap Fractal on Image (Mandelbrot degree 2)</w:t>
      </w:r>
      <w:bookmarkEnd w:id="73"/>
    </w:p>
    <w:p w14:paraId="3C71C57D" w14:textId="77777777" w:rsidR="0064651B" w:rsidRDefault="0064651B" w:rsidP="0064651B">
      <w:pPr>
        <w:keepNext/>
        <w:jc w:val="center"/>
      </w:pPr>
      <w:r>
        <w:rPr>
          <w:noProof/>
        </w:rPr>
        <w:drawing>
          <wp:inline distT="0" distB="0" distL="0" distR="0" wp14:anchorId="767F64B1" wp14:editId="212E4C22">
            <wp:extent cx="3789274" cy="36970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2873" cy="3710312"/>
                    </a:xfrm>
                    <a:prstGeom prst="rect">
                      <a:avLst/>
                    </a:prstGeom>
                    <a:noFill/>
                    <a:ln>
                      <a:noFill/>
                    </a:ln>
                  </pic:spPr>
                </pic:pic>
              </a:graphicData>
            </a:graphic>
          </wp:inline>
        </w:drawing>
      </w:r>
    </w:p>
    <w:p w14:paraId="1A9EE17D" w14:textId="26A605D5" w:rsidR="007069A2" w:rsidRDefault="0064651B" w:rsidP="0064651B">
      <w:pPr>
        <w:pStyle w:val="Caption"/>
        <w:jc w:val="center"/>
      </w:pPr>
      <w:bookmarkStart w:id="74" w:name="_Toc63007171"/>
      <w:r>
        <w:t xml:space="preserve">Figure </w:t>
      </w:r>
      <w:r>
        <w:fldChar w:fldCharType="begin"/>
      </w:r>
      <w:r>
        <w:instrText xml:space="preserve"> SEQ Figure \* ARABIC </w:instrText>
      </w:r>
      <w:r>
        <w:fldChar w:fldCharType="separate"/>
      </w:r>
      <w:r w:rsidR="00FB607B">
        <w:rPr>
          <w:noProof/>
        </w:rPr>
        <w:t>11</w:t>
      </w:r>
      <w:r>
        <w:fldChar w:fldCharType="end"/>
      </w:r>
      <w:r>
        <w:t xml:space="preserve"> Orbit Trap Fractal on Image (Julia degree 2)</w:t>
      </w:r>
      <w:bookmarkEnd w:id="74"/>
    </w:p>
    <w:p w14:paraId="4E4D7756" w14:textId="5BFAA1FF" w:rsidR="008B2450" w:rsidRDefault="008B2450">
      <w:pPr>
        <w:spacing w:line="240" w:lineRule="auto"/>
        <w:jc w:val="left"/>
      </w:pPr>
      <w:r>
        <w:br w:type="page"/>
      </w:r>
    </w:p>
    <w:p w14:paraId="359FF380" w14:textId="50AB7028" w:rsidR="00E9650C" w:rsidRDefault="008B2450" w:rsidP="00726D26">
      <w:pPr>
        <w:pStyle w:val="Heading3"/>
        <w:numPr>
          <w:ilvl w:val="2"/>
          <w:numId w:val="1"/>
        </w:numPr>
        <w:ind w:left="540"/>
      </w:pPr>
      <w:bookmarkStart w:id="75" w:name="_Toc63007207"/>
      <w:r>
        <w:lastRenderedPageBreak/>
        <w:t>Image Fractal Augmentation</w:t>
      </w:r>
      <w:bookmarkEnd w:id="75"/>
    </w:p>
    <w:p w14:paraId="3AC897B0" w14:textId="5824D6EB" w:rsidR="00385078" w:rsidRDefault="00307EAE" w:rsidP="00480291">
      <w:r>
        <w:t>First, we have to convert the images in CIFAR10 into Mandelbrot Fractal Images, this is being done prior to training the model, since the fractal generation processing is time and compute consuming, and doing it on the fly while training the model makes the process really slow and non-feasible.</w:t>
      </w:r>
    </w:p>
    <w:p w14:paraId="19E28F48" w14:textId="1855D668" w:rsidR="00307EAE" w:rsidRDefault="00307EAE" w:rsidP="00307EAE">
      <w:pPr>
        <w:jc w:val="center"/>
      </w:pPr>
      <w:r>
        <w:rPr>
          <w:noProof/>
        </w:rPr>
        <w:drawing>
          <wp:inline distT="0" distB="0" distL="0" distR="0" wp14:anchorId="0816593F" wp14:editId="7A4585A4">
            <wp:extent cx="5504815" cy="3809365"/>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815" cy="3809365"/>
                    </a:xfrm>
                    <a:prstGeom prst="rect">
                      <a:avLst/>
                    </a:prstGeom>
                  </pic:spPr>
                </pic:pic>
              </a:graphicData>
            </a:graphic>
          </wp:inline>
        </w:drawing>
      </w:r>
    </w:p>
    <w:p w14:paraId="060CC38F" w14:textId="77777777" w:rsidR="00D10C97" w:rsidRDefault="00D10C97" w:rsidP="00480291"/>
    <w:p w14:paraId="300F0FE0" w14:textId="32B6FAAD" w:rsidR="00307EAE" w:rsidRDefault="00EA4523" w:rsidP="00480291">
      <w:r>
        <w:t>Once this is done, we will get images like the following,</w:t>
      </w:r>
    </w:p>
    <w:p w14:paraId="30BB7B64" w14:textId="77777777" w:rsidR="00D10C97" w:rsidRDefault="00D10C97" w:rsidP="004802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EA4523" w14:paraId="5D7A3FA7" w14:textId="77777777" w:rsidTr="00EA4523">
        <w:tc>
          <w:tcPr>
            <w:tcW w:w="4329" w:type="dxa"/>
            <w:vAlign w:val="center"/>
          </w:tcPr>
          <w:p w14:paraId="7D48E5F3" w14:textId="44E041E8" w:rsidR="00EA4523" w:rsidRDefault="00EA4523" w:rsidP="00EA4523">
            <w:pPr>
              <w:jc w:val="center"/>
            </w:pPr>
            <w:r>
              <w:rPr>
                <w:noProof/>
              </w:rPr>
              <w:drawing>
                <wp:inline distT="0" distB="0" distL="0" distR="0" wp14:anchorId="6A4D4CE0" wp14:editId="328B2749">
                  <wp:extent cx="914120" cy="914120"/>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4665" cy="934665"/>
                          </a:xfrm>
                          <a:prstGeom prst="rect">
                            <a:avLst/>
                          </a:prstGeom>
                          <a:noFill/>
                          <a:ln>
                            <a:noFill/>
                          </a:ln>
                        </pic:spPr>
                      </pic:pic>
                    </a:graphicData>
                  </a:graphic>
                </wp:inline>
              </w:drawing>
            </w:r>
          </w:p>
        </w:tc>
        <w:tc>
          <w:tcPr>
            <w:tcW w:w="4330" w:type="dxa"/>
            <w:vAlign w:val="center"/>
          </w:tcPr>
          <w:p w14:paraId="70AAA49E" w14:textId="19DB2ED4" w:rsidR="00EA4523" w:rsidRDefault="00EA4523" w:rsidP="00EA4523">
            <w:pPr>
              <w:jc w:val="center"/>
            </w:pPr>
            <w:r>
              <w:rPr>
                <w:noProof/>
              </w:rPr>
              <w:drawing>
                <wp:inline distT="0" distB="0" distL="0" distR="0" wp14:anchorId="08A02C8C" wp14:editId="03D9ACD0">
                  <wp:extent cx="9144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EA4523" w14:paraId="564CDA20" w14:textId="77777777" w:rsidTr="00EA4523">
        <w:tc>
          <w:tcPr>
            <w:tcW w:w="4329" w:type="dxa"/>
            <w:vAlign w:val="center"/>
          </w:tcPr>
          <w:p w14:paraId="6521072C" w14:textId="6A5A8524" w:rsidR="00EA4523" w:rsidRDefault="00EA4523" w:rsidP="00EA4523">
            <w:pPr>
              <w:jc w:val="center"/>
              <w:rPr>
                <w:noProof/>
              </w:rPr>
            </w:pPr>
            <w:r>
              <w:rPr>
                <w:noProof/>
              </w:rPr>
              <w:t>Original Image</w:t>
            </w:r>
          </w:p>
        </w:tc>
        <w:tc>
          <w:tcPr>
            <w:tcW w:w="4330" w:type="dxa"/>
            <w:vAlign w:val="center"/>
          </w:tcPr>
          <w:p w14:paraId="3F1CFE19" w14:textId="020BDBD2" w:rsidR="00EA4523" w:rsidRDefault="00EA4523" w:rsidP="00EA4523">
            <w:pPr>
              <w:jc w:val="center"/>
              <w:rPr>
                <w:noProof/>
              </w:rPr>
            </w:pPr>
            <w:r>
              <w:rPr>
                <w:noProof/>
              </w:rPr>
              <w:t>Mandelbrot Fractal Image</w:t>
            </w:r>
          </w:p>
        </w:tc>
      </w:tr>
    </w:tbl>
    <w:p w14:paraId="3869F836" w14:textId="1F1D9EFF" w:rsidR="00EA4523" w:rsidRDefault="00815CEE" w:rsidP="00726D26">
      <w:pPr>
        <w:pStyle w:val="Heading3"/>
        <w:numPr>
          <w:ilvl w:val="2"/>
          <w:numId w:val="1"/>
        </w:numPr>
        <w:ind w:left="540"/>
      </w:pPr>
      <w:bookmarkStart w:id="76" w:name="_Toc63007208"/>
      <w:r>
        <w:lastRenderedPageBreak/>
        <w:t>Evaluating a DL model</w:t>
      </w:r>
      <w:bookmarkEnd w:id="76"/>
    </w:p>
    <w:p w14:paraId="4E695296" w14:textId="78D832B9" w:rsidR="00815CEE" w:rsidRDefault="008E63C2" w:rsidP="00480291">
      <w:r>
        <w:t>The Model is a really simply, fully connected layers,</w:t>
      </w:r>
    </w:p>
    <w:p w14:paraId="191ECA63" w14:textId="23DE94AE" w:rsidR="008E63C2" w:rsidRDefault="008E63C2" w:rsidP="00480291">
      <w:r>
        <w:rPr>
          <w:noProof/>
        </w:rPr>
        <w:drawing>
          <wp:inline distT="0" distB="0" distL="0" distR="0" wp14:anchorId="212D6E24" wp14:editId="7971F55B">
            <wp:extent cx="5504815" cy="29178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4815" cy="2917825"/>
                    </a:xfrm>
                    <a:prstGeom prst="rect">
                      <a:avLst/>
                    </a:prstGeom>
                  </pic:spPr>
                </pic:pic>
              </a:graphicData>
            </a:graphic>
          </wp:inline>
        </w:drawing>
      </w:r>
    </w:p>
    <w:p w14:paraId="2CFA8AFD" w14:textId="77777777" w:rsidR="008E63C2" w:rsidRDefault="008E63C2" w:rsidP="00480291"/>
    <w:p w14:paraId="153FD33A" w14:textId="6AB970DC" w:rsidR="00EA4523" w:rsidRDefault="008E63C2" w:rsidP="00480291">
      <w:r>
        <w:t>And now we can evaluate it on our fractal CIFAR10 dataset, and normal CIFAR10 dataset</w:t>
      </w:r>
      <w:r w:rsidR="008B3F2B">
        <w:t>, to make things simple and quick, we train both of them for a single epoch, and with equal amount of data split. Both of them take a resized image of 96X96 and forward passthrough the network, get the log-</w:t>
      </w:r>
      <w:proofErr w:type="spellStart"/>
      <w:r w:rsidR="008B3F2B">
        <w:t>softmax</w:t>
      </w:r>
      <w:proofErr w:type="spellEnd"/>
      <w:r w:rsidR="008B3F2B">
        <w:t xml:space="preserve"> of the output, this is then used in Cross Entropy Loss to evaluate the loss.</w:t>
      </w:r>
    </w:p>
    <w:p w14:paraId="3AF7EA6A" w14:textId="3949F1E5" w:rsidR="008B3F2B" w:rsidRDefault="008B3F2B" w:rsidP="00480291">
      <w:r>
        <w:rPr>
          <w:noProof/>
        </w:rPr>
        <w:lastRenderedPageBreak/>
        <w:drawing>
          <wp:inline distT="0" distB="0" distL="0" distR="0" wp14:anchorId="14ED215B" wp14:editId="6BB956E3">
            <wp:extent cx="5504815" cy="4601845"/>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4815" cy="4601845"/>
                    </a:xfrm>
                    <a:prstGeom prst="rect">
                      <a:avLst/>
                    </a:prstGeom>
                  </pic:spPr>
                </pic:pic>
              </a:graphicData>
            </a:graphic>
          </wp:inline>
        </w:drawing>
      </w:r>
    </w:p>
    <w:p w14:paraId="64D1AD04" w14:textId="3DB0025F" w:rsidR="003B2450" w:rsidRDefault="003B2450" w:rsidP="00480291">
      <w:r>
        <w:t>Results</w:t>
      </w:r>
    </w:p>
    <w:tbl>
      <w:tblPr>
        <w:tblW w:w="9731" w:type="dxa"/>
        <w:tblInd w:w="-730" w:type="dxa"/>
        <w:tblLayout w:type="fixed"/>
        <w:tblCellMar>
          <w:left w:w="0" w:type="dxa"/>
          <w:right w:w="0" w:type="dxa"/>
        </w:tblCellMar>
        <w:tblLook w:val="0420" w:firstRow="1" w:lastRow="0" w:firstColumn="0" w:lastColumn="0" w:noHBand="0" w:noVBand="1"/>
      </w:tblPr>
      <w:tblGrid>
        <w:gridCol w:w="2880"/>
        <w:gridCol w:w="3341"/>
        <w:gridCol w:w="3510"/>
      </w:tblGrid>
      <w:tr w:rsidR="00835C86" w:rsidRPr="00835C86" w14:paraId="2D613086" w14:textId="77777777" w:rsidTr="00835C86">
        <w:trPr>
          <w:trHeight w:val="584"/>
        </w:trPr>
        <w:tc>
          <w:tcPr>
            <w:tcW w:w="28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0A56EBA" w14:textId="77777777" w:rsidR="00835C86" w:rsidRPr="00835C86" w:rsidRDefault="00835C86" w:rsidP="003331E7">
            <w:pPr>
              <w:spacing w:line="240" w:lineRule="auto"/>
              <w:jc w:val="left"/>
              <w:rPr>
                <w:lang w:val="en-US"/>
              </w:rPr>
            </w:pPr>
          </w:p>
        </w:tc>
        <w:tc>
          <w:tcPr>
            <w:tcW w:w="33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595B82E" w14:textId="46ACBD11" w:rsidR="00835C86" w:rsidRPr="00835C86" w:rsidRDefault="00835C86" w:rsidP="00835C86">
            <w:pPr>
              <w:spacing w:line="240" w:lineRule="auto"/>
              <w:jc w:val="center"/>
              <w:rPr>
                <w:lang w:val="en-US"/>
              </w:rPr>
            </w:pPr>
            <w:r w:rsidRPr="00835C86">
              <w:rPr>
                <w:b/>
                <w:bCs/>
                <w:lang w:val="en-US"/>
              </w:rPr>
              <w:t>With</w:t>
            </w:r>
            <w:r>
              <w:rPr>
                <w:b/>
                <w:bCs/>
                <w:lang w:val="en-US"/>
              </w:rPr>
              <w:t xml:space="preserve"> </w:t>
            </w:r>
            <w:r w:rsidRPr="00835C86">
              <w:rPr>
                <w:b/>
                <w:bCs/>
                <w:lang w:val="en-US"/>
              </w:rPr>
              <w:t>Fractal Augmentation</w:t>
            </w:r>
          </w:p>
        </w:tc>
        <w:tc>
          <w:tcPr>
            <w:tcW w:w="351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7BC771AF" w14:textId="77777777" w:rsidR="00835C86" w:rsidRPr="00835C86" w:rsidRDefault="00835C86" w:rsidP="00835C86">
            <w:pPr>
              <w:spacing w:line="240" w:lineRule="auto"/>
              <w:jc w:val="center"/>
              <w:rPr>
                <w:lang w:val="en-US"/>
              </w:rPr>
            </w:pPr>
            <w:r w:rsidRPr="00835C86">
              <w:rPr>
                <w:b/>
                <w:bCs/>
                <w:lang w:val="en-US"/>
              </w:rPr>
              <w:t>Without Fractal Augmentation</w:t>
            </w:r>
          </w:p>
        </w:tc>
      </w:tr>
      <w:tr w:rsidR="00835C86" w:rsidRPr="00835C86" w14:paraId="0A97EBFB" w14:textId="77777777" w:rsidTr="00835C86">
        <w:trPr>
          <w:trHeight w:val="584"/>
        </w:trPr>
        <w:tc>
          <w:tcPr>
            <w:tcW w:w="28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48F5887" w14:textId="77777777" w:rsidR="00835C86" w:rsidRPr="00835C86" w:rsidRDefault="00835C86" w:rsidP="003331E7">
            <w:pPr>
              <w:spacing w:line="240" w:lineRule="auto"/>
              <w:jc w:val="left"/>
              <w:rPr>
                <w:lang w:val="en-US"/>
              </w:rPr>
            </w:pPr>
            <w:r w:rsidRPr="00835C86">
              <w:rPr>
                <w:lang w:val="en-US"/>
              </w:rPr>
              <w:t>Validation Accuracy</w:t>
            </w:r>
          </w:p>
        </w:tc>
        <w:tc>
          <w:tcPr>
            <w:tcW w:w="334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A43F057" w14:textId="77777777" w:rsidR="00835C86" w:rsidRPr="00835C86" w:rsidRDefault="00835C86" w:rsidP="00835C86">
            <w:pPr>
              <w:spacing w:line="240" w:lineRule="auto"/>
              <w:jc w:val="center"/>
              <w:rPr>
                <w:lang w:val="en-US"/>
              </w:rPr>
            </w:pPr>
            <w:r w:rsidRPr="00835C86">
              <w:rPr>
                <w:lang w:val="en-US"/>
              </w:rPr>
              <w:t>21.21%</w:t>
            </w:r>
          </w:p>
        </w:tc>
        <w:tc>
          <w:tcPr>
            <w:tcW w:w="351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B67DD0B" w14:textId="77777777" w:rsidR="00835C86" w:rsidRPr="00835C86" w:rsidRDefault="00835C86" w:rsidP="00835C86">
            <w:pPr>
              <w:spacing w:line="240" w:lineRule="auto"/>
              <w:jc w:val="center"/>
              <w:rPr>
                <w:lang w:val="en-US"/>
              </w:rPr>
            </w:pPr>
            <w:r w:rsidRPr="00835C86">
              <w:rPr>
                <w:lang w:val="en-US"/>
              </w:rPr>
              <w:t>41.60%</w:t>
            </w:r>
          </w:p>
        </w:tc>
      </w:tr>
      <w:tr w:rsidR="00835C86" w:rsidRPr="00835C86" w14:paraId="1277FAEF" w14:textId="77777777" w:rsidTr="00835C86">
        <w:trPr>
          <w:trHeight w:val="584"/>
        </w:trPr>
        <w:tc>
          <w:tcPr>
            <w:tcW w:w="28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144AEC4" w14:textId="77777777" w:rsidR="00835C86" w:rsidRPr="00835C86" w:rsidRDefault="00835C86" w:rsidP="003331E7">
            <w:pPr>
              <w:spacing w:line="240" w:lineRule="auto"/>
              <w:jc w:val="left"/>
              <w:rPr>
                <w:lang w:val="en-US"/>
              </w:rPr>
            </w:pPr>
            <w:r w:rsidRPr="00835C86">
              <w:rPr>
                <w:lang w:val="en-US"/>
              </w:rPr>
              <w:t>Test Accuracy</w:t>
            </w:r>
          </w:p>
        </w:tc>
        <w:tc>
          <w:tcPr>
            <w:tcW w:w="334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2F1399E" w14:textId="77777777" w:rsidR="00835C86" w:rsidRPr="00835C86" w:rsidRDefault="00835C86" w:rsidP="00835C86">
            <w:pPr>
              <w:spacing w:line="240" w:lineRule="auto"/>
              <w:jc w:val="center"/>
              <w:rPr>
                <w:lang w:val="en-US"/>
              </w:rPr>
            </w:pPr>
            <w:r w:rsidRPr="00835C86">
              <w:rPr>
                <w:lang w:val="en-US"/>
              </w:rPr>
              <w:t>18.13%</w:t>
            </w:r>
          </w:p>
        </w:tc>
        <w:tc>
          <w:tcPr>
            <w:tcW w:w="35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B3C46E1" w14:textId="77777777" w:rsidR="00835C86" w:rsidRPr="00835C86" w:rsidRDefault="00835C86" w:rsidP="00835C86">
            <w:pPr>
              <w:spacing w:line="240" w:lineRule="auto"/>
              <w:jc w:val="center"/>
              <w:rPr>
                <w:lang w:val="en-US"/>
              </w:rPr>
            </w:pPr>
            <w:r w:rsidRPr="00835C86">
              <w:rPr>
                <w:lang w:val="en-US"/>
              </w:rPr>
              <w:t>41.43%</w:t>
            </w:r>
          </w:p>
        </w:tc>
      </w:tr>
      <w:tr w:rsidR="00835C86" w:rsidRPr="00835C86" w14:paraId="7DAC59A5" w14:textId="77777777" w:rsidTr="00835C86">
        <w:trPr>
          <w:trHeight w:val="584"/>
        </w:trPr>
        <w:tc>
          <w:tcPr>
            <w:tcW w:w="28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FE26A75" w14:textId="77777777" w:rsidR="00835C86" w:rsidRPr="00835C86" w:rsidRDefault="00835C86" w:rsidP="003331E7">
            <w:pPr>
              <w:spacing w:line="240" w:lineRule="auto"/>
              <w:jc w:val="left"/>
              <w:rPr>
                <w:lang w:val="en-US"/>
              </w:rPr>
            </w:pPr>
            <w:r w:rsidRPr="00835C86">
              <w:rPr>
                <w:lang w:val="en-US"/>
              </w:rPr>
              <w:t>Parameters</w:t>
            </w:r>
          </w:p>
        </w:tc>
        <w:tc>
          <w:tcPr>
            <w:tcW w:w="334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C1AD6DB" w14:textId="77777777" w:rsidR="00835C86" w:rsidRPr="00835C86" w:rsidRDefault="00835C86" w:rsidP="00835C86">
            <w:pPr>
              <w:spacing w:line="240" w:lineRule="auto"/>
              <w:jc w:val="center"/>
              <w:rPr>
                <w:lang w:val="en-US"/>
              </w:rPr>
            </w:pPr>
            <w:r w:rsidRPr="00835C86">
              <w:rPr>
                <w:lang w:val="en-US"/>
              </w:rPr>
              <w:t>1.8M</w:t>
            </w:r>
          </w:p>
        </w:tc>
        <w:tc>
          <w:tcPr>
            <w:tcW w:w="351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CB16CEB" w14:textId="77777777" w:rsidR="00835C86" w:rsidRPr="00835C86" w:rsidRDefault="00835C86" w:rsidP="00835C86">
            <w:pPr>
              <w:spacing w:line="240" w:lineRule="auto"/>
              <w:jc w:val="center"/>
              <w:rPr>
                <w:lang w:val="en-US"/>
              </w:rPr>
            </w:pPr>
            <w:r w:rsidRPr="00835C86">
              <w:rPr>
                <w:lang w:val="en-US"/>
              </w:rPr>
              <w:t>394K</w:t>
            </w:r>
          </w:p>
        </w:tc>
      </w:tr>
      <w:tr w:rsidR="00835C86" w:rsidRPr="00835C86" w14:paraId="2B1BB90A" w14:textId="77777777" w:rsidTr="00835C86">
        <w:trPr>
          <w:trHeight w:val="584"/>
        </w:trPr>
        <w:tc>
          <w:tcPr>
            <w:tcW w:w="28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7F80CD2" w14:textId="77777777" w:rsidR="00835C86" w:rsidRPr="00835C86" w:rsidRDefault="00835C86" w:rsidP="003331E7">
            <w:pPr>
              <w:spacing w:line="240" w:lineRule="auto"/>
              <w:jc w:val="left"/>
              <w:rPr>
                <w:lang w:val="en-US"/>
              </w:rPr>
            </w:pPr>
            <w:r w:rsidRPr="00835C86">
              <w:rPr>
                <w:lang w:val="en-US"/>
              </w:rPr>
              <w:t>Epochs</w:t>
            </w:r>
          </w:p>
        </w:tc>
        <w:tc>
          <w:tcPr>
            <w:tcW w:w="334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210B41F" w14:textId="77777777" w:rsidR="00835C86" w:rsidRPr="00835C86" w:rsidRDefault="00835C86" w:rsidP="00835C86">
            <w:pPr>
              <w:spacing w:line="240" w:lineRule="auto"/>
              <w:jc w:val="center"/>
              <w:rPr>
                <w:lang w:val="en-US"/>
              </w:rPr>
            </w:pPr>
            <w:r w:rsidRPr="00835C86">
              <w:rPr>
                <w:lang w:val="en-US"/>
              </w:rPr>
              <w:t>1</w:t>
            </w:r>
          </w:p>
        </w:tc>
        <w:tc>
          <w:tcPr>
            <w:tcW w:w="35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5DAEF51" w14:textId="77777777" w:rsidR="00835C86" w:rsidRPr="00835C86" w:rsidRDefault="00835C86" w:rsidP="00835C86">
            <w:pPr>
              <w:spacing w:line="240" w:lineRule="auto"/>
              <w:jc w:val="center"/>
              <w:rPr>
                <w:lang w:val="en-US"/>
              </w:rPr>
            </w:pPr>
            <w:r w:rsidRPr="00835C86">
              <w:rPr>
                <w:lang w:val="en-US"/>
              </w:rPr>
              <w:t>1</w:t>
            </w:r>
          </w:p>
        </w:tc>
      </w:tr>
    </w:tbl>
    <w:p w14:paraId="41FF5608" w14:textId="77777777" w:rsidR="00941A0E" w:rsidRDefault="00941A0E">
      <w:pPr>
        <w:spacing w:line="240" w:lineRule="auto"/>
        <w:jc w:val="left"/>
        <w:rPr>
          <w:rFonts w:asciiTheme="minorHAnsi" w:hAnsiTheme="minorHAnsi"/>
          <w:b/>
          <w:color w:val="44546A" w:themeColor="text2"/>
        </w:rPr>
      </w:pPr>
    </w:p>
    <w:p w14:paraId="0493E116" w14:textId="77777777" w:rsidR="00941A0E" w:rsidRDefault="00941A0E">
      <w:pPr>
        <w:spacing w:line="240" w:lineRule="auto"/>
        <w:jc w:val="left"/>
        <w:rPr>
          <w:rFonts w:asciiTheme="minorHAnsi" w:hAnsiTheme="minorHAnsi"/>
          <w:b/>
          <w:color w:val="44546A" w:themeColor="text2"/>
        </w:rPr>
      </w:pPr>
    </w:p>
    <w:p w14:paraId="72221E9B" w14:textId="77777777" w:rsidR="00941A0E" w:rsidRPr="00941A0E" w:rsidRDefault="00941A0E" w:rsidP="00726D26">
      <w:pPr>
        <w:pStyle w:val="Heading3"/>
        <w:numPr>
          <w:ilvl w:val="2"/>
          <w:numId w:val="1"/>
        </w:numPr>
        <w:ind w:left="540"/>
      </w:pPr>
      <w:bookmarkStart w:id="77" w:name="_Toc63007209"/>
      <w:r w:rsidRPr="00941A0E">
        <w:lastRenderedPageBreak/>
        <w:t>Creating Patterns using DL Model</w:t>
      </w:r>
      <w:bookmarkEnd w:id="77"/>
    </w:p>
    <w:p w14:paraId="10CFCB52" w14:textId="06536DD9" w:rsidR="00BB7963" w:rsidRDefault="00BB7963" w:rsidP="00BB7963">
      <w:r>
        <w:t>Images that produces our generator are essentially landscapes of (fairly simple) feed-forward neural networks' mapping functions! Although there's a couple of tricks that make them more beautiful, most of them are based on what exact data we are passing to our networks. Actually, there's 5 float inputs corresponding to each pixel in the image:</w:t>
      </w:r>
    </w:p>
    <w:p w14:paraId="0EB7B2AD" w14:textId="77777777" w:rsidR="00BB7963" w:rsidRDefault="00BB7963" w:rsidP="00726D26">
      <w:pPr>
        <w:pStyle w:val="ListParagraph"/>
        <w:numPr>
          <w:ilvl w:val="0"/>
          <w:numId w:val="6"/>
        </w:numPr>
      </w:pPr>
      <w:proofErr w:type="spellStart"/>
      <w:r w:rsidRPr="00BB7963">
        <w:rPr>
          <w:rFonts w:ascii="LM Mono 10" w:hAnsi="LM Mono 10"/>
        </w:rPr>
        <w:t>x_pos</w:t>
      </w:r>
      <w:proofErr w:type="spellEnd"/>
      <w:r>
        <w:t xml:space="preserve"> - this one is linearly proportional to the coordinate of the current pixel over X axis of the image (exact values depend on other image generation parameters that are out of scope of this demo);</w:t>
      </w:r>
    </w:p>
    <w:p w14:paraId="384E5EEE" w14:textId="77777777" w:rsidR="00BB7963" w:rsidRDefault="00BB7963" w:rsidP="00726D26">
      <w:pPr>
        <w:pStyle w:val="ListParagraph"/>
        <w:numPr>
          <w:ilvl w:val="0"/>
          <w:numId w:val="6"/>
        </w:numPr>
      </w:pPr>
      <w:proofErr w:type="spellStart"/>
      <w:r w:rsidRPr="00BB7963">
        <w:rPr>
          <w:rFonts w:ascii="LM Mono 10" w:hAnsi="LM Mono 10"/>
        </w:rPr>
        <w:t>y_pos</w:t>
      </w:r>
      <w:proofErr w:type="spellEnd"/>
      <w:r>
        <w:t xml:space="preserve"> - the same as the previous one but corresponds to Y axis;</w:t>
      </w:r>
    </w:p>
    <w:p w14:paraId="319CA043" w14:textId="77777777" w:rsidR="00BB7963" w:rsidRDefault="00BB7963" w:rsidP="00726D26">
      <w:pPr>
        <w:pStyle w:val="ListParagraph"/>
        <w:numPr>
          <w:ilvl w:val="0"/>
          <w:numId w:val="6"/>
        </w:numPr>
      </w:pPr>
      <w:r w:rsidRPr="00BB7963">
        <w:rPr>
          <w:rFonts w:ascii="LM Mono 10" w:hAnsi="LM Mono 10"/>
        </w:rPr>
        <w:t>alpha</w:t>
      </w:r>
      <w:r>
        <w:t xml:space="preserve"> - this one has some constant value across all the pixels in the image and used by the animation engine;</w:t>
      </w:r>
    </w:p>
    <w:p w14:paraId="60BCEEF9" w14:textId="77777777" w:rsidR="00BB7963" w:rsidRDefault="00BB7963" w:rsidP="00726D26">
      <w:pPr>
        <w:pStyle w:val="ListParagraph"/>
        <w:numPr>
          <w:ilvl w:val="0"/>
          <w:numId w:val="6"/>
        </w:numPr>
      </w:pPr>
      <w:r w:rsidRPr="00BB7963">
        <w:rPr>
          <w:rFonts w:ascii="LM Mono 10" w:hAnsi="LM Mono 10"/>
        </w:rPr>
        <w:t>beta</w:t>
      </w:r>
      <w:r>
        <w:t xml:space="preserve"> - the same as the previous one</w:t>
      </w:r>
    </w:p>
    <w:p w14:paraId="67E48590" w14:textId="2585DBF9" w:rsidR="00BB7963" w:rsidRPr="009960E7" w:rsidRDefault="00BB7963" w:rsidP="00726D26">
      <w:pPr>
        <w:pStyle w:val="ListParagraph"/>
        <w:numPr>
          <w:ilvl w:val="0"/>
          <w:numId w:val="6"/>
        </w:numPr>
      </w:pPr>
      <w:r w:rsidRPr="00BB7963">
        <w:rPr>
          <w:rFonts w:ascii="LM Mono 10" w:hAnsi="LM Mono 10"/>
        </w:rPr>
        <w:t xml:space="preserve">f </w:t>
      </w:r>
      <w:r>
        <w:t xml:space="preserve">- this one allows to apply some general patterns to images by mapping some functions to </w:t>
      </w:r>
      <w:proofErr w:type="spellStart"/>
      <w:r w:rsidRPr="00BB7963">
        <w:rPr>
          <w:rFonts w:ascii="LM Mono 10" w:hAnsi="LM Mono 10"/>
        </w:rPr>
        <w:t>x_pos</w:t>
      </w:r>
      <w:proofErr w:type="spellEnd"/>
      <w:r>
        <w:t xml:space="preserve"> and </w:t>
      </w:r>
      <w:proofErr w:type="spellStart"/>
      <w:r w:rsidRPr="00BB7963">
        <w:rPr>
          <w:rFonts w:ascii="LM Mono 10" w:hAnsi="LM Mono 10"/>
        </w:rPr>
        <w:t>y_pos</w:t>
      </w:r>
      <w:proofErr w:type="spellEnd"/>
    </w:p>
    <w:p w14:paraId="1B549C3A" w14:textId="1E95AFFE" w:rsidR="009960E7" w:rsidRPr="00BB7963" w:rsidRDefault="009960E7" w:rsidP="00726D26">
      <w:pPr>
        <w:pStyle w:val="ListParagraph"/>
        <w:numPr>
          <w:ilvl w:val="0"/>
          <w:numId w:val="6"/>
        </w:numPr>
      </w:pPr>
      <m:oMath>
        <m:r>
          <w:rPr>
            <w:rFonts w:ascii="Cambria Math" w:hAnsi="Cambria Math"/>
          </w:rPr>
          <m:t>f=F(</m:t>
        </m:r>
        <m:sSub>
          <m:sSubPr>
            <m:ctrlPr>
              <w:rPr>
                <w:rFonts w:ascii="Cambria Math" w:hAnsi="Cambria Math"/>
                <w:i/>
              </w:rPr>
            </m:ctrlPr>
          </m:sSubPr>
          <m:e>
            <m:r>
              <w:rPr>
                <w:rFonts w:ascii="Cambria Math" w:hAnsi="Cambria Math"/>
              </w:rPr>
              <m:t>x</m:t>
            </m:r>
          </m:e>
          <m:sub>
            <m:r>
              <w:rPr>
                <w:rFonts w:ascii="Cambria Math" w:hAnsi="Cambria Math"/>
              </w:rPr>
              <m:t>pos</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pos</m:t>
            </m:r>
          </m:sub>
        </m:sSub>
        <m:r>
          <w:rPr>
            <w:rFonts w:ascii="Cambria Math" w:hAnsi="Cambria Math"/>
          </w:rPr>
          <m:t>)</m:t>
        </m:r>
      </m:oMath>
      <w:r>
        <w:t xml:space="preserve">. For Example, </w:t>
      </w:r>
      <m:oMath>
        <m:r>
          <w:rPr>
            <w:rFonts w:ascii="Cambria Math" w:hAnsi="Cambria Math"/>
          </w:rPr>
          <m:t>f=</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pos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pos</m:t>
                </m:r>
              </m:sub>
              <m:sup>
                <m:r>
                  <w:rPr>
                    <w:rFonts w:ascii="Cambria Math" w:hAnsi="Cambria Math"/>
                  </w:rPr>
                  <m:t>2</m:t>
                </m:r>
              </m:sup>
            </m:sSubSup>
          </m:e>
        </m:rad>
      </m:oMath>
      <w:r>
        <w:t xml:space="preserve"> produces some circular shape patterns</w:t>
      </w:r>
    </w:p>
    <w:p w14:paraId="0588E4F3" w14:textId="77777777" w:rsidR="00BB7963" w:rsidRDefault="00BB7963" w:rsidP="00BB7963"/>
    <w:p w14:paraId="0417B2E5" w14:textId="69792746" w:rsidR="00941A0E" w:rsidRDefault="00BB7963" w:rsidP="00941A0E">
      <w:r>
        <w:t xml:space="preserve">We’ll build a simple </w:t>
      </w:r>
      <w:proofErr w:type="spellStart"/>
      <w:r>
        <w:t>DenseNet</w:t>
      </w:r>
      <w:proofErr w:type="spellEnd"/>
      <w:r>
        <w:t xml:space="preserve"> Model with just 258 parameters</w:t>
      </w:r>
    </w:p>
    <w:p w14:paraId="63C2CD5F" w14:textId="39BB0DE9" w:rsidR="0064583C" w:rsidRDefault="00BB7963" w:rsidP="00941A0E">
      <w:r>
        <w:rPr>
          <w:noProof/>
        </w:rPr>
        <w:lastRenderedPageBreak/>
        <w:drawing>
          <wp:inline distT="0" distB="0" distL="0" distR="0" wp14:anchorId="20D6D73E" wp14:editId="78F4FC1F">
            <wp:extent cx="5504815" cy="499808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815" cy="4998085"/>
                    </a:xfrm>
                    <a:prstGeom prst="rect">
                      <a:avLst/>
                    </a:prstGeom>
                  </pic:spPr>
                </pic:pic>
              </a:graphicData>
            </a:graphic>
          </wp:inline>
        </w:drawing>
      </w:r>
    </w:p>
    <w:p w14:paraId="15585524" w14:textId="2107D4F0" w:rsidR="0064583C" w:rsidRDefault="0064583C" w:rsidP="00941A0E">
      <w:r>
        <w:t>Which produces,</w:t>
      </w:r>
    </w:p>
    <w:p w14:paraId="48FC36F1" w14:textId="48F27E90" w:rsidR="00A96BE6" w:rsidRPr="00F7101B" w:rsidRDefault="0064583C" w:rsidP="00C744CE">
      <w:pPr>
        <w:jc w:val="center"/>
        <w:rPr>
          <w:rFonts w:asciiTheme="minorHAnsi" w:hAnsiTheme="minorHAnsi"/>
          <w:b/>
          <w:color w:val="44546A" w:themeColor="text2"/>
        </w:rPr>
      </w:pPr>
      <w:r>
        <w:rPr>
          <w:noProof/>
        </w:rPr>
        <w:drawing>
          <wp:inline distT="0" distB="0" distL="0" distR="0" wp14:anchorId="6BA19059" wp14:editId="22A43B91">
            <wp:extent cx="4147719" cy="236404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0349" cy="2365541"/>
                    </a:xfrm>
                    <a:prstGeom prst="rect">
                      <a:avLst/>
                    </a:prstGeom>
                    <a:noFill/>
                    <a:ln>
                      <a:noFill/>
                    </a:ln>
                  </pic:spPr>
                </pic:pic>
              </a:graphicData>
            </a:graphic>
          </wp:inline>
        </w:drawing>
      </w:r>
      <w:r w:rsidR="00A96BE6" w:rsidRPr="00F7101B">
        <w:rPr>
          <w:rFonts w:asciiTheme="minorHAnsi" w:hAnsiTheme="minorHAnsi"/>
          <w:b/>
          <w:color w:val="44546A" w:themeColor="text2"/>
        </w:rPr>
        <w:br w:type="page"/>
      </w:r>
    </w:p>
    <w:p w14:paraId="2C6D2ABE" w14:textId="7B7ED3AC" w:rsidR="00EC572D" w:rsidRPr="00F7101B" w:rsidRDefault="00EC572D" w:rsidP="00040F06">
      <w:pPr>
        <w:pStyle w:val="Heading1"/>
      </w:pPr>
    </w:p>
    <w:p w14:paraId="730D9383" w14:textId="1D68F93E" w:rsidR="00EC572D" w:rsidRPr="00F7101B" w:rsidRDefault="008F0CF2" w:rsidP="00040F06">
      <w:pPr>
        <w:pStyle w:val="Heading1"/>
      </w:pPr>
      <w:bookmarkStart w:id="78" w:name="_Toc63007210"/>
      <w:r>
        <w:t>5</w:t>
      </w:r>
      <w:r w:rsidR="00EC572D" w:rsidRPr="00F7101B">
        <w:t>. Conclusions and Suggestions for Future Work</w:t>
      </w:r>
      <w:bookmarkEnd w:id="78"/>
      <w:r w:rsidR="00EC572D" w:rsidRPr="00F7101B">
        <w:t xml:space="preserve"> </w:t>
      </w:r>
    </w:p>
    <w:p w14:paraId="5355255C" w14:textId="77777777" w:rsidR="00EC572D" w:rsidRPr="00165F0D" w:rsidRDefault="00EC572D" w:rsidP="00165F0D"/>
    <w:p w14:paraId="08E6704B" w14:textId="3854011E" w:rsidR="00937C5E" w:rsidRDefault="00165F0D" w:rsidP="00165F0D">
      <w:r>
        <w:t xml:space="preserve">This </w:t>
      </w:r>
      <w:r w:rsidR="00494CC2">
        <w:t>c</w:t>
      </w:r>
      <w:r>
        <w:t>hapter concludes the results obtained in the above chapter, with its interpretation</w:t>
      </w:r>
      <w:r w:rsidR="00EC3FDE">
        <w:t>. Continued by suggestions for further experiments that should be carried out to get more results out of this new form of augmentation technique.</w:t>
      </w:r>
    </w:p>
    <w:p w14:paraId="09BBA362" w14:textId="77777777" w:rsidR="00937C5E" w:rsidRDefault="00937C5E" w:rsidP="00165F0D"/>
    <w:p w14:paraId="09D9E398" w14:textId="77777777" w:rsidR="00937C5E" w:rsidRPr="00937C5E" w:rsidRDefault="00937C5E" w:rsidP="00726D26">
      <w:pPr>
        <w:pStyle w:val="ListParagraph"/>
        <w:keepNext/>
        <w:numPr>
          <w:ilvl w:val="0"/>
          <w:numId w:val="1"/>
        </w:numPr>
        <w:contextualSpacing w:val="0"/>
        <w:outlineLvl w:val="1"/>
        <w:rPr>
          <w:rFonts w:ascii="LM Sans 10" w:hAnsi="LM Sans 10" w:cs="Tahoma"/>
          <w:b/>
          <w:bCs/>
          <w:vanish/>
          <w:sz w:val="28"/>
        </w:rPr>
      </w:pPr>
      <w:bookmarkStart w:id="79" w:name="_Toc63007156"/>
      <w:bookmarkStart w:id="80" w:name="_Toc63007211"/>
      <w:bookmarkEnd w:id="79"/>
      <w:bookmarkEnd w:id="80"/>
    </w:p>
    <w:p w14:paraId="3ECC6C18" w14:textId="4E1FE2FE" w:rsidR="00937C5E" w:rsidRDefault="00937C5E" w:rsidP="009878F7">
      <w:pPr>
        <w:pStyle w:val="Heading2"/>
        <w:ind w:left="450"/>
      </w:pPr>
      <w:bookmarkStart w:id="81" w:name="_Toc63007212"/>
      <w:r>
        <w:t>Conclusions</w:t>
      </w:r>
      <w:bookmarkEnd w:id="81"/>
    </w:p>
    <w:p w14:paraId="684A399D" w14:textId="71C6D152" w:rsidR="008B122B" w:rsidRPr="008B122B" w:rsidRDefault="008B122B" w:rsidP="00726D26">
      <w:pPr>
        <w:numPr>
          <w:ilvl w:val="0"/>
          <w:numId w:val="7"/>
        </w:numPr>
        <w:rPr>
          <w:lang w:val="en-US"/>
        </w:rPr>
      </w:pPr>
      <w:r w:rsidRPr="008B122B">
        <w:rPr>
          <w:lang w:val="en-US"/>
        </w:rPr>
        <w:t xml:space="preserve">Fractals are </w:t>
      </w:r>
      <w:r w:rsidR="003D6C2F" w:rsidRPr="008B122B">
        <w:rPr>
          <w:lang w:val="en-US"/>
        </w:rPr>
        <w:t>amazing!</w:t>
      </w:r>
    </w:p>
    <w:p w14:paraId="02911953" w14:textId="77777777" w:rsidR="008B122B" w:rsidRPr="008B122B" w:rsidRDefault="008B122B" w:rsidP="00726D26">
      <w:pPr>
        <w:numPr>
          <w:ilvl w:val="0"/>
          <w:numId w:val="7"/>
        </w:numPr>
        <w:rPr>
          <w:lang w:val="en-US"/>
        </w:rPr>
      </w:pPr>
      <w:r w:rsidRPr="008B122B">
        <w:rPr>
          <w:lang w:val="en-US"/>
        </w:rPr>
        <w:t>There are infinitely many kinds of patterns you can generate with Fractals, and even more if you involve Deep Learning for generating Patterns.</w:t>
      </w:r>
    </w:p>
    <w:p w14:paraId="13853E1A" w14:textId="3C07D4FD" w:rsidR="008B122B" w:rsidRPr="008B122B" w:rsidRDefault="008B122B" w:rsidP="00726D26">
      <w:pPr>
        <w:numPr>
          <w:ilvl w:val="0"/>
          <w:numId w:val="7"/>
        </w:numPr>
        <w:rPr>
          <w:lang w:val="en-US"/>
        </w:rPr>
      </w:pPr>
      <w:r w:rsidRPr="008B122B">
        <w:rPr>
          <w:lang w:val="en-US"/>
        </w:rPr>
        <w:t xml:space="preserve">In this world every </w:t>
      </w:r>
      <w:r w:rsidR="003D6C2F" w:rsidRPr="008B122B">
        <w:rPr>
          <w:lang w:val="en-US"/>
        </w:rPr>
        <w:t>brand</w:t>
      </w:r>
      <w:r w:rsidRPr="008B122B">
        <w:rPr>
          <w:lang w:val="en-US"/>
        </w:rPr>
        <w:t xml:space="preserve"> wants to be unique, Unique Logo, Unique Theme, Unique Color Scheme, Unique design.</w:t>
      </w:r>
    </w:p>
    <w:p w14:paraId="79AC20B8" w14:textId="302AF798" w:rsidR="008B122B" w:rsidRDefault="008B122B" w:rsidP="00726D26">
      <w:pPr>
        <w:numPr>
          <w:ilvl w:val="0"/>
          <w:numId w:val="7"/>
        </w:numPr>
        <w:spacing w:after="240"/>
        <w:rPr>
          <w:lang w:val="en-US"/>
        </w:rPr>
      </w:pPr>
      <w:r w:rsidRPr="008B122B">
        <w:rPr>
          <w:lang w:val="en-US"/>
        </w:rPr>
        <w:t>Deep Learning can help in generating these and making it easy for designers</w:t>
      </w:r>
    </w:p>
    <w:p w14:paraId="4B68B586" w14:textId="77777777" w:rsidR="00384485" w:rsidRDefault="007E5BCD" w:rsidP="007E5BCD">
      <w:pPr>
        <w:spacing w:after="240"/>
        <w:rPr>
          <w:lang w:val="en-US"/>
        </w:rPr>
      </w:pPr>
      <w:r>
        <w:rPr>
          <w:lang w:val="en-US"/>
        </w:rPr>
        <w:t>From the results obtained, we (not whole heartedly) conclude that Fractals though may seem like a really good augmentation technique, does not work that well, and a major downside of using fractals is that it takes a lot of time and CPU to make the fractals, even though we could have use GPU to speed up the process, it requires the knowledge of CUDA programming.</w:t>
      </w:r>
    </w:p>
    <w:p w14:paraId="7B695B9B" w14:textId="1E56BE77" w:rsidR="008B122B" w:rsidRDefault="00384485" w:rsidP="007E5BCD">
      <w:pPr>
        <w:spacing w:after="240"/>
        <w:rPr>
          <w:lang w:val="en-US"/>
        </w:rPr>
      </w:pPr>
      <w:r>
        <w:rPr>
          <w:lang w:val="en-US"/>
        </w:rPr>
        <w:t xml:space="preserve">To make the comparison we had chosen the same model architecture, for both w/ fractal augmentation and w/o augmentation. The non-augmented dataset model performed well above (41.3% accuracy) when compared to the fractal augmented </w:t>
      </w:r>
      <w:r>
        <w:rPr>
          <w:lang w:val="en-US"/>
        </w:rPr>
        <w:lastRenderedPageBreak/>
        <w:t xml:space="preserve">dataset model (18.13% accuracy), this as per us does not give enough motivation to do further work and experimentation </w:t>
      </w:r>
      <w:r w:rsidR="00477042">
        <w:rPr>
          <w:lang w:val="en-US"/>
        </w:rPr>
        <w:t xml:space="preserve">on </w:t>
      </w:r>
      <w:r>
        <w:rPr>
          <w:lang w:val="en-US"/>
        </w:rPr>
        <w:t>this kind of augmentation.</w:t>
      </w:r>
      <w:r w:rsidR="00344A00">
        <w:rPr>
          <w:lang w:val="en-US"/>
        </w:rPr>
        <w:t xml:space="preserve"> </w:t>
      </w:r>
    </w:p>
    <w:p w14:paraId="00D5918F" w14:textId="3FDA4660" w:rsidR="008B122B" w:rsidRPr="008B122B" w:rsidRDefault="00257ABE" w:rsidP="007E5BCD">
      <w:pPr>
        <w:spacing w:after="240"/>
        <w:rPr>
          <w:lang w:val="en-US"/>
        </w:rPr>
      </w:pPr>
      <w:r>
        <w:rPr>
          <w:lang w:val="en-US"/>
        </w:rPr>
        <w:t>Coming to the part of Pattern Generation using Deep Learning, this is the area where DL models really shine, from the results we conclude that DL models can generate “unique” art, and this process is already being used by JetBrains, and various other companies for their products.</w:t>
      </w:r>
    </w:p>
    <w:p w14:paraId="156F3CAA" w14:textId="68B91440" w:rsidR="00B61376" w:rsidRDefault="004A6219" w:rsidP="004A6219">
      <w:pPr>
        <w:pStyle w:val="Heading3"/>
      </w:pPr>
      <w:bookmarkStart w:id="82" w:name="_Toc63007213"/>
      <w:r>
        <w:t xml:space="preserve">A </w:t>
      </w:r>
      <w:r w:rsidR="00B61376">
        <w:t>novel uses of Orbit Trap Fractals</w:t>
      </w:r>
      <w:bookmarkEnd w:id="82"/>
    </w:p>
    <w:p w14:paraId="694F3D84" w14:textId="37EC2E34" w:rsidR="008B122B" w:rsidRDefault="00B61376" w:rsidP="00165F0D">
      <w:proofErr w:type="spellStart"/>
      <w:r w:rsidRPr="00B61376">
        <w:t>Marlies</w:t>
      </w:r>
      <w:proofErr w:type="spellEnd"/>
      <w:r w:rsidRPr="00B61376">
        <w:t xml:space="preserve"> </w:t>
      </w:r>
      <w:proofErr w:type="spellStart"/>
      <w:r w:rsidRPr="00B61376">
        <w:t>Bugmann</w:t>
      </w:r>
      <w:proofErr w:type="spellEnd"/>
      <w:r w:rsidRPr="00B61376">
        <w:t xml:space="preserve"> from Tasmania is using the orbit trap fractal generator to make scarves. Her wearable art can be seen at tasmanianartist.yolasite.com and she sells her creations at Redbubble's 'd1g1tal m00dz'.</w:t>
      </w:r>
    </w:p>
    <w:p w14:paraId="6DABAAB9" w14:textId="77777777" w:rsidR="003204C9" w:rsidRDefault="003204C9" w:rsidP="003204C9">
      <w:pPr>
        <w:keepNext/>
      </w:pPr>
      <w:r>
        <w:rPr>
          <w:noProof/>
        </w:rPr>
        <w:drawing>
          <wp:inline distT="0" distB="0" distL="0" distR="0" wp14:anchorId="48F5311D" wp14:editId="2239F5C9">
            <wp:extent cx="5504815" cy="3098165"/>
            <wp:effectExtent l="0" t="0" r="635" b="6985"/>
            <wp:docPr id="53" name="Picture 53" descr="sca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ar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815" cy="3098165"/>
                    </a:xfrm>
                    <a:prstGeom prst="rect">
                      <a:avLst/>
                    </a:prstGeom>
                    <a:noFill/>
                    <a:ln>
                      <a:noFill/>
                    </a:ln>
                  </pic:spPr>
                </pic:pic>
              </a:graphicData>
            </a:graphic>
          </wp:inline>
        </w:drawing>
      </w:r>
    </w:p>
    <w:p w14:paraId="7AB5575B" w14:textId="5D7EC165" w:rsidR="003204C9" w:rsidRDefault="003204C9" w:rsidP="003204C9">
      <w:pPr>
        <w:pStyle w:val="Caption"/>
        <w:jc w:val="center"/>
      </w:pPr>
      <w:bookmarkStart w:id="83" w:name="_Toc63007172"/>
      <w:r>
        <w:t xml:space="preserve">Figure </w:t>
      </w:r>
      <w:r>
        <w:fldChar w:fldCharType="begin"/>
      </w:r>
      <w:r>
        <w:instrText xml:space="preserve"> SEQ Figure \* ARABIC </w:instrText>
      </w:r>
      <w:r>
        <w:fldChar w:fldCharType="separate"/>
      </w:r>
      <w:r w:rsidR="00FB607B">
        <w:rPr>
          <w:noProof/>
        </w:rPr>
        <w:t>12</w:t>
      </w:r>
      <w:r>
        <w:fldChar w:fldCharType="end"/>
      </w:r>
      <w:r>
        <w:t xml:space="preserve"> An Orbit Trap Fractal Scarf</w:t>
      </w:r>
      <w:bookmarkEnd w:id="83"/>
    </w:p>
    <w:p w14:paraId="3705A948" w14:textId="77777777" w:rsidR="000C2E3F" w:rsidRDefault="000C2E3F" w:rsidP="000C2E3F">
      <w:pPr>
        <w:keepNext/>
      </w:pPr>
      <w:r>
        <w:rPr>
          <w:noProof/>
        </w:rPr>
        <w:lastRenderedPageBreak/>
        <w:drawing>
          <wp:inline distT="0" distB="0" distL="0" distR="0" wp14:anchorId="0BE9F274" wp14:editId="3A81DD1C">
            <wp:extent cx="5504815" cy="3096895"/>
            <wp:effectExtent l="0" t="0" r="635" b="8255"/>
            <wp:docPr id="54" name="Picture 54" descr="Mona Lisa frac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ona Lisa fracta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4815" cy="3096895"/>
                    </a:xfrm>
                    <a:prstGeom prst="rect">
                      <a:avLst/>
                    </a:prstGeom>
                    <a:noFill/>
                    <a:ln>
                      <a:noFill/>
                    </a:ln>
                  </pic:spPr>
                </pic:pic>
              </a:graphicData>
            </a:graphic>
          </wp:inline>
        </w:drawing>
      </w:r>
    </w:p>
    <w:p w14:paraId="42B4D7F3" w14:textId="11BE90D0" w:rsidR="000C2E3F" w:rsidRDefault="000C2E3F" w:rsidP="000D66B2">
      <w:pPr>
        <w:pStyle w:val="Caption"/>
        <w:jc w:val="center"/>
      </w:pPr>
      <w:bookmarkStart w:id="84" w:name="_Toc63007173"/>
      <w:r>
        <w:t xml:space="preserve">Figure </w:t>
      </w:r>
      <w:r>
        <w:fldChar w:fldCharType="begin"/>
      </w:r>
      <w:r>
        <w:instrText xml:space="preserve"> SEQ Figure \* ARABIC </w:instrText>
      </w:r>
      <w:r>
        <w:fldChar w:fldCharType="separate"/>
      </w:r>
      <w:r w:rsidR="00FB607B">
        <w:rPr>
          <w:noProof/>
        </w:rPr>
        <w:t>13</w:t>
      </w:r>
      <w:r>
        <w:fldChar w:fldCharType="end"/>
      </w:r>
      <w:r>
        <w:t xml:space="preserve"> Orbit Trap Fractal Wallpaper</w:t>
      </w:r>
      <w:bookmarkEnd w:id="84"/>
    </w:p>
    <w:p w14:paraId="140BB9B1" w14:textId="1E10C9F2" w:rsidR="00590F75" w:rsidRDefault="00590F75" w:rsidP="007E7AB0">
      <w:pPr>
        <w:pStyle w:val="Heading3"/>
      </w:pPr>
      <w:bookmarkStart w:id="85" w:name="_Toc63007214"/>
      <w:r>
        <w:t>Novel Use for Pattern Generation using Deep Learning Models</w:t>
      </w:r>
      <w:bookmarkEnd w:id="85"/>
    </w:p>
    <w:p w14:paraId="60C979FF" w14:textId="30BED248" w:rsidR="00590F75" w:rsidRDefault="00590F75" w:rsidP="00590F75">
      <w:pPr>
        <w:jc w:val="center"/>
      </w:pPr>
      <w:r w:rsidRPr="00590F75">
        <w:rPr>
          <w:noProof/>
        </w:rPr>
        <w:drawing>
          <wp:inline distT="0" distB="0" distL="0" distR="0" wp14:anchorId="0BEA9937" wp14:editId="1E821742">
            <wp:extent cx="4845890" cy="3044476"/>
            <wp:effectExtent l="0" t="0" r="0" b="3810"/>
            <wp:docPr id="55" name="Content Placeholder 4">
              <a:extLst xmlns:a="http://schemas.openxmlformats.org/drawingml/2006/main">
                <a:ext uri="{FF2B5EF4-FFF2-40B4-BE49-F238E27FC236}">
                  <a16:creationId xmlns:a16="http://schemas.microsoft.com/office/drawing/2014/main" id="{A9BEEEFB-9C33-46BC-818A-E58FB95AB9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9BEEEFB-9C33-46BC-818A-E58FB95AB997}"/>
                        </a:ext>
                      </a:extLst>
                    </pic:cNvPr>
                    <pic:cNvPicPr>
                      <a:picLocks noGrp="1" noChangeAspect="1"/>
                    </pic:cNvPicPr>
                  </pic:nvPicPr>
                  <pic:blipFill rotWithShape="1">
                    <a:blip r:embed="rId42"/>
                    <a:srcRect l="17011" t="23154" r="17851" b="4091"/>
                    <a:stretch/>
                  </pic:blipFill>
                  <pic:spPr bwMode="auto">
                    <a:xfrm>
                      <a:off x="0" y="0"/>
                      <a:ext cx="4894772" cy="3075187"/>
                    </a:xfrm>
                    <a:prstGeom prst="rect">
                      <a:avLst/>
                    </a:prstGeom>
                    <a:ln>
                      <a:noFill/>
                    </a:ln>
                    <a:extLst>
                      <a:ext uri="{53640926-AAD7-44D8-BBD7-CCE9431645EC}">
                        <a14:shadowObscured xmlns:a14="http://schemas.microsoft.com/office/drawing/2010/main"/>
                      </a:ext>
                    </a:extLst>
                  </pic:spPr>
                </pic:pic>
              </a:graphicData>
            </a:graphic>
          </wp:inline>
        </w:drawing>
      </w:r>
    </w:p>
    <w:p w14:paraId="300744CE" w14:textId="58B571C2" w:rsidR="00590F75" w:rsidRDefault="007E3818" w:rsidP="007E5BCD">
      <w:pPr>
        <w:jc w:val="left"/>
      </w:pPr>
      <w:r>
        <w:t>JetBrains used Deep Learning to generate their product unique background art.</w:t>
      </w:r>
    </w:p>
    <w:p w14:paraId="43DA0648" w14:textId="1E2FC21D" w:rsidR="007E5BCD" w:rsidRDefault="007E5BCD" w:rsidP="007E5BCD">
      <w:pPr>
        <w:jc w:val="left"/>
      </w:pPr>
    </w:p>
    <w:p w14:paraId="293690BA" w14:textId="0354AD70" w:rsidR="007E5BCD" w:rsidRDefault="007E5BCD" w:rsidP="007E5BCD">
      <w:pPr>
        <w:pStyle w:val="Heading2"/>
        <w:ind w:left="450"/>
      </w:pPr>
      <w:bookmarkStart w:id="86" w:name="_Toc63007215"/>
      <w:r>
        <w:lastRenderedPageBreak/>
        <w:t>Future Work</w:t>
      </w:r>
      <w:bookmarkEnd w:id="86"/>
    </w:p>
    <w:p w14:paraId="7365172E" w14:textId="59D140E9" w:rsidR="00635B9D" w:rsidRDefault="00A46AB9" w:rsidP="00A46AB9">
      <w:pPr>
        <w:rPr>
          <w:lang w:val="en-US"/>
        </w:rPr>
      </w:pPr>
      <w:r>
        <w:rPr>
          <w:lang w:val="en-US"/>
        </w:rPr>
        <w:t>The fractal augmentation experimentation can be further taken up to verify its results, also t</w:t>
      </w:r>
      <w:r w:rsidR="00344A00">
        <w:rPr>
          <w:lang w:val="en-US"/>
        </w:rPr>
        <w:t>here’s also discussion needed on whether or not the test dataset should also be augmented the same way as of the train dataset, in case of fractals</w:t>
      </w:r>
      <w:r w:rsidR="00635B9D">
        <w:rPr>
          <w:lang w:val="en-US"/>
        </w:rPr>
        <w:t>.</w:t>
      </w:r>
      <w:r w:rsidR="00351BA0">
        <w:rPr>
          <w:lang w:val="en-US"/>
        </w:rPr>
        <w:t xml:space="preserve"> </w:t>
      </w:r>
      <w:r w:rsidR="00537879">
        <w:rPr>
          <w:lang w:val="en-US"/>
        </w:rPr>
        <w:t>Also,</w:t>
      </w:r>
      <w:r w:rsidR="00635B9D">
        <w:rPr>
          <w:lang w:val="en-US"/>
        </w:rPr>
        <w:t xml:space="preserve"> various other fractal methods can be used, like trying our different Julia Sets, along with moving the computation to GPU to speed up the process.</w:t>
      </w:r>
      <w:r w:rsidR="000452D6">
        <w:rPr>
          <w:lang w:val="en-US"/>
        </w:rPr>
        <w:t xml:space="preserve"> Furthermore, additional augmentation can be applied over the Fractal Images, to improve regularization effects, like for example cutouts.</w:t>
      </w:r>
    </w:p>
    <w:p w14:paraId="0654262B" w14:textId="77777777" w:rsidR="00EE13A3" w:rsidRDefault="00EE13A3" w:rsidP="00A46AB9">
      <w:pPr>
        <w:rPr>
          <w:lang w:val="en-US"/>
        </w:rPr>
      </w:pPr>
    </w:p>
    <w:p w14:paraId="6E84E6C8" w14:textId="1C899788" w:rsidR="00A46AB9" w:rsidRDefault="00A46AB9" w:rsidP="00A46AB9">
      <w:r>
        <w:t>DL Models are not just limited to generating 2D art, they can also be used to generate 3D objects,</w:t>
      </w:r>
    </w:p>
    <w:p w14:paraId="2D821776" w14:textId="77777777" w:rsidR="00A46AB9" w:rsidRDefault="00A46AB9" w:rsidP="00A46AB9">
      <w:pPr>
        <w:keepNext/>
        <w:jc w:val="center"/>
      </w:pPr>
      <w:r>
        <w:rPr>
          <w:noProof/>
        </w:rPr>
        <w:drawing>
          <wp:inline distT="0" distB="0" distL="0" distR="0" wp14:anchorId="431E0E7E" wp14:editId="5BA51576">
            <wp:extent cx="4693567" cy="1923664"/>
            <wp:effectExtent l="0" t="0" r="0" b="635"/>
            <wp:docPr id="56" name="Picture 56" descr="Microsoft's AI generates 3D objects from 2D images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icrosoft's AI generates 3D objects from 2D images | VentureBe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3960" cy="1932022"/>
                    </a:xfrm>
                    <a:prstGeom prst="rect">
                      <a:avLst/>
                    </a:prstGeom>
                    <a:noFill/>
                    <a:ln>
                      <a:noFill/>
                    </a:ln>
                  </pic:spPr>
                </pic:pic>
              </a:graphicData>
            </a:graphic>
          </wp:inline>
        </w:drawing>
      </w:r>
    </w:p>
    <w:p w14:paraId="658704C9" w14:textId="1083B716" w:rsidR="00A46AB9" w:rsidRDefault="00A46AB9" w:rsidP="00A46AB9">
      <w:pPr>
        <w:pStyle w:val="Caption"/>
        <w:jc w:val="center"/>
      </w:pPr>
      <w:bookmarkStart w:id="87" w:name="_Toc63007174"/>
      <w:r>
        <w:t xml:space="preserve">Figure </w:t>
      </w:r>
      <w:r>
        <w:fldChar w:fldCharType="begin"/>
      </w:r>
      <w:r>
        <w:instrText xml:space="preserve"> SEQ Figure \* ARABIC </w:instrText>
      </w:r>
      <w:r>
        <w:fldChar w:fldCharType="separate"/>
      </w:r>
      <w:r w:rsidR="00FB607B">
        <w:rPr>
          <w:noProof/>
        </w:rPr>
        <w:t>14</w:t>
      </w:r>
      <w:r>
        <w:fldChar w:fldCharType="end"/>
      </w:r>
      <w:r>
        <w:t xml:space="preserve"> AI Generated 3D Images</w:t>
      </w:r>
      <w:bookmarkEnd w:id="87"/>
    </w:p>
    <w:p w14:paraId="0098D362" w14:textId="77777777" w:rsidR="00A46AB9" w:rsidRPr="000C2E3F" w:rsidRDefault="00A46AB9" w:rsidP="00A46AB9">
      <w:pPr>
        <w:jc w:val="center"/>
      </w:pPr>
    </w:p>
    <w:p w14:paraId="277D0FEC" w14:textId="77777777" w:rsidR="000C2E3F" w:rsidRPr="00165F0D" w:rsidRDefault="000C2E3F" w:rsidP="00165F0D"/>
    <w:p w14:paraId="3FC1EF40" w14:textId="77777777" w:rsidR="00B2702A" w:rsidRPr="00F7101B" w:rsidRDefault="00B2702A">
      <w:pPr>
        <w:spacing w:line="240" w:lineRule="auto"/>
        <w:jc w:val="left"/>
        <w:rPr>
          <w:rFonts w:asciiTheme="minorHAnsi" w:hAnsiTheme="minorHAnsi"/>
          <w:b/>
          <w:sz w:val="32"/>
        </w:rPr>
      </w:pPr>
      <w:r w:rsidRPr="00F7101B">
        <w:rPr>
          <w:rFonts w:asciiTheme="minorHAnsi" w:hAnsiTheme="minorHAnsi"/>
          <w:b/>
          <w:sz w:val="32"/>
        </w:rPr>
        <w:br w:type="page"/>
      </w:r>
    </w:p>
    <w:p w14:paraId="54E2F5F5" w14:textId="77777777" w:rsidR="00B5056F" w:rsidRPr="00B90D50" w:rsidRDefault="00B5056F" w:rsidP="006F693E">
      <w:pPr>
        <w:jc w:val="center"/>
        <w:rPr>
          <w:rFonts w:ascii="LM Sans 10" w:hAnsi="LM Sans 10"/>
          <w:b/>
          <w:sz w:val="40"/>
          <w:szCs w:val="40"/>
        </w:rPr>
      </w:pPr>
      <w:r w:rsidRPr="00B90D50">
        <w:rPr>
          <w:rFonts w:ascii="LM Sans 10" w:hAnsi="LM Sans 10"/>
          <w:b/>
          <w:sz w:val="40"/>
          <w:szCs w:val="40"/>
        </w:rPr>
        <w:lastRenderedPageBreak/>
        <w:t>References</w:t>
      </w:r>
    </w:p>
    <w:p w14:paraId="25D487BB" w14:textId="091A10AD" w:rsidR="00C03EB6" w:rsidRDefault="00C03EB6" w:rsidP="00726D26">
      <w:pPr>
        <w:pStyle w:val="ListParagraph"/>
        <w:numPr>
          <w:ilvl w:val="0"/>
          <w:numId w:val="2"/>
        </w:numPr>
        <w:ind w:left="360"/>
      </w:pPr>
      <w:r w:rsidRPr="00C03EB6">
        <w:t>Koehn, P., 1994. Combining genetic algorithms and neural networks: The encoding problem.</w:t>
      </w:r>
    </w:p>
    <w:p w14:paraId="47FE7771" w14:textId="1473B1AA" w:rsidR="004B009C" w:rsidRDefault="004B009C" w:rsidP="00726D26">
      <w:pPr>
        <w:pStyle w:val="ListParagraph"/>
        <w:numPr>
          <w:ilvl w:val="0"/>
          <w:numId w:val="2"/>
        </w:numPr>
        <w:ind w:left="360"/>
      </w:pPr>
      <w:r w:rsidRPr="004B009C">
        <w:t xml:space="preserve">Nash, W., Drummond, T. and </w:t>
      </w:r>
      <w:proofErr w:type="spellStart"/>
      <w:r w:rsidRPr="004B009C">
        <w:t>Birbilis</w:t>
      </w:r>
      <w:proofErr w:type="spellEnd"/>
      <w:r w:rsidRPr="004B009C">
        <w:t xml:space="preserve">, N., 2018. A review of deep learning in the study of materials degradation. </w:t>
      </w:r>
      <w:proofErr w:type="spellStart"/>
      <w:r w:rsidRPr="004B009C">
        <w:t>npj</w:t>
      </w:r>
      <w:proofErr w:type="spellEnd"/>
      <w:r w:rsidRPr="004B009C">
        <w:t xml:space="preserve"> Materials Degradation, 2(1), pp.1-12.</w:t>
      </w:r>
    </w:p>
    <w:p w14:paraId="357382B4" w14:textId="03601816" w:rsidR="004B009C" w:rsidRDefault="004B009C" w:rsidP="00726D26">
      <w:pPr>
        <w:pStyle w:val="ListParagraph"/>
        <w:numPr>
          <w:ilvl w:val="0"/>
          <w:numId w:val="2"/>
        </w:numPr>
        <w:ind w:left="360"/>
      </w:pPr>
      <w:proofErr w:type="spellStart"/>
      <w:r w:rsidRPr="004B009C">
        <w:t>Voulodimos</w:t>
      </w:r>
      <w:proofErr w:type="spellEnd"/>
      <w:r w:rsidRPr="004B009C">
        <w:t xml:space="preserve">, A., </w:t>
      </w:r>
      <w:proofErr w:type="spellStart"/>
      <w:r w:rsidRPr="004B009C">
        <w:t>Doulamis</w:t>
      </w:r>
      <w:proofErr w:type="spellEnd"/>
      <w:r w:rsidRPr="004B009C">
        <w:t xml:space="preserve">, N., </w:t>
      </w:r>
      <w:proofErr w:type="spellStart"/>
      <w:r w:rsidRPr="004B009C">
        <w:t>Doulamis</w:t>
      </w:r>
      <w:proofErr w:type="spellEnd"/>
      <w:r w:rsidRPr="004B009C">
        <w:t xml:space="preserve">, A. and </w:t>
      </w:r>
      <w:proofErr w:type="spellStart"/>
      <w:r w:rsidRPr="004B009C">
        <w:t>Protopapadakis</w:t>
      </w:r>
      <w:proofErr w:type="spellEnd"/>
      <w:r w:rsidRPr="004B009C">
        <w:t>, E., 2018. Deep learning for computer vision: A brief review. Computational intelligence and neuroscience, 2018.</w:t>
      </w:r>
    </w:p>
    <w:p w14:paraId="1888B06D" w14:textId="1712E673" w:rsidR="00006F2E" w:rsidRDefault="00006F2E" w:rsidP="00726D26">
      <w:pPr>
        <w:pStyle w:val="ListParagraph"/>
        <w:numPr>
          <w:ilvl w:val="0"/>
          <w:numId w:val="2"/>
        </w:numPr>
        <w:ind w:left="360"/>
      </w:pPr>
      <w:r w:rsidRPr="00006F2E">
        <w:t>Wang, J., Ma, Y., Zhang, L., Gao, R.X. and Wu, D., 2018. Deep learning for smart manufacturing: Methods and applications. Journal of Manufacturing Systems, 48, pp.144-156.</w:t>
      </w:r>
    </w:p>
    <w:p w14:paraId="4B1F8D10" w14:textId="576C6959" w:rsidR="00323453" w:rsidRDefault="00323453" w:rsidP="00726D26">
      <w:pPr>
        <w:pStyle w:val="ListParagraph"/>
        <w:numPr>
          <w:ilvl w:val="0"/>
          <w:numId w:val="2"/>
        </w:numPr>
        <w:ind w:left="360"/>
      </w:pPr>
      <w:r w:rsidRPr="00323453">
        <w:t xml:space="preserve">Goodfellow, I., </w:t>
      </w:r>
      <w:proofErr w:type="spellStart"/>
      <w:r w:rsidRPr="00323453">
        <w:t>Bengio</w:t>
      </w:r>
      <w:proofErr w:type="spellEnd"/>
      <w:r w:rsidRPr="00323453">
        <w:t xml:space="preserve">, Y., Courville, A. and </w:t>
      </w:r>
      <w:proofErr w:type="spellStart"/>
      <w:r w:rsidRPr="00323453">
        <w:t>Bengio</w:t>
      </w:r>
      <w:proofErr w:type="spellEnd"/>
      <w:r w:rsidRPr="00323453">
        <w:t>, Y., 2016. Deep learning (Vol. 1, No. 2). Cambridge: MIT press.</w:t>
      </w:r>
    </w:p>
    <w:p w14:paraId="7512511F" w14:textId="2E797612" w:rsidR="00337871" w:rsidRDefault="00337871" w:rsidP="00726D26">
      <w:pPr>
        <w:pStyle w:val="ListParagraph"/>
        <w:numPr>
          <w:ilvl w:val="0"/>
          <w:numId w:val="2"/>
        </w:numPr>
        <w:ind w:left="360"/>
      </w:pPr>
      <w:proofErr w:type="spellStart"/>
      <w:r w:rsidRPr="00337871">
        <w:t>Kukačka</w:t>
      </w:r>
      <w:proofErr w:type="spellEnd"/>
      <w:r w:rsidRPr="00337871">
        <w:t xml:space="preserve">, J., </w:t>
      </w:r>
      <w:proofErr w:type="spellStart"/>
      <w:r w:rsidRPr="00337871">
        <w:t>Golkov</w:t>
      </w:r>
      <w:proofErr w:type="spellEnd"/>
      <w:r w:rsidRPr="00337871">
        <w:t xml:space="preserve">, V. and </w:t>
      </w:r>
      <w:proofErr w:type="spellStart"/>
      <w:r w:rsidRPr="00337871">
        <w:t>Cremers</w:t>
      </w:r>
      <w:proofErr w:type="spellEnd"/>
      <w:r w:rsidRPr="00337871">
        <w:t xml:space="preserve">, D., 2017. Regularization for deep learning: A taxonomy. </w:t>
      </w:r>
      <w:proofErr w:type="spellStart"/>
      <w:r w:rsidRPr="00337871">
        <w:t>arXiv</w:t>
      </w:r>
      <w:proofErr w:type="spellEnd"/>
      <w:r w:rsidRPr="00337871">
        <w:t xml:space="preserve"> preprint arXiv:1710.10686.</w:t>
      </w:r>
    </w:p>
    <w:p w14:paraId="04B35900" w14:textId="49984745" w:rsidR="004D461E" w:rsidRDefault="004D461E" w:rsidP="00726D26">
      <w:pPr>
        <w:pStyle w:val="ListParagraph"/>
        <w:numPr>
          <w:ilvl w:val="0"/>
          <w:numId w:val="2"/>
        </w:numPr>
        <w:ind w:left="360"/>
      </w:pPr>
      <w:r w:rsidRPr="004D461E">
        <w:t xml:space="preserve">DeVries, T. and Taylor, G.W., 2017. Improved regularization of convolutional neural networks with </w:t>
      </w:r>
      <w:proofErr w:type="spellStart"/>
      <w:r w:rsidRPr="004D461E">
        <w:t>cutout</w:t>
      </w:r>
      <w:proofErr w:type="spellEnd"/>
      <w:r w:rsidRPr="004D461E">
        <w:t xml:space="preserve">. </w:t>
      </w:r>
      <w:proofErr w:type="spellStart"/>
      <w:r w:rsidRPr="004D461E">
        <w:t>arXiv</w:t>
      </w:r>
      <w:proofErr w:type="spellEnd"/>
      <w:r w:rsidRPr="004D461E">
        <w:t xml:space="preserve"> preprint arXiv:1708.04552.</w:t>
      </w:r>
    </w:p>
    <w:p w14:paraId="71F30FFC" w14:textId="05011BC1" w:rsidR="00180959" w:rsidRDefault="00180959" w:rsidP="00726D26">
      <w:pPr>
        <w:pStyle w:val="ListParagraph"/>
        <w:numPr>
          <w:ilvl w:val="0"/>
          <w:numId w:val="2"/>
        </w:numPr>
        <w:ind w:left="360"/>
      </w:pPr>
      <w:proofErr w:type="spellStart"/>
      <w:r w:rsidRPr="00180959">
        <w:t>Buslaev</w:t>
      </w:r>
      <w:proofErr w:type="spellEnd"/>
      <w:r w:rsidRPr="00180959">
        <w:t xml:space="preserve">, A., </w:t>
      </w:r>
      <w:proofErr w:type="spellStart"/>
      <w:r w:rsidRPr="00180959">
        <w:t>Iglovikov</w:t>
      </w:r>
      <w:proofErr w:type="spellEnd"/>
      <w:r w:rsidRPr="00180959">
        <w:t xml:space="preserve">, V.I., </w:t>
      </w:r>
      <w:proofErr w:type="spellStart"/>
      <w:r w:rsidRPr="00180959">
        <w:t>Khvedchenya</w:t>
      </w:r>
      <w:proofErr w:type="spellEnd"/>
      <w:r w:rsidRPr="00180959">
        <w:t xml:space="preserve">, E., </w:t>
      </w:r>
      <w:proofErr w:type="spellStart"/>
      <w:r w:rsidRPr="00180959">
        <w:t>Parinov</w:t>
      </w:r>
      <w:proofErr w:type="spellEnd"/>
      <w:r w:rsidRPr="00180959">
        <w:t xml:space="preserve">, A., </w:t>
      </w:r>
      <w:proofErr w:type="spellStart"/>
      <w:r w:rsidRPr="00180959">
        <w:t>Druzhinin</w:t>
      </w:r>
      <w:proofErr w:type="spellEnd"/>
      <w:r w:rsidRPr="00180959">
        <w:t xml:space="preserve">, M. and Kalinin, A.A., 2020. </w:t>
      </w:r>
      <w:proofErr w:type="spellStart"/>
      <w:r w:rsidRPr="00180959">
        <w:t>Albumentations</w:t>
      </w:r>
      <w:proofErr w:type="spellEnd"/>
      <w:r w:rsidRPr="00180959">
        <w:t>: fast and flexible image augmentations. Information, 11(2), p.125.</w:t>
      </w:r>
    </w:p>
    <w:p w14:paraId="16925C9C" w14:textId="4B7538C2" w:rsidR="00D16019" w:rsidRPr="00C03EB6" w:rsidRDefault="00D16019" w:rsidP="00726D26">
      <w:pPr>
        <w:pStyle w:val="ListParagraph"/>
        <w:numPr>
          <w:ilvl w:val="0"/>
          <w:numId w:val="2"/>
        </w:numPr>
        <w:ind w:left="360"/>
      </w:pPr>
      <w:proofErr w:type="spellStart"/>
      <w:r w:rsidRPr="00D16019">
        <w:t>Olah</w:t>
      </w:r>
      <w:proofErr w:type="spellEnd"/>
      <w:r w:rsidRPr="00D16019">
        <w:t xml:space="preserve">, C., </w:t>
      </w:r>
      <w:proofErr w:type="spellStart"/>
      <w:r w:rsidRPr="00D16019">
        <w:t>Mordvintsev</w:t>
      </w:r>
      <w:proofErr w:type="spellEnd"/>
      <w:r w:rsidRPr="00D16019">
        <w:t xml:space="preserve">, A. and Schubert, L., 2017. Feature visualization. </w:t>
      </w:r>
      <w:proofErr w:type="spellStart"/>
      <w:r w:rsidRPr="00D16019">
        <w:t>Distill</w:t>
      </w:r>
      <w:proofErr w:type="spellEnd"/>
      <w:r w:rsidRPr="00D16019">
        <w:t>, 2(11), p.e7.</w:t>
      </w:r>
    </w:p>
    <w:p w14:paraId="3CC7AB10" w14:textId="7EFF5E60" w:rsidR="00A96BE6" w:rsidRPr="00F7101B" w:rsidRDefault="00A96BE6">
      <w:pPr>
        <w:spacing w:line="240" w:lineRule="auto"/>
        <w:jc w:val="left"/>
        <w:rPr>
          <w:rFonts w:asciiTheme="minorHAnsi" w:hAnsiTheme="minorHAnsi"/>
          <w:b/>
          <w:sz w:val="32"/>
        </w:rPr>
      </w:pPr>
      <w:r w:rsidRPr="00F7101B">
        <w:rPr>
          <w:rFonts w:asciiTheme="minorHAnsi" w:hAnsiTheme="minorHAnsi"/>
          <w:b/>
          <w:sz w:val="32"/>
        </w:rPr>
        <w:br w:type="page"/>
      </w:r>
    </w:p>
    <w:p w14:paraId="7674EB07" w14:textId="77777777" w:rsidR="002A1DC6" w:rsidRPr="003E094B" w:rsidRDefault="00B5056F" w:rsidP="002A1DC6">
      <w:pPr>
        <w:jc w:val="center"/>
        <w:rPr>
          <w:rFonts w:ascii="LM Sans 10" w:hAnsi="LM Sans 10"/>
          <w:b/>
          <w:sz w:val="40"/>
          <w:szCs w:val="40"/>
        </w:rPr>
      </w:pPr>
      <w:r w:rsidRPr="003E094B">
        <w:rPr>
          <w:rFonts w:ascii="LM Sans 10" w:hAnsi="LM Sans 10"/>
          <w:b/>
          <w:sz w:val="40"/>
          <w:szCs w:val="40"/>
        </w:rPr>
        <w:lastRenderedPageBreak/>
        <w:t>Appendix</w:t>
      </w:r>
    </w:p>
    <w:p w14:paraId="7E6971BC" w14:textId="77777777" w:rsidR="002E327C" w:rsidRPr="006A5390" w:rsidRDefault="002E327C" w:rsidP="002A1DC6">
      <w:pPr>
        <w:jc w:val="center"/>
        <w:rPr>
          <w:rFonts w:ascii="LM Sans 10" w:hAnsi="LM Sans 10"/>
          <w:b/>
          <w:sz w:val="28"/>
          <w:u w:val="single"/>
        </w:rPr>
      </w:pPr>
      <w:r w:rsidRPr="006A5390">
        <w:rPr>
          <w:rFonts w:ascii="LM Sans 10" w:hAnsi="LM Sans 10"/>
          <w:b/>
          <w:sz w:val="28"/>
          <w:u w:val="single"/>
        </w:rPr>
        <w:t>Appendix-A</w:t>
      </w:r>
    </w:p>
    <w:p w14:paraId="6D39DB2E" w14:textId="7360C069" w:rsidR="0079342B" w:rsidRDefault="0079342B" w:rsidP="002A1DC6">
      <w:r>
        <w:t>Here are some of the patterns generated by the DL Model,</w:t>
      </w:r>
    </w:p>
    <w:p w14:paraId="61C269B0" w14:textId="148C9BEC" w:rsidR="0079342B" w:rsidRDefault="0079342B" w:rsidP="002A1DC6">
      <w:r w:rsidRPr="0079342B">
        <w:rPr>
          <w:noProof/>
        </w:rPr>
        <w:drawing>
          <wp:inline distT="0" distB="0" distL="0" distR="0" wp14:anchorId="56987F97" wp14:editId="742B7F23">
            <wp:extent cx="5504815" cy="3209290"/>
            <wp:effectExtent l="0" t="0" r="635" b="0"/>
            <wp:docPr id="10242" name="Picture 2">
              <a:extLst xmlns:a="http://schemas.openxmlformats.org/drawingml/2006/main">
                <a:ext uri="{FF2B5EF4-FFF2-40B4-BE49-F238E27FC236}">
                  <a16:creationId xmlns:a16="http://schemas.microsoft.com/office/drawing/2014/main" id="{49AD963F-86D8-4003-8CBE-5D8E94FA62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49AD963F-86D8-4003-8CBE-5D8E94FA6287}"/>
                        </a:ext>
                      </a:extLst>
                    </pic:cNvPr>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4815" cy="3209290"/>
                    </a:xfrm>
                    <a:prstGeom prst="rect">
                      <a:avLst/>
                    </a:prstGeom>
                    <a:noFill/>
                  </pic:spPr>
                </pic:pic>
              </a:graphicData>
            </a:graphic>
          </wp:inline>
        </w:drawing>
      </w:r>
    </w:p>
    <w:p w14:paraId="71465DE2" w14:textId="78815B02" w:rsidR="0079342B" w:rsidRDefault="0079342B" w:rsidP="002A1DC6">
      <w:r w:rsidRPr="0079342B">
        <w:rPr>
          <w:noProof/>
        </w:rPr>
        <w:drawing>
          <wp:inline distT="0" distB="0" distL="0" distR="0" wp14:anchorId="158D48C0" wp14:editId="3F9E7DDB">
            <wp:extent cx="5504815" cy="3143885"/>
            <wp:effectExtent l="0" t="0" r="635" b="0"/>
            <wp:docPr id="9218" name="Picture 2">
              <a:extLst xmlns:a="http://schemas.openxmlformats.org/drawingml/2006/main">
                <a:ext uri="{FF2B5EF4-FFF2-40B4-BE49-F238E27FC236}">
                  <a16:creationId xmlns:a16="http://schemas.microsoft.com/office/drawing/2014/main" id="{CBDB1D84-654E-4EC8-8A76-B4A7FAE6D5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CBDB1D84-654E-4EC8-8A76-B4A7FAE6D5D3}"/>
                        </a:ext>
                      </a:extLst>
                    </pic:cNvPr>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4815" cy="3143885"/>
                    </a:xfrm>
                    <a:prstGeom prst="rect">
                      <a:avLst/>
                    </a:prstGeom>
                    <a:noFill/>
                  </pic:spPr>
                </pic:pic>
              </a:graphicData>
            </a:graphic>
          </wp:inline>
        </w:drawing>
      </w:r>
    </w:p>
    <w:p w14:paraId="2E3D45CA" w14:textId="1421BC1A" w:rsidR="002A1DC6" w:rsidRDefault="005B1918" w:rsidP="002A1DC6">
      <w:r>
        <w:lastRenderedPageBreak/>
        <w:t>Here are some more fractal images generated,</w:t>
      </w:r>
    </w:p>
    <w:p w14:paraId="3893E2FE" w14:textId="5200DB37" w:rsidR="005B1918" w:rsidRDefault="00C8026C" w:rsidP="00C8026C">
      <w:pPr>
        <w:ind w:left="-990" w:right="-781"/>
        <w:jc w:val="center"/>
      </w:pPr>
      <w:r>
        <w:rPr>
          <w:noProof/>
        </w:rPr>
        <w:drawing>
          <wp:inline distT="0" distB="0" distL="0" distR="0" wp14:anchorId="0A176FB4" wp14:editId="10E2D1F1">
            <wp:extent cx="3268992" cy="318942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0420" cy="3210333"/>
                    </a:xfrm>
                    <a:prstGeom prst="rect">
                      <a:avLst/>
                    </a:prstGeom>
                    <a:noFill/>
                    <a:ln>
                      <a:noFill/>
                    </a:ln>
                  </pic:spPr>
                </pic:pic>
              </a:graphicData>
            </a:graphic>
          </wp:inline>
        </w:drawing>
      </w:r>
      <w:r>
        <w:rPr>
          <w:noProof/>
        </w:rPr>
        <w:drawing>
          <wp:inline distT="0" distB="0" distL="0" distR="0" wp14:anchorId="05E6A8C6" wp14:editId="1736A8CF">
            <wp:extent cx="3262579" cy="31831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1031" cy="3191415"/>
                    </a:xfrm>
                    <a:prstGeom prst="rect">
                      <a:avLst/>
                    </a:prstGeom>
                    <a:noFill/>
                    <a:ln>
                      <a:noFill/>
                    </a:ln>
                  </pic:spPr>
                </pic:pic>
              </a:graphicData>
            </a:graphic>
          </wp:inline>
        </w:drawing>
      </w:r>
    </w:p>
    <w:p w14:paraId="17B975A6" w14:textId="77777777" w:rsidR="00AA6CEF" w:rsidRDefault="00C8026C" w:rsidP="00AA6CEF">
      <w:pPr>
        <w:keepNext/>
        <w:ind w:left="-1080" w:right="-871"/>
        <w:jc w:val="center"/>
      </w:pPr>
      <w:r>
        <w:rPr>
          <w:noProof/>
        </w:rPr>
        <w:drawing>
          <wp:inline distT="0" distB="0" distL="0" distR="0" wp14:anchorId="5EE294D3" wp14:editId="216BA272">
            <wp:extent cx="3262579" cy="3183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6958" cy="3216712"/>
                    </a:xfrm>
                    <a:prstGeom prst="rect">
                      <a:avLst/>
                    </a:prstGeom>
                    <a:noFill/>
                    <a:ln>
                      <a:noFill/>
                    </a:ln>
                  </pic:spPr>
                </pic:pic>
              </a:graphicData>
            </a:graphic>
          </wp:inline>
        </w:drawing>
      </w:r>
      <w:r w:rsidR="00B365F3">
        <w:rPr>
          <w:noProof/>
        </w:rPr>
        <w:drawing>
          <wp:inline distT="0" distB="0" distL="0" distR="0" wp14:anchorId="137BFE9A" wp14:editId="37C98E93">
            <wp:extent cx="3266259" cy="31867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88308" cy="3208273"/>
                    </a:xfrm>
                    <a:prstGeom prst="rect">
                      <a:avLst/>
                    </a:prstGeom>
                    <a:noFill/>
                    <a:ln>
                      <a:noFill/>
                    </a:ln>
                  </pic:spPr>
                </pic:pic>
              </a:graphicData>
            </a:graphic>
          </wp:inline>
        </w:drawing>
      </w:r>
    </w:p>
    <w:p w14:paraId="61D97134" w14:textId="609297B4" w:rsidR="00C8026C" w:rsidRDefault="00AA6CEF" w:rsidP="00AA6CEF">
      <w:pPr>
        <w:pStyle w:val="Caption"/>
        <w:jc w:val="center"/>
      </w:pPr>
      <w:bookmarkStart w:id="88" w:name="_Toc63007175"/>
      <w:r>
        <w:t xml:space="preserve">Figure </w:t>
      </w:r>
      <w:r>
        <w:fldChar w:fldCharType="begin"/>
      </w:r>
      <w:r>
        <w:instrText xml:space="preserve"> SEQ Figure \* ARABIC </w:instrText>
      </w:r>
      <w:r>
        <w:fldChar w:fldCharType="separate"/>
      </w:r>
      <w:r w:rsidR="00FB607B">
        <w:rPr>
          <w:noProof/>
        </w:rPr>
        <w:t>15</w:t>
      </w:r>
      <w:r>
        <w:fldChar w:fldCharType="end"/>
      </w:r>
      <w:r>
        <w:t xml:space="preserve"> </w:t>
      </w:r>
      <w:proofErr w:type="spellStart"/>
      <w:r>
        <w:t>MandelBrot</w:t>
      </w:r>
      <w:proofErr w:type="spellEnd"/>
      <w:r>
        <w:t xml:space="preserve"> (</w:t>
      </w:r>
      <w:proofErr w:type="spellStart"/>
      <w:r>
        <w:t>deg</w:t>
      </w:r>
      <w:proofErr w:type="spellEnd"/>
      <w:r>
        <w:t>=4), Julia (</w:t>
      </w:r>
      <w:proofErr w:type="spellStart"/>
      <w:r>
        <w:t>deg</w:t>
      </w:r>
      <w:proofErr w:type="spellEnd"/>
      <w:r>
        <w:t>=3), Julia (</w:t>
      </w:r>
      <w:proofErr w:type="spellStart"/>
      <w:r>
        <w:t>deg</w:t>
      </w:r>
      <w:proofErr w:type="spellEnd"/>
      <w:r>
        <w:t>=5), Julia (</w:t>
      </w:r>
      <w:proofErr w:type="spellStart"/>
      <w:r>
        <w:t>deg</w:t>
      </w:r>
      <w:proofErr w:type="spellEnd"/>
      <w:r>
        <w:t>=6) from left to right, top to bottom</w:t>
      </w:r>
      <w:bookmarkEnd w:id="88"/>
    </w:p>
    <w:p w14:paraId="73955AD9" w14:textId="77777777" w:rsidR="007139C6" w:rsidRPr="007139C6" w:rsidRDefault="007139C6" w:rsidP="00820917">
      <w:pPr>
        <w:rPr>
          <w:rFonts w:asciiTheme="minorHAnsi" w:hAnsiTheme="minorHAnsi"/>
        </w:rPr>
      </w:pPr>
    </w:p>
    <w:sectPr w:rsidR="007139C6" w:rsidRPr="007139C6" w:rsidSect="00EC1AB9">
      <w:pgSz w:w="11909" w:h="16834" w:code="9"/>
      <w:pgMar w:top="2160" w:right="1440" w:bottom="2160" w:left="1800" w:header="1440" w:footer="144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2CAFC3" w14:textId="77777777" w:rsidR="005C269B" w:rsidRDefault="005C269B">
      <w:r>
        <w:separator/>
      </w:r>
    </w:p>
  </w:endnote>
  <w:endnote w:type="continuationSeparator" w:id="0">
    <w:p w14:paraId="4F1127AC" w14:textId="77777777" w:rsidR="005C269B" w:rsidRDefault="005C26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Sans 10">
    <w:panose1 w:val="00000500000000000000"/>
    <w:charset w:val="00"/>
    <w:family w:val="modern"/>
    <w:notTrueType/>
    <w:pitch w:val="variable"/>
    <w:sig w:usb0="20000007" w:usb1="00000000" w:usb2="00000000" w:usb3="00000000" w:csb0="0000019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BookAntiqu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M Mono 10">
    <w:panose1 w:val="00000509000000000000"/>
    <w:charset w:val="00"/>
    <w:family w:val="modern"/>
    <w:notTrueType/>
    <w:pitch w:val="fixed"/>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A2F3C" w14:textId="77777777" w:rsidR="009C364F" w:rsidRDefault="00F956F2">
    <w:pPr>
      <w:pStyle w:val="Footer"/>
      <w:framePr w:wrap="around" w:vAnchor="text" w:hAnchor="margin" w:xAlign="right" w:y="1"/>
      <w:rPr>
        <w:rStyle w:val="PageNumber"/>
      </w:rPr>
    </w:pPr>
    <w:r>
      <w:rPr>
        <w:rStyle w:val="PageNumber"/>
      </w:rPr>
      <w:fldChar w:fldCharType="begin"/>
    </w:r>
    <w:r w:rsidR="009C364F">
      <w:rPr>
        <w:rStyle w:val="PageNumber"/>
      </w:rPr>
      <w:instrText xml:space="preserve">PAGE  </w:instrText>
    </w:r>
    <w:r>
      <w:rPr>
        <w:rStyle w:val="PageNumber"/>
      </w:rPr>
      <w:fldChar w:fldCharType="end"/>
    </w:r>
  </w:p>
  <w:p w14:paraId="4A12E7F0" w14:textId="77777777" w:rsidR="009C364F" w:rsidRDefault="009C36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F39CB" w14:textId="77777777" w:rsidR="009C364F" w:rsidRDefault="00F956F2">
    <w:pPr>
      <w:pStyle w:val="Footer"/>
      <w:framePr w:wrap="around" w:vAnchor="text" w:hAnchor="page" w:x="10621" w:y="235"/>
      <w:rPr>
        <w:rStyle w:val="PageNumber"/>
      </w:rPr>
    </w:pPr>
    <w:r>
      <w:rPr>
        <w:rStyle w:val="PageNumber"/>
      </w:rPr>
      <w:fldChar w:fldCharType="begin"/>
    </w:r>
    <w:r w:rsidR="009C364F">
      <w:rPr>
        <w:rStyle w:val="PageNumber"/>
      </w:rPr>
      <w:instrText xml:space="preserve">PAGE  </w:instrText>
    </w:r>
    <w:r>
      <w:rPr>
        <w:rStyle w:val="PageNumber"/>
      </w:rPr>
      <w:fldChar w:fldCharType="separate"/>
    </w:r>
    <w:r w:rsidR="005F5F8E">
      <w:rPr>
        <w:rStyle w:val="PageNumber"/>
        <w:noProof/>
      </w:rPr>
      <w:t>8</w:t>
    </w:r>
    <w:r>
      <w:rPr>
        <w:rStyle w:val="PageNumber"/>
      </w:rPr>
      <w:fldChar w:fldCharType="end"/>
    </w:r>
  </w:p>
  <w:p w14:paraId="2178E17D" w14:textId="02097BE1" w:rsidR="009C364F" w:rsidRPr="006F693E" w:rsidRDefault="005C269B">
    <w:pPr>
      <w:pStyle w:val="Footer"/>
      <w:rPr>
        <w:rFonts w:ascii="LM Sans 10" w:hAnsi="LM Sans 10"/>
      </w:rPr>
    </w:pPr>
    <w:r>
      <w:rPr>
        <w:sz w:val="16"/>
      </w:rPr>
      <w:pict w14:anchorId="3B44839E">
        <v:rect id="_x0000_i1025" style="width:0;height:1.5pt" o:hralign="center" o:hrstd="t" o:hr="t" fillcolor="gray" stroked="f"/>
      </w:pict>
    </w:r>
    <w:r w:rsidR="00AF21CD" w:rsidRPr="006F693E">
      <w:rPr>
        <w:rFonts w:ascii="LM Sans 10" w:hAnsi="LM Sans 10"/>
        <w:b/>
        <w:bCs/>
        <w:i/>
        <w:iCs/>
        <w:sz w:val="16"/>
      </w:rPr>
      <w:t xml:space="preserve"> Designs and Patterns in Mathematics and Deep Learning, Fractals for Image Classification, and more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1859986"/>
      <w:docPartObj>
        <w:docPartGallery w:val="Page Numbers (Bottom of Page)"/>
        <w:docPartUnique/>
      </w:docPartObj>
    </w:sdtPr>
    <w:sdtEndPr>
      <w:rPr>
        <w:rFonts w:ascii="LM Sans 10" w:hAnsi="LM Sans 10"/>
        <w:noProof/>
      </w:rPr>
    </w:sdtEndPr>
    <w:sdtContent>
      <w:p w14:paraId="04977947" w14:textId="646F8E95" w:rsidR="009C364F" w:rsidRPr="00040F06" w:rsidRDefault="005C269B" w:rsidP="00EC1AB9">
        <w:pPr>
          <w:pStyle w:val="Footer"/>
          <w:rPr>
            <w:rFonts w:ascii="LM Sans 10" w:hAnsi="LM Sans 10"/>
            <w:sz w:val="16"/>
          </w:rPr>
        </w:pPr>
        <w:r>
          <w:rPr>
            <w:sz w:val="16"/>
          </w:rPr>
          <w:pict w14:anchorId="4E7A13E6">
            <v:rect id="_x0000_i1026" style="width:0;height:1.5pt" o:hralign="center" o:hrstd="t" o:hr="t" fillcolor="gray" stroked="f"/>
          </w:pict>
        </w:r>
        <w:r w:rsidR="00912310" w:rsidRPr="00040F06">
          <w:rPr>
            <w:rFonts w:ascii="LM Sans 10" w:hAnsi="LM Sans 10"/>
            <w:b/>
            <w:bCs/>
            <w:i/>
            <w:iCs/>
            <w:sz w:val="16"/>
          </w:rPr>
          <w:t>Designs and Patterns in Mathematics and Deep Learning, Fractals for Image Classification, and more</w:t>
        </w:r>
      </w:p>
      <w:p w14:paraId="42145C9A" w14:textId="77777777" w:rsidR="009C364F" w:rsidRPr="00040F06" w:rsidRDefault="00F956F2">
        <w:pPr>
          <w:pStyle w:val="Footer"/>
          <w:jc w:val="right"/>
          <w:rPr>
            <w:rFonts w:ascii="LM Sans 10" w:hAnsi="LM Sans 10"/>
          </w:rPr>
        </w:pPr>
        <w:r w:rsidRPr="00040F06">
          <w:rPr>
            <w:rFonts w:ascii="LM Sans 10" w:hAnsi="LM Sans 10"/>
          </w:rPr>
          <w:fldChar w:fldCharType="begin"/>
        </w:r>
        <w:r w:rsidR="00D918D7" w:rsidRPr="00040F06">
          <w:rPr>
            <w:rFonts w:ascii="LM Sans 10" w:hAnsi="LM Sans 10"/>
          </w:rPr>
          <w:instrText xml:space="preserve"> PAGE   \* MERGEFORMAT </w:instrText>
        </w:r>
        <w:r w:rsidRPr="00040F06">
          <w:rPr>
            <w:rFonts w:ascii="LM Sans 10" w:hAnsi="LM Sans 10"/>
          </w:rPr>
          <w:fldChar w:fldCharType="separate"/>
        </w:r>
        <w:r w:rsidR="005F5F8E" w:rsidRPr="00040F06">
          <w:rPr>
            <w:rFonts w:ascii="LM Sans 10" w:hAnsi="LM Sans 10"/>
            <w:noProof/>
          </w:rPr>
          <w:t>1</w:t>
        </w:r>
        <w:r w:rsidRPr="00040F06">
          <w:rPr>
            <w:rFonts w:ascii="LM Sans 10" w:hAnsi="LM Sans 10"/>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B5859" w14:textId="77777777" w:rsidR="005C269B" w:rsidRDefault="005C269B">
      <w:r>
        <w:separator/>
      </w:r>
    </w:p>
  </w:footnote>
  <w:footnote w:type="continuationSeparator" w:id="0">
    <w:p w14:paraId="246EA911" w14:textId="77777777" w:rsidR="005C269B" w:rsidRDefault="005C26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54F72" w14:textId="0C1A7772" w:rsidR="009C364F" w:rsidRPr="00040F06" w:rsidRDefault="006262C1" w:rsidP="009B46C4">
    <w:pPr>
      <w:pStyle w:val="Header"/>
      <w:spacing w:after="240"/>
      <w:jc w:val="center"/>
      <w:rPr>
        <w:rFonts w:ascii="LM Sans 10" w:hAnsi="LM Sans 10"/>
        <w:b/>
      </w:rPr>
    </w:pPr>
    <w:r w:rsidRPr="00040F06">
      <w:rPr>
        <w:rFonts w:ascii="LM Sans 10" w:hAnsi="LM Sans 10"/>
        <w:noProof/>
        <w:sz w:val="18"/>
        <w:szCs w:val="18"/>
        <w:lang w:val="en-US"/>
      </w:rPr>
      <w:drawing>
        <wp:anchor distT="0" distB="0" distL="114300" distR="114300" simplePos="0" relativeHeight="251658240" behindDoc="1" locked="0" layoutInCell="1" allowOverlap="1" wp14:anchorId="094B2CA9" wp14:editId="44381DB8">
          <wp:simplePos x="0" y="0"/>
          <wp:positionH relativeFrom="margin">
            <wp:align>right</wp:align>
          </wp:positionH>
          <wp:positionV relativeFrom="paragraph">
            <wp:posOffset>-136477</wp:posOffset>
          </wp:positionV>
          <wp:extent cx="313055" cy="414655"/>
          <wp:effectExtent l="0" t="0" r="0" b="4445"/>
          <wp:wrapTight wrapText="bothSides">
            <wp:wrapPolygon edited="0">
              <wp:start x="0" y="0"/>
              <wp:lineTo x="0" y="20839"/>
              <wp:lineTo x="19716" y="20839"/>
              <wp:lineTo x="1971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rotWithShape="1">
                  <a:blip r:embed="rId1">
                    <a:extLst>
                      <a:ext uri="{28A0092B-C50C-407E-A947-70E740481C1C}">
                        <a14:useLocalDpi xmlns:a14="http://schemas.microsoft.com/office/drawing/2010/main" val="0"/>
                      </a:ext>
                    </a:extLst>
                  </a:blip>
                  <a:srcRect l="15354" t="9690" r="6066" b="16686"/>
                  <a:stretch/>
                </pic:blipFill>
                <pic:spPr bwMode="auto">
                  <a:xfrm>
                    <a:off x="0" y="0"/>
                    <a:ext cx="313055" cy="414655"/>
                  </a:xfrm>
                  <a:prstGeom prst="rect">
                    <a:avLst/>
                  </a:prstGeom>
                  <a:ln>
                    <a:noFill/>
                  </a:ln>
                  <a:extLst>
                    <a:ext uri="{53640926-AAD7-44D8-BBD7-CCE9431645EC}">
                      <a14:shadowObscured xmlns:a14="http://schemas.microsoft.com/office/drawing/2010/main"/>
                    </a:ext>
                  </a:extLst>
                </pic:spPr>
              </pic:pic>
            </a:graphicData>
          </a:graphic>
        </wp:anchor>
      </w:drawing>
    </w:r>
    <w:r w:rsidR="009C364F" w:rsidRPr="00040F06">
      <w:rPr>
        <w:rFonts w:ascii="LM Sans 10" w:hAnsi="LM Sans 10"/>
        <w:sz w:val="18"/>
        <w:szCs w:val="18"/>
      </w:rPr>
      <w:t>Ramaiah</w:t>
    </w:r>
    <w:r w:rsidR="00837072" w:rsidRPr="00040F06">
      <w:rPr>
        <w:rFonts w:ascii="LM Sans 10" w:hAnsi="LM Sans 10"/>
        <w:sz w:val="18"/>
        <w:szCs w:val="18"/>
      </w:rPr>
      <w:t xml:space="preserve"> </w:t>
    </w:r>
    <w:r w:rsidR="009C364F" w:rsidRPr="00040F06">
      <w:rPr>
        <w:rFonts w:ascii="LM Sans 10" w:hAnsi="LM Sans 10"/>
        <w:sz w:val="18"/>
        <w:szCs w:val="18"/>
      </w:rPr>
      <w:t>University of Applied Sciences – Faculty of Engineering and Technology (FET)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3ED26" w14:textId="556E6F15" w:rsidR="009C364F" w:rsidRPr="00F544D0" w:rsidRDefault="00F544D0" w:rsidP="00F544D0">
    <w:pPr>
      <w:pStyle w:val="Header"/>
      <w:spacing w:after="240"/>
      <w:jc w:val="center"/>
      <w:rPr>
        <w:rFonts w:ascii="LM Sans 10" w:hAnsi="LM Sans 10"/>
        <w:b/>
      </w:rPr>
    </w:pPr>
    <w:r w:rsidRPr="00040F06">
      <w:rPr>
        <w:rFonts w:ascii="LM Sans 10" w:hAnsi="LM Sans 10"/>
        <w:noProof/>
        <w:sz w:val="18"/>
        <w:szCs w:val="18"/>
        <w:lang w:val="en-US"/>
      </w:rPr>
      <w:drawing>
        <wp:anchor distT="0" distB="0" distL="114300" distR="114300" simplePos="0" relativeHeight="251660288" behindDoc="1" locked="0" layoutInCell="1" allowOverlap="1" wp14:anchorId="00BBC383" wp14:editId="3E483788">
          <wp:simplePos x="0" y="0"/>
          <wp:positionH relativeFrom="margin">
            <wp:align>right</wp:align>
          </wp:positionH>
          <wp:positionV relativeFrom="paragraph">
            <wp:posOffset>-136477</wp:posOffset>
          </wp:positionV>
          <wp:extent cx="313055" cy="414655"/>
          <wp:effectExtent l="0" t="0" r="0" b="4445"/>
          <wp:wrapTight wrapText="bothSides">
            <wp:wrapPolygon edited="0">
              <wp:start x="0" y="0"/>
              <wp:lineTo x="0" y="20839"/>
              <wp:lineTo x="19716" y="20839"/>
              <wp:lineTo x="1971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rotWithShape="1">
                  <a:blip r:embed="rId1">
                    <a:extLst>
                      <a:ext uri="{28A0092B-C50C-407E-A947-70E740481C1C}">
                        <a14:useLocalDpi xmlns:a14="http://schemas.microsoft.com/office/drawing/2010/main" val="0"/>
                      </a:ext>
                    </a:extLst>
                  </a:blip>
                  <a:srcRect l="15354" t="9690" r="6066" b="16686"/>
                  <a:stretch/>
                </pic:blipFill>
                <pic:spPr bwMode="auto">
                  <a:xfrm>
                    <a:off x="0" y="0"/>
                    <a:ext cx="313055" cy="414655"/>
                  </a:xfrm>
                  <a:prstGeom prst="rect">
                    <a:avLst/>
                  </a:prstGeom>
                  <a:ln>
                    <a:noFill/>
                  </a:ln>
                  <a:extLst>
                    <a:ext uri="{53640926-AAD7-44D8-BBD7-CCE9431645EC}">
                      <a14:shadowObscured xmlns:a14="http://schemas.microsoft.com/office/drawing/2010/main"/>
                    </a:ext>
                  </a:extLst>
                </pic:spPr>
              </pic:pic>
            </a:graphicData>
          </a:graphic>
        </wp:anchor>
      </w:drawing>
    </w:r>
    <w:r w:rsidRPr="00040F06">
      <w:rPr>
        <w:rFonts w:ascii="LM Sans 10" w:hAnsi="LM Sans 10"/>
        <w:sz w:val="18"/>
        <w:szCs w:val="18"/>
      </w:rPr>
      <w:t>Ramaiah University of Applied Sciences – Faculty of Engineering and Technology (FET)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6C1297"/>
    <w:multiLevelType w:val="hybridMultilevel"/>
    <w:tmpl w:val="99F02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4E0D1A"/>
    <w:multiLevelType w:val="hybridMultilevel"/>
    <w:tmpl w:val="851E4C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8C78FC"/>
    <w:multiLevelType w:val="multilevel"/>
    <w:tmpl w:val="F18C491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66331"/>
    <w:multiLevelType w:val="hybridMultilevel"/>
    <w:tmpl w:val="1F0A2094"/>
    <w:lvl w:ilvl="0" w:tplc="42AC2672">
      <w:start w:val="1"/>
      <w:numFmt w:val="bullet"/>
      <w:lvlText w:val="•"/>
      <w:lvlJc w:val="left"/>
      <w:pPr>
        <w:tabs>
          <w:tab w:val="num" w:pos="720"/>
        </w:tabs>
        <w:ind w:left="720" w:hanging="360"/>
      </w:pPr>
      <w:rPr>
        <w:rFonts w:ascii="Arial" w:hAnsi="Arial" w:hint="default"/>
      </w:rPr>
    </w:lvl>
    <w:lvl w:ilvl="1" w:tplc="5D6665F4" w:tentative="1">
      <w:start w:val="1"/>
      <w:numFmt w:val="bullet"/>
      <w:lvlText w:val="•"/>
      <w:lvlJc w:val="left"/>
      <w:pPr>
        <w:tabs>
          <w:tab w:val="num" w:pos="1440"/>
        </w:tabs>
        <w:ind w:left="1440" w:hanging="360"/>
      </w:pPr>
      <w:rPr>
        <w:rFonts w:ascii="Arial" w:hAnsi="Arial" w:hint="default"/>
      </w:rPr>
    </w:lvl>
    <w:lvl w:ilvl="2" w:tplc="CF848C82" w:tentative="1">
      <w:start w:val="1"/>
      <w:numFmt w:val="bullet"/>
      <w:lvlText w:val="•"/>
      <w:lvlJc w:val="left"/>
      <w:pPr>
        <w:tabs>
          <w:tab w:val="num" w:pos="2160"/>
        </w:tabs>
        <w:ind w:left="2160" w:hanging="360"/>
      </w:pPr>
      <w:rPr>
        <w:rFonts w:ascii="Arial" w:hAnsi="Arial" w:hint="default"/>
      </w:rPr>
    </w:lvl>
    <w:lvl w:ilvl="3" w:tplc="E37CAF5A" w:tentative="1">
      <w:start w:val="1"/>
      <w:numFmt w:val="bullet"/>
      <w:lvlText w:val="•"/>
      <w:lvlJc w:val="left"/>
      <w:pPr>
        <w:tabs>
          <w:tab w:val="num" w:pos="2880"/>
        </w:tabs>
        <w:ind w:left="2880" w:hanging="360"/>
      </w:pPr>
      <w:rPr>
        <w:rFonts w:ascii="Arial" w:hAnsi="Arial" w:hint="default"/>
      </w:rPr>
    </w:lvl>
    <w:lvl w:ilvl="4" w:tplc="7FB4B9E4" w:tentative="1">
      <w:start w:val="1"/>
      <w:numFmt w:val="bullet"/>
      <w:lvlText w:val="•"/>
      <w:lvlJc w:val="left"/>
      <w:pPr>
        <w:tabs>
          <w:tab w:val="num" w:pos="3600"/>
        </w:tabs>
        <w:ind w:left="3600" w:hanging="360"/>
      </w:pPr>
      <w:rPr>
        <w:rFonts w:ascii="Arial" w:hAnsi="Arial" w:hint="default"/>
      </w:rPr>
    </w:lvl>
    <w:lvl w:ilvl="5" w:tplc="19145CBE" w:tentative="1">
      <w:start w:val="1"/>
      <w:numFmt w:val="bullet"/>
      <w:lvlText w:val="•"/>
      <w:lvlJc w:val="left"/>
      <w:pPr>
        <w:tabs>
          <w:tab w:val="num" w:pos="4320"/>
        </w:tabs>
        <w:ind w:left="4320" w:hanging="360"/>
      </w:pPr>
      <w:rPr>
        <w:rFonts w:ascii="Arial" w:hAnsi="Arial" w:hint="default"/>
      </w:rPr>
    </w:lvl>
    <w:lvl w:ilvl="6" w:tplc="7494CF8E" w:tentative="1">
      <w:start w:val="1"/>
      <w:numFmt w:val="bullet"/>
      <w:lvlText w:val="•"/>
      <w:lvlJc w:val="left"/>
      <w:pPr>
        <w:tabs>
          <w:tab w:val="num" w:pos="5040"/>
        </w:tabs>
        <w:ind w:left="5040" w:hanging="360"/>
      </w:pPr>
      <w:rPr>
        <w:rFonts w:ascii="Arial" w:hAnsi="Arial" w:hint="default"/>
      </w:rPr>
    </w:lvl>
    <w:lvl w:ilvl="7" w:tplc="188CF5E0" w:tentative="1">
      <w:start w:val="1"/>
      <w:numFmt w:val="bullet"/>
      <w:lvlText w:val="•"/>
      <w:lvlJc w:val="left"/>
      <w:pPr>
        <w:tabs>
          <w:tab w:val="num" w:pos="5760"/>
        </w:tabs>
        <w:ind w:left="5760" w:hanging="360"/>
      </w:pPr>
      <w:rPr>
        <w:rFonts w:ascii="Arial" w:hAnsi="Arial" w:hint="default"/>
      </w:rPr>
    </w:lvl>
    <w:lvl w:ilvl="8" w:tplc="4A2AB0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1453A44"/>
    <w:multiLevelType w:val="hybridMultilevel"/>
    <w:tmpl w:val="EC5AC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AC7335"/>
    <w:multiLevelType w:val="hybridMultilevel"/>
    <w:tmpl w:val="F9E8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340434"/>
    <w:multiLevelType w:val="hybridMultilevel"/>
    <w:tmpl w:val="9DF67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0"/>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GB" w:vendorID="64" w:dllVersion="5" w:nlCheck="1" w:checkStyle="1"/>
  <w:activeWritingStyle w:appName="MSWord" w:lang="en-US" w:vendorID="64" w:dllVersion="6" w:nlCheck="1" w:checkStyle="1"/>
  <w:activeWritingStyle w:appName="MSWord" w:lang="en-GB" w:vendorID="64" w:dllVersion="6" w:nlCheck="1" w:checkStyle="1"/>
  <w:activeWritingStyle w:appName="MSWord" w:lang="en-US" w:vendorID="64" w:dllVersion="5" w:nlCheck="1" w:checkStyle="1"/>
  <w:activeWritingStyle w:appName="MSWord" w:lang="fr-FR" w:vendorID="64" w:dllVersion="6" w:nlCheck="1" w:checkStyle="1"/>
  <w:activeWritingStyle w:appName="MSWord" w:lang="en-IN"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DF8"/>
    <w:rsid w:val="00001CBC"/>
    <w:rsid w:val="00002251"/>
    <w:rsid w:val="00006F2E"/>
    <w:rsid w:val="0002593F"/>
    <w:rsid w:val="00025D28"/>
    <w:rsid w:val="00027CAE"/>
    <w:rsid w:val="00031CBA"/>
    <w:rsid w:val="00036C8B"/>
    <w:rsid w:val="00036D57"/>
    <w:rsid w:val="00040F06"/>
    <w:rsid w:val="00041D47"/>
    <w:rsid w:val="00043118"/>
    <w:rsid w:val="00044BEB"/>
    <w:rsid w:val="000452D6"/>
    <w:rsid w:val="00054B1E"/>
    <w:rsid w:val="00056FDD"/>
    <w:rsid w:val="00063ADB"/>
    <w:rsid w:val="0006628B"/>
    <w:rsid w:val="0006707D"/>
    <w:rsid w:val="00070C4D"/>
    <w:rsid w:val="00070CC7"/>
    <w:rsid w:val="00076DE1"/>
    <w:rsid w:val="00084013"/>
    <w:rsid w:val="0008439D"/>
    <w:rsid w:val="00086A59"/>
    <w:rsid w:val="000925AE"/>
    <w:rsid w:val="000A01FF"/>
    <w:rsid w:val="000A3191"/>
    <w:rsid w:val="000A4E65"/>
    <w:rsid w:val="000A516B"/>
    <w:rsid w:val="000B11AD"/>
    <w:rsid w:val="000B65EE"/>
    <w:rsid w:val="000C1081"/>
    <w:rsid w:val="000C2E3F"/>
    <w:rsid w:val="000D66B2"/>
    <w:rsid w:val="000F27E6"/>
    <w:rsid w:val="001035E0"/>
    <w:rsid w:val="001175F6"/>
    <w:rsid w:val="001234DA"/>
    <w:rsid w:val="00130424"/>
    <w:rsid w:val="0013227F"/>
    <w:rsid w:val="00134E9F"/>
    <w:rsid w:val="001373E9"/>
    <w:rsid w:val="00142A03"/>
    <w:rsid w:val="00144BD3"/>
    <w:rsid w:val="0015089B"/>
    <w:rsid w:val="001551BE"/>
    <w:rsid w:val="00156B8B"/>
    <w:rsid w:val="00164290"/>
    <w:rsid w:val="00165F0D"/>
    <w:rsid w:val="00174E76"/>
    <w:rsid w:val="0017666F"/>
    <w:rsid w:val="00180959"/>
    <w:rsid w:val="0018331D"/>
    <w:rsid w:val="0018448B"/>
    <w:rsid w:val="00194A09"/>
    <w:rsid w:val="00194A28"/>
    <w:rsid w:val="00194A9D"/>
    <w:rsid w:val="00196A04"/>
    <w:rsid w:val="001A74A5"/>
    <w:rsid w:val="001A75E3"/>
    <w:rsid w:val="001B3641"/>
    <w:rsid w:val="001C3572"/>
    <w:rsid w:val="001C37DB"/>
    <w:rsid w:val="001C7E98"/>
    <w:rsid w:val="001E0B43"/>
    <w:rsid w:val="001E7814"/>
    <w:rsid w:val="001F071C"/>
    <w:rsid w:val="001F386D"/>
    <w:rsid w:val="001F78AE"/>
    <w:rsid w:val="002162E3"/>
    <w:rsid w:val="0022610D"/>
    <w:rsid w:val="00227C52"/>
    <w:rsid w:val="002321BE"/>
    <w:rsid w:val="002324DC"/>
    <w:rsid w:val="00234D6B"/>
    <w:rsid w:val="00235ED2"/>
    <w:rsid w:val="002362EF"/>
    <w:rsid w:val="002443DB"/>
    <w:rsid w:val="0025106A"/>
    <w:rsid w:val="002528EE"/>
    <w:rsid w:val="00253676"/>
    <w:rsid w:val="002560E7"/>
    <w:rsid w:val="00257ABE"/>
    <w:rsid w:val="002625FA"/>
    <w:rsid w:val="00264218"/>
    <w:rsid w:val="002916A4"/>
    <w:rsid w:val="002A1DC6"/>
    <w:rsid w:val="002A2A63"/>
    <w:rsid w:val="002A567D"/>
    <w:rsid w:val="002A5EBA"/>
    <w:rsid w:val="002B1FDF"/>
    <w:rsid w:val="002B354D"/>
    <w:rsid w:val="002C424D"/>
    <w:rsid w:val="002C5646"/>
    <w:rsid w:val="002D0BC5"/>
    <w:rsid w:val="002E327C"/>
    <w:rsid w:val="002E4CA5"/>
    <w:rsid w:val="002F44FF"/>
    <w:rsid w:val="002F5E82"/>
    <w:rsid w:val="002F70F3"/>
    <w:rsid w:val="0030361B"/>
    <w:rsid w:val="00307EAE"/>
    <w:rsid w:val="00317E39"/>
    <w:rsid w:val="00317E51"/>
    <w:rsid w:val="003204C9"/>
    <w:rsid w:val="00323453"/>
    <w:rsid w:val="0032600F"/>
    <w:rsid w:val="003330BE"/>
    <w:rsid w:val="003331E7"/>
    <w:rsid w:val="00337871"/>
    <w:rsid w:val="00344A00"/>
    <w:rsid w:val="0034786C"/>
    <w:rsid w:val="00350AA8"/>
    <w:rsid w:val="0035177D"/>
    <w:rsid w:val="00351BA0"/>
    <w:rsid w:val="003557C5"/>
    <w:rsid w:val="00367400"/>
    <w:rsid w:val="003727A6"/>
    <w:rsid w:val="003813A0"/>
    <w:rsid w:val="00384485"/>
    <w:rsid w:val="00384EDD"/>
    <w:rsid w:val="00385078"/>
    <w:rsid w:val="00387EF8"/>
    <w:rsid w:val="00390A9F"/>
    <w:rsid w:val="003A5BE9"/>
    <w:rsid w:val="003B22B4"/>
    <w:rsid w:val="003B2450"/>
    <w:rsid w:val="003C0977"/>
    <w:rsid w:val="003C0CF0"/>
    <w:rsid w:val="003D1847"/>
    <w:rsid w:val="003D6C2F"/>
    <w:rsid w:val="003E094B"/>
    <w:rsid w:val="003F1401"/>
    <w:rsid w:val="004008F9"/>
    <w:rsid w:val="00402914"/>
    <w:rsid w:val="004060E5"/>
    <w:rsid w:val="00407845"/>
    <w:rsid w:val="00407A9A"/>
    <w:rsid w:val="00407D45"/>
    <w:rsid w:val="00410AE7"/>
    <w:rsid w:val="004155F9"/>
    <w:rsid w:val="00424F6F"/>
    <w:rsid w:val="004401B0"/>
    <w:rsid w:val="00442E2A"/>
    <w:rsid w:val="00450B54"/>
    <w:rsid w:val="00456B54"/>
    <w:rsid w:val="00457E2D"/>
    <w:rsid w:val="004659D0"/>
    <w:rsid w:val="00466E71"/>
    <w:rsid w:val="004755FC"/>
    <w:rsid w:val="00477042"/>
    <w:rsid w:val="00480291"/>
    <w:rsid w:val="00481BD5"/>
    <w:rsid w:val="00494CC2"/>
    <w:rsid w:val="004A0B49"/>
    <w:rsid w:val="004A2EA1"/>
    <w:rsid w:val="004A6219"/>
    <w:rsid w:val="004A75D2"/>
    <w:rsid w:val="004B009C"/>
    <w:rsid w:val="004C02FD"/>
    <w:rsid w:val="004C5747"/>
    <w:rsid w:val="004D1D33"/>
    <w:rsid w:val="004D461E"/>
    <w:rsid w:val="004E0CBC"/>
    <w:rsid w:val="004E1E1F"/>
    <w:rsid w:val="004F3A7B"/>
    <w:rsid w:val="004F7980"/>
    <w:rsid w:val="00503E60"/>
    <w:rsid w:val="00511103"/>
    <w:rsid w:val="005142D3"/>
    <w:rsid w:val="00520806"/>
    <w:rsid w:val="00522855"/>
    <w:rsid w:val="00522FA1"/>
    <w:rsid w:val="00523488"/>
    <w:rsid w:val="00525186"/>
    <w:rsid w:val="005334C3"/>
    <w:rsid w:val="00537879"/>
    <w:rsid w:val="00543919"/>
    <w:rsid w:val="0054475F"/>
    <w:rsid w:val="00551B9D"/>
    <w:rsid w:val="005529BE"/>
    <w:rsid w:val="005535FF"/>
    <w:rsid w:val="005651CD"/>
    <w:rsid w:val="00567950"/>
    <w:rsid w:val="0057329C"/>
    <w:rsid w:val="00574684"/>
    <w:rsid w:val="0058175A"/>
    <w:rsid w:val="00587BCB"/>
    <w:rsid w:val="00590A1A"/>
    <w:rsid w:val="00590F75"/>
    <w:rsid w:val="0059201A"/>
    <w:rsid w:val="00593274"/>
    <w:rsid w:val="0059729F"/>
    <w:rsid w:val="005B1918"/>
    <w:rsid w:val="005B2609"/>
    <w:rsid w:val="005B5BD1"/>
    <w:rsid w:val="005C1D9A"/>
    <w:rsid w:val="005C23F9"/>
    <w:rsid w:val="005C269B"/>
    <w:rsid w:val="005D5380"/>
    <w:rsid w:val="005D7FE3"/>
    <w:rsid w:val="005E6B37"/>
    <w:rsid w:val="005F5F8E"/>
    <w:rsid w:val="00611451"/>
    <w:rsid w:val="006146EB"/>
    <w:rsid w:val="006168B5"/>
    <w:rsid w:val="00621B10"/>
    <w:rsid w:val="006262C1"/>
    <w:rsid w:val="00635B9D"/>
    <w:rsid w:val="0064583C"/>
    <w:rsid w:val="006459F7"/>
    <w:rsid w:val="0064651B"/>
    <w:rsid w:val="006465E7"/>
    <w:rsid w:val="006474CF"/>
    <w:rsid w:val="00656564"/>
    <w:rsid w:val="00660106"/>
    <w:rsid w:val="00663209"/>
    <w:rsid w:val="00667A68"/>
    <w:rsid w:val="00692A05"/>
    <w:rsid w:val="006A5390"/>
    <w:rsid w:val="006A704C"/>
    <w:rsid w:val="006B0CF4"/>
    <w:rsid w:val="006B2DC8"/>
    <w:rsid w:val="006B6EDF"/>
    <w:rsid w:val="006C5DB4"/>
    <w:rsid w:val="006D0AE2"/>
    <w:rsid w:val="006D41D0"/>
    <w:rsid w:val="006D5496"/>
    <w:rsid w:val="006D7486"/>
    <w:rsid w:val="006E5E75"/>
    <w:rsid w:val="006F25F9"/>
    <w:rsid w:val="006F4180"/>
    <w:rsid w:val="006F47CC"/>
    <w:rsid w:val="006F5495"/>
    <w:rsid w:val="006F693E"/>
    <w:rsid w:val="006F78DA"/>
    <w:rsid w:val="00703D6C"/>
    <w:rsid w:val="00703DFE"/>
    <w:rsid w:val="00703F8D"/>
    <w:rsid w:val="007043F9"/>
    <w:rsid w:val="007069A2"/>
    <w:rsid w:val="007139C6"/>
    <w:rsid w:val="00720908"/>
    <w:rsid w:val="00720E8A"/>
    <w:rsid w:val="00726D26"/>
    <w:rsid w:val="00731EE2"/>
    <w:rsid w:val="00731F01"/>
    <w:rsid w:val="0073423A"/>
    <w:rsid w:val="007371BE"/>
    <w:rsid w:val="00745FC8"/>
    <w:rsid w:val="0075452C"/>
    <w:rsid w:val="007640E9"/>
    <w:rsid w:val="00771669"/>
    <w:rsid w:val="00790C98"/>
    <w:rsid w:val="007920E0"/>
    <w:rsid w:val="0079342B"/>
    <w:rsid w:val="00797B78"/>
    <w:rsid w:val="007A08E7"/>
    <w:rsid w:val="007A1F30"/>
    <w:rsid w:val="007A3614"/>
    <w:rsid w:val="007B3EA6"/>
    <w:rsid w:val="007B5026"/>
    <w:rsid w:val="007B79C3"/>
    <w:rsid w:val="007C2D40"/>
    <w:rsid w:val="007D0F0E"/>
    <w:rsid w:val="007D1F42"/>
    <w:rsid w:val="007E3818"/>
    <w:rsid w:val="007E5BCD"/>
    <w:rsid w:val="007E7AB0"/>
    <w:rsid w:val="007F01C1"/>
    <w:rsid w:val="007F190A"/>
    <w:rsid w:val="007F1FEC"/>
    <w:rsid w:val="007F3BC3"/>
    <w:rsid w:val="007F4354"/>
    <w:rsid w:val="007F700F"/>
    <w:rsid w:val="007F7BE3"/>
    <w:rsid w:val="008000B9"/>
    <w:rsid w:val="0080582D"/>
    <w:rsid w:val="0081404B"/>
    <w:rsid w:val="00814629"/>
    <w:rsid w:val="00815CEE"/>
    <w:rsid w:val="0082051A"/>
    <w:rsid w:val="00820917"/>
    <w:rsid w:val="00820FE4"/>
    <w:rsid w:val="008252A3"/>
    <w:rsid w:val="008347D4"/>
    <w:rsid w:val="008357CC"/>
    <w:rsid w:val="00835C86"/>
    <w:rsid w:val="00836A80"/>
    <w:rsid w:val="00837072"/>
    <w:rsid w:val="00842180"/>
    <w:rsid w:val="00842948"/>
    <w:rsid w:val="00844544"/>
    <w:rsid w:val="00844826"/>
    <w:rsid w:val="00846A97"/>
    <w:rsid w:val="00850089"/>
    <w:rsid w:val="00860542"/>
    <w:rsid w:val="00871524"/>
    <w:rsid w:val="00871D5D"/>
    <w:rsid w:val="008764EE"/>
    <w:rsid w:val="00877725"/>
    <w:rsid w:val="00885080"/>
    <w:rsid w:val="00886A4B"/>
    <w:rsid w:val="0089274F"/>
    <w:rsid w:val="008A6030"/>
    <w:rsid w:val="008A60AC"/>
    <w:rsid w:val="008B122B"/>
    <w:rsid w:val="008B2450"/>
    <w:rsid w:val="008B3F2B"/>
    <w:rsid w:val="008B4798"/>
    <w:rsid w:val="008C2F31"/>
    <w:rsid w:val="008C7D13"/>
    <w:rsid w:val="008D1780"/>
    <w:rsid w:val="008D3183"/>
    <w:rsid w:val="008D4DF2"/>
    <w:rsid w:val="008D664E"/>
    <w:rsid w:val="008E3CC6"/>
    <w:rsid w:val="008E63C2"/>
    <w:rsid w:val="008F0CF2"/>
    <w:rsid w:val="008F5A14"/>
    <w:rsid w:val="00901D10"/>
    <w:rsid w:val="00901F50"/>
    <w:rsid w:val="0090305A"/>
    <w:rsid w:val="00903994"/>
    <w:rsid w:val="009065D9"/>
    <w:rsid w:val="00912310"/>
    <w:rsid w:val="00912EF2"/>
    <w:rsid w:val="00937C5E"/>
    <w:rsid w:val="00941A0E"/>
    <w:rsid w:val="00942815"/>
    <w:rsid w:val="00944F59"/>
    <w:rsid w:val="00951939"/>
    <w:rsid w:val="009527C1"/>
    <w:rsid w:val="00954718"/>
    <w:rsid w:val="00962F32"/>
    <w:rsid w:val="009758AA"/>
    <w:rsid w:val="0098494E"/>
    <w:rsid w:val="00986B7D"/>
    <w:rsid w:val="009878F7"/>
    <w:rsid w:val="009960E7"/>
    <w:rsid w:val="009B160F"/>
    <w:rsid w:val="009B46C4"/>
    <w:rsid w:val="009B4ECF"/>
    <w:rsid w:val="009B5684"/>
    <w:rsid w:val="009C1776"/>
    <w:rsid w:val="009C364F"/>
    <w:rsid w:val="009C66A3"/>
    <w:rsid w:val="009C7CF4"/>
    <w:rsid w:val="009E102F"/>
    <w:rsid w:val="009E3D96"/>
    <w:rsid w:val="009F2327"/>
    <w:rsid w:val="00A046A2"/>
    <w:rsid w:val="00A04AAE"/>
    <w:rsid w:val="00A075F2"/>
    <w:rsid w:val="00A07C5D"/>
    <w:rsid w:val="00A122D0"/>
    <w:rsid w:val="00A12B3F"/>
    <w:rsid w:val="00A12D80"/>
    <w:rsid w:val="00A1414A"/>
    <w:rsid w:val="00A14675"/>
    <w:rsid w:val="00A14799"/>
    <w:rsid w:val="00A15F0A"/>
    <w:rsid w:val="00A16272"/>
    <w:rsid w:val="00A20AD9"/>
    <w:rsid w:val="00A24627"/>
    <w:rsid w:val="00A34603"/>
    <w:rsid w:val="00A43826"/>
    <w:rsid w:val="00A45B3E"/>
    <w:rsid w:val="00A46AB9"/>
    <w:rsid w:val="00A5537A"/>
    <w:rsid w:val="00A61008"/>
    <w:rsid w:val="00A61EBD"/>
    <w:rsid w:val="00A64943"/>
    <w:rsid w:val="00A707E8"/>
    <w:rsid w:val="00A86410"/>
    <w:rsid w:val="00A870E9"/>
    <w:rsid w:val="00A927D4"/>
    <w:rsid w:val="00A965AB"/>
    <w:rsid w:val="00A96BE6"/>
    <w:rsid w:val="00A97DCA"/>
    <w:rsid w:val="00AA6CEF"/>
    <w:rsid w:val="00AB64D5"/>
    <w:rsid w:val="00AC5923"/>
    <w:rsid w:val="00AD3E6A"/>
    <w:rsid w:val="00AD774C"/>
    <w:rsid w:val="00AE4603"/>
    <w:rsid w:val="00AF21CD"/>
    <w:rsid w:val="00B03127"/>
    <w:rsid w:val="00B04DF8"/>
    <w:rsid w:val="00B100EF"/>
    <w:rsid w:val="00B1416D"/>
    <w:rsid w:val="00B158FF"/>
    <w:rsid w:val="00B15F5D"/>
    <w:rsid w:val="00B224D8"/>
    <w:rsid w:val="00B25BC1"/>
    <w:rsid w:val="00B265C1"/>
    <w:rsid w:val="00B2702A"/>
    <w:rsid w:val="00B324DC"/>
    <w:rsid w:val="00B365F3"/>
    <w:rsid w:val="00B5056F"/>
    <w:rsid w:val="00B51B6B"/>
    <w:rsid w:val="00B555FE"/>
    <w:rsid w:val="00B55C4E"/>
    <w:rsid w:val="00B61376"/>
    <w:rsid w:val="00B651D7"/>
    <w:rsid w:val="00B75E0B"/>
    <w:rsid w:val="00B840E3"/>
    <w:rsid w:val="00B90D50"/>
    <w:rsid w:val="00B91A2B"/>
    <w:rsid w:val="00B9556E"/>
    <w:rsid w:val="00B96E1D"/>
    <w:rsid w:val="00BB6FAF"/>
    <w:rsid w:val="00BB7963"/>
    <w:rsid w:val="00BC0944"/>
    <w:rsid w:val="00BC3269"/>
    <w:rsid w:val="00BC33AE"/>
    <w:rsid w:val="00BC463B"/>
    <w:rsid w:val="00BC6AAF"/>
    <w:rsid w:val="00BD3426"/>
    <w:rsid w:val="00BD4DC8"/>
    <w:rsid w:val="00BE035E"/>
    <w:rsid w:val="00BE31FE"/>
    <w:rsid w:val="00BE4A63"/>
    <w:rsid w:val="00BF1BE6"/>
    <w:rsid w:val="00BF324A"/>
    <w:rsid w:val="00BF6FD6"/>
    <w:rsid w:val="00C020C1"/>
    <w:rsid w:val="00C03EB6"/>
    <w:rsid w:val="00C07A7F"/>
    <w:rsid w:val="00C26ECC"/>
    <w:rsid w:val="00C379A9"/>
    <w:rsid w:val="00C460AE"/>
    <w:rsid w:val="00C60086"/>
    <w:rsid w:val="00C70B80"/>
    <w:rsid w:val="00C744CE"/>
    <w:rsid w:val="00C8026C"/>
    <w:rsid w:val="00C83AA2"/>
    <w:rsid w:val="00C90CCF"/>
    <w:rsid w:val="00C95BA2"/>
    <w:rsid w:val="00CA59F5"/>
    <w:rsid w:val="00CB09F1"/>
    <w:rsid w:val="00CC2309"/>
    <w:rsid w:val="00CC28AA"/>
    <w:rsid w:val="00CD32B1"/>
    <w:rsid w:val="00CD7F7D"/>
    <w:rsid w:val="00CE0B2D"/>
    <w:rsid w:val="00CE2A9E"/>
    <w:rsid w:val="00CE3B03"/>
    <w:rsid w:val="00CE3F39"/>
    <w:rsid w:val="00CE46F5"/>
    <w:rsid w:val="00CF30DC"/>
    <w:rsid w:val="00CF5550"/>
    <w:rsid w:val="00D10C97"/>
    <w:rsid w:val="00D122D3"/>
    <w:rsid w:val="00D16019"/>
    <w:rsid w:val="00D21AAB"/>
    <w:rsid w:val="00D23844"/>
    <w:rsid w:val="00D24B0D"/>
    <w:rsid w:val="00D26624"/>
    <w:rsid w:val="00D34334"/>
    <w:rsid w:val="00D554F6"/>
    <w:rsid w:val="00D55E24"/>
    <w:rsid w:val="00D61D9F"/>
    <w:rsid w:val="00D63528"/>
    <w:rsid w:val="00D63A9C"/>
    <w:rsid w:val="00D6611F"/>
    <w:rsid w:val="00D76027"/>
    <w:rsid w:val="00D916AE"/>
    <w:rsid w:val="00D918D7"/>
    <w:rsid w:val="00DA2782"/>
    <w:rsid w:val="00DA3FE9"/>
    <w:rsid w:val="00DB1173"/>
    <w:rsid w:val="00DB5269"/>
    <w:rsid w:val="00DB53C0"/>
    <w:rsid w:val="00DB5E9D"/>
    <w:rsid w:val="00DB6D1D"/>
    <w:rsid w:val="00DB776E"/>
    <w:rsid w:val="00DB7D25"/>
    <w:rsid w:val="00DD787F"/>
    <w:rsid w:val="00DE3B09"/>
    <w:rsid w:val="00DE6533"/>
    <w:rsid w:val="00DF2FF0"/>
    <w:rsid w:val="00DF384D"/>
    <w:rsid w:val="00DF61D0"/>
    <w:rsid w:val="00E008CC"/>
    <w:rsid w:val="00E02F9D"/>
    <w:rsid w:val="00E23881"/>
    <w:rsid w:val="00E25E05"/>
    <w:rsid w:val="00E35349"/>
    <w:rsid w:val="00E4131E"/>
    <w:rsid w:val="00E46576"/>
    <w:rsid w:val="00E47FAF"/>
    <w:rsid w:val="00E52216"/>
    <w:rsid w:val="00E52F1A"/>
    <w:rsid w:val="00E63A6F"/>
    <w:rsid w:val="00E71E47"/>
    <w:rsid w:val="00E85DCB"/>
    <w:rsid w:val="00E87338"/>
    <w:rsid w:val="00E9540D"/>
    <w:rsid w:val="00E9650C"/>
    <w:rsid w:val="00E96C1D"/>
    <w:rsid w:val="00EA259F"/>
    <w:rsid w:val="00EA4523"/>
    <w:rsid w:val="00EA5258"/>
    <w:rsid w:val="00EA529F"/>
    <w:rsid w:val="00EA68BF"/>
    <w:rsid w:val="00EB0904"/>
    <w:rsid w:val="00EC1AB9"/>
    <w:rsid w:val="00EC3FDE"/>
    <w:rsid w:val="00EC572D"/>
    <w:rsid w:val="00ED0417"/>
    <w:rsid w:val="00EE13A3"/>
    <w:rsid w:val="00EE68EC"/>
    <w:rsid w:val="00EE783A"/>
    <w:rsid w:val="00EE7B09"/>
    <w:rsid w:val="00EF00FC"/>
    <w:rsid w:val="00F13DE0"/>
    <w:rsid w:val="00F154D2"/>
    <w:rsid w:val="00F20A4D"/>
    <w:rsid w:val="00F233F8"/>
    <w:rsid w:val="00F30A3A"/>
    <w:rsid w:val="00F31C66"/>
    <w:rsid w:val="00F33910"/>
    <w:rsid w:val="00F407ED"/>
    <w:rsid w:val="00F544D0"/>
    <w:rsid w:val="00F54884"/>
    <w:rsid w:val="00F6613B"/>
    <w:rsid w:val="00F7101B"/>
    <w:rsid w:val="00F76D21"/>
    <w:rsid w:val="00F80794"/>
    <w:rsid w:val="00F86EC1"/>
    <w:rsid w:val="00F87CB5"/>
    <w:rsid w:val="00F956F2"/>
    <w:rsid w:val="00FA39AD"/>
    <w:rsid w:val="00FB475E"/>
    <w:rsid w:val="00FB4A81"/>
    <w:rsid w:val="00FB5DAD"/>
    <w:rsid w:val="00FB607B"/>
    <w:rsid w:val="00FC133F"/>
    <w:rsid w:val="00FC60B8"/>
    <w:rsid w:val="00FD064F"/>
    <w:rsid w:val="00FD26F1"/>
    <w:rsid w:val="00FD7C7D"/>
    <w:rsid w:val="00FE24AB"/>
    <w:rsid w:val="00FE4ACA"/>
    <w:rsid w:val="00FE7C80"/>
    <w:rsid w:val="00FF1287"/>
    <w:rsid w:val="00FF3529"/>
    <w:rsid w:val="00FF721E"/>
    <w:rsid w:val="00FF7ED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12CB6"/>
  <w15:docId w15:val="{DA5F263F-EAE3-41C4-8DF1-4B057247D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0CBC"/>
    <w:pPr>
      <w:spacing w:line="360" w:lineRule="auto"/>
      <w:jc w:val="both"/>
    </w:pPr>
    <w:rPr>
      <w:rFonts w:ascii="LM Roman 10" w:hAnsi="LM Roman 10"/>
      <w:sz w:val="24"/>
      <w:szCs w:val="24"/>
      <w:lang w:val="en-GB"/>
    </w:rPr>
  </w:style>
  <w:style w:type="paragraph" w:styleId="Heading1">
    <w:name w:val="heading 1"/>
    <w:basedOn w:val="Normal"/>
    <w:next w:val="Normal"/>
    <w:link w:val="Heading1Char1"/>
    <w:autoRedefine/>
    <w:qFormat/>
    <w:rsid w:val="00040F06"/>
    <w:pPr>
      <w:keepNext/>
      <w:pBdr>
        <w:bottom w:val="single" w:sz="12" w:space="1" w:color="auto"/>
      </w:pBdr>
      <w:tabs>
        <w:tab w:val="left" w:pos="1088"/>
      </w:tabs>
      <w:spacing w:line="240" w:lineRule="auto"/>
      <w:ind w:left="720"/>
      <w:jc w:val="right"/>
      <w:outlineLvl w:val="0"/>
    </w:pPr>
    <w:rPr>
      <w:rFonts w:ascii="LM Sans 10" w:hAnsi="LM Sans 10" w:cs="Arial"/>
      <w:b/>
      <w:bCs/>
      <w:kern w:val="32"/>
      <w:sz w:val="32"/>
      <w:szCs w:val="32"/>
    </w:rPr>
  </w:style>
  <w:style w:type="paragraph" w:styleId="Heading2">
    <w:name w:val="heading 2"/>
    <w:basedOn w:val="Normal"/>
    <w:next w:val="Normal"/>
    <w:link w:val="Heading2Char"/>
    <w:qFormat/>
    <w:rsid w:val="007B79C3"/>
    <w:pPr>
      <w:keepNext/>
      <w:numPr>
        <w:ilvl w:val="1"/>
        <w:numId w:val="1"/>
      </w:numPr>
      <w:outlineLvl w:val="1"/>
    </w:pPr>
    <w:rPr>
      <w:rFonts w:ascii="LM Sans 10" w:hAnsi="LM Sans 10" w:cs="Tahoma"/>
      <w:b/>
      <w:bCs/>
      <w:sz w:val="28"/>
    </w:rPr>
  </w:style>
  <w:style w:type="paragraph" w:styleId="Heading3">
    <w:name w:val="heading 3"/>
    <w:basedOn w:val="Normal"/>
    <w:next w:val="Normal"/>
    <w:link w:val="Heading3Char"/>
    <w:qFormat/>
    <w:rsid w:val="00E008CC"/>
    <w:pPr>
      <w:keepNext/>
      <w:outlineLvl w:val="2"/>
    </w:pPr>
    <w:rPr>
      <w:rFonts w:ascii="LM Sans 10" w:hAnsi="LM Sans 10"/>
      <w:b/>
      <w:bCs/>
    </w:rPr>
  </w:style>
  <w:style w:type="paragraph" w:styleId="Heading4">
    <w:name w:val="heading 4"/>
    <w:basedOn w:val="Normal"/>
    <w:next w:val="Normal"/>
    <w:qFormat/>
    <w:rsid w:val="00B555FE"/>
    <w:pPr>
      <w:keepNext/>
      <w:outlineLvl w:val="3"/>
    </w:pPr>
    <w:rPr>
      <w:rFonts w:ascii="Garamond" w:hAnsi="Garamond"/>
      <w:b/>
      <w:bCs/>
      <w:sz w:val="36"/>
    </w:rPr>
  </w:style>
  <w:style w:type="paragraph" w:styleId="Heading5">
    <w:name w:val="heading 5"/>
    <w:basedOn w:val="Normal"/>
    <w:next w:val="Normal"/>
    <w:qFormat/>
    <w:rsid w:val="00B555FE"/>
    <w:pPr>
      <w:keepNext/>
      <w:outlineLvl w:val="4"/>
    </w:pPr>
    <w:rPr>
      <w:b/>
      <w:iCs/>
      <w:szCs w:val="40"/>
    </w:rPr>
  </w:style>
  <w:style w:type="paragraph" w:styleId="Heading6">
    <w:name w:val="heading 6"/>
    <w:basedOn w:val="Normal"/>
    <w:next w:val="Normal"/>
    <w:qFormat/>
    <w:rsid w:val="00B555FE"/>
    <w:pPr>
      <w:keepNext/>
      <w:ind w:left="720" w:firstLine="720"/>
      <w:outlineLvl w:val="5"/>
    </w:pPr>
    <w:rPr>
      <w:b/>
      <w:bCs/>
    </w:rPr>
  </w:style>
  <w:style w:type="paragraph" w:styleId="Heading7">
    <w:name w:val="heading 7"/>
    <w:basedOn w:val="Normal"/>
    <w:next w:val="Normal"/>
    <w:qFormat/>
    <w:rsid w:val="00B555FE"/>
    <w:pPr>
      <w:keepNext/>
      <w:framePr w:hSpace="180" w:wrap="around" w:vAnchor="text" w:hAnchor="text" w:y="1"/>
      <w:suppressOverlap/>
      <w:jc w:val="center"/>
      <w:outlineLvl w:val="6"/>
    </w:pPr>
    <w:rPr>
      <w:rFonts w:eastAsia="Arial Unicode MS"/>
      <w:b/>
      <w:bCs/>
      <w:sz w:val="26"/>
    </w:rPr>
  </w:style>
  <w:style w:type="paragraph" w:styleId="Heading8">
    <w:name w:val="heading 8"/>
    <w:basedOn w:val="Normal"/>
    <w:next w:val="Normal"/>
    <w:qFormat/>
    <w:rsid w:val="00B555FE"/>
    <w:pPr>
      <w:keepNext/>
      <w:jc w:val="center"/>
      <w:outlineLvl w:val="7"/>
    </w:pPr>
    <w:rPr>
      <w:b/>
      <w:bCs/>
      <w:sz w:val="20"/>
      <w:szCs w:val="20"/>
    </w:rPr>
  </w:style>
  <w:style w:type="paragraph" w:styleId="Heading9">
    <w:name w:val="heading 9"/>
    <w:basedOn w:val="Normal"/>
    <w:next w:val="Normal"/>
    <w:qFormat/>
    <w:rsid w:val="00B555FE"/>
    <w:pPr>
      <w:keepNext/>
      <w:jc w:val="cente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B555FE"/>
    <w:pPr>
      <w:spacing w:before="120" w:after="120"/>
    </w:pPr>
    <w:rPr>
      <w:b/>
      <w:bCs/>
      <w:sz w:val="20"/>
      <w:szCs w:val="20"/>
    </w:rPr>
  </w:style>
  <w:style w:type="paragraph" w:styleId="BodyText2">
    <w:name w:val="Body Text 2"/>
    <w:basedOn w:val="Normal"/>
    <w:rsid w:val="00B555FE"/>
    <w:rPr>
      <w:b/>
      <w:bCs/>
    </w:rPr>
  </w:style>
  <w:style w:type="paragraph" w:styleId="Header">
    <w:name w:val="header"/>
    <w:basedOn w:val="Normal"/>
    <w:rsid w:val="00B555FE"/>
    <w:pPr>
      <w:tabs>
        <w:tab w:val="center" w:pos="4320"/>
        <w:tab w:val="right" w:pos="8640"/>
      </w:tabs>
    </w:pPr>
  </w:style>
  <w:style w:type="paragraph" w:styleId="Footer">
    <w:name w:val="footer"/>
    <w:basedOn w:val="Normal"/>
    <w:link w:val="FooterChar"/>
    <w:uiPriority w:val="99"/>
    <w:rsid w:val="00B555FE"/>
    <w:pPr>
      <w:tabs>
        <w:tab w:val="center" w:pos="4320"/>
        <w:tab w:val="right" w:pos="8640"/>
      </w:tabs>
    </w:pPr>
  </w:style>
  <w:style w:type="character" w:styleId="PageNumber">
    <w:name w:val="page number"/>
    <w:basedOn w:val="DefaultParagraphFont"/>
    <w:rsid w:val="00B555FE"/>
  </w:style>
  <w:style w:type="character" w:customStyle="1" w:styleId="Heading1Char">
    <w:name w:val="Heading 1 Char"/>
    <w:basedOn w:val="DefaultParagraphFont"/>
    <w:rsid w:val="00B555FE"/>
    <w:rPr>
      <w:rFonts w:cs="Arial"/>
      <w:b/>
      <w:bCs/>
      <w:kern w:val="32"/>
      <w:sz w:val="32"/>
      <w:szCs w:val="32"/>
      <w:lang w:val="en-US" w:eastAsia="en-US" w:bidi="ar-SA"/>
    </w:rPr>
  </w:style>
  <w:style w:type="paragraph" w:styleId="TOC1">
    <w:name w:val="toc 1"/>
    <w:basedOn w:val="Normal"/>
    <w:next w:val="Normal"/>
    <w:autoRedefine/>
    <w:uiPriority w:val="39"/>
    <w:rsid w:val="00B555FE"/>
    <w:pPr>
      <w:tabs>
        <w:tab w:val="right" w:leader="dot" w:pos="9350"/>
      </w:tabs>
    </w:pPr>
    <w:rPr>
      <w:b/>
      <w:noProof/>
    </w:rPr>
  </w:style>
  <w:style w:type="character" w:styleId="Hyperlink">
    <w:name w:val="Hyperlink"/>
    <w:basedOn w:val="DefaultParagraphFont"/>
    <w:uiPriority w:val="99"/>
    <w:rsid w:val="00B555FE"/>
    <w:rPr>
      <w:color w:val="0000FF"/>
      <w:u w:val="single"/>
    </w:rPr>
  </w:style>
  <w:style w:type="paragraph" w:styleId="TOC2">
    <w:name w:val="toc 2"/>
    <w:basedOn w:val="Normal"/>
    <w:next w:val="Normal"/>
    <w:autoRedefine/>
    <w:uiPriority w:val="39"/>
    <w:rsid w:val="00B555FE"/>
    <w:pPr>
      <w:tabs>
        <w:tab w:val="right" w:leader="dot" w:pos="9350"/>
      </w:tabs>
      <w:ind w:left="720"/>
    </w:pPr>
    <w:rPr>
      <w:noProof/>
      <w:szCs w:val="28"/>
    </w:rPr>
  </w:style>
  <w:style w:type="paragraph" w:styleId="TOC3">
    <w:name w:val="toc 3"/>
    <w:basedOn w:val="Normal"/>
    <w:next w:val="Normal"/>
    <w:autoRedefine/>
    <w:uiPriority w:val="39"/>
    <w:rsid w:val="00B555FE"/>
    <w:pPr>
      <w:tabs>
        <w:tab w:val="right" w:leader="dot" w:pos="9019"/>
      </w:tabs>
      <w:ind w:left="1152"/>
    </w:pPr>
    <w:rPr>
      <w:noProof/>
    </w:rPr>
  </w:style>
  <w:style w:type="paragraph" w:styleId="TOC4">
    <w:name w:val="toc 4"/>
    <w:basedOn w:val="Normal"/>
    <w:next w:val="Normal"/>
    <w:autoRedefine/>
    <w:semiHidden/>
    <w:rsid w:val="00B555FE"/>
    <w:pPr>
      <w:ind w:left="720"/>
    </w:pPr>
  </w:style>
  <w:style w:type="paragraph" w:styleId="TOC5">
    <w:name w:val="toc 5"/>
    <w:basedOn w:val="Normal"/>
    <w:next w:val="Normal"/>
    <w:autoRedefine/>
    <w:semiHidden/>
    <w:rsid w:val="00B555FE"/>
    <w:pPr>
      <w:ind w:left="960"/>
    </w:pPr>
  </w:style>
  <w:style w:type="paragraph" w:styleId="TOC6">
    <w:name w:val="toc 6"/>
    <w:basedOn w:val="Normal"/>
    <w:next w:val="Normal"/>
    <w:autoRedefine/>
    <w:semiHidden/>
    <w:rsid w:val="00B555FE"/>
    <w:pPr>
      <w:ind w:left="1200"/>
    </w:pPr>
  </w:style>
  <w:style w:type="paragraph" w:styleId="TOC7">
    <w:name w:val="toc 7"/>
    <w:basedOn w:val="Normal"/>
    <w:next w:val="Normal"/>
    <w:autoRedefine/>
    <w:semiHidden/>
    <w:rsid w:val="00B555FE"/>
    <w:pPr>
      <w:ind w:left="1440"/>
    </w:pPr>
  </w:style>
  <w:style w:type="paragraph" w:styleId="TOC8">
    <w:name w:val="toc 8"/>
    <w:basedOn w:val="Normal"/>
    <w:next w:val="Normal"/>
    <w:autoRedefine/>
    <w:semiHidden/>
    <w:rsid w:val="00B555FE"/>
    <w:pPr>
      <w:ind w:left="1680"/>
    </w:pPr>
  </w:style>
  <w:style w:type="paragraph" w:styleId="TOC9">
    <w:name w:val="toc 9"/>
    <w:basedOn w:val="Normal"/>
    <w:next w:val="Normal"/>
    <w:autoRedefine/>
    <w:semiHidden/>
    <w:rsid w:val="00B555FE"/>
    <w:pPr>
      <w:ind w:left="1920"/>
    </w:pPr>
  </w:style>
  <w:style w:type="paragraph" w:styleId="NormalWeb">
    <w:name w:val="Normal (Web)"/>
    <w:basedOn w:val="Normal"/>
    <w:rsid w:val="00B555FE"/>
    <w:pPr>
      <w:spacing w:before="100" w:beforeAutospacing="1" w:after="100" w:afterAutospacing="1"/>
    </w:pPr>
    <w:rPr>
      <w:rFonts w:ascii="Arial Unicode MS" w:eastAsia="Arial Unicode MS" w:hAnsi="Arial Unicode MS" w:cs="Arial Unicode MS"/>
    </w:rPr>
  </w:style>
  <w:style w:type="paragraph" w:styleId="TableofFigures">
    <w:name w:val="table of figures"/>
    <w:basedOn w:val="Normal"/>
    <w:next w:val="Normal"/>
    <w:uiPriority w:val="99"/>
    <w:rsid w:val="00B555FE"/>
    <w:pPr>
      <w:ind w:left="480" w:hanging="480"/>
    </w:pPr>
  </w:style>
  <w:style w:type="paragraph" w:styleId="BodyText">
    <w:name w:val="Body Text"/>
    <w:basedOn w:val="Normal"/>
    <w:rsid w:val="00B555FE"/>
    <w:rPr>
      <w:sz w:val="20"/>
      <w:szCs w:val="20"/>
    </w:rPr>
  </w:style>
  <w:style w:type="paragraph" w:styleId="BodyTextIndent">
    <w:name w:val="Body Text Indent"/>
    <w:basedOn w:val="Normal"/>
    <w:rsid w:val="00B555FE"/>
    <w:pPr>
      <w:ind w:firstLine="720"/>
    </w:pPr>
  </w:style>
  <w:style w:type="paragraph" w:styleId="BodyText3">
    <w:name w:val="Body Text 3"/>
    <w:basedOn w:val="Normal"/>
    <w:rsid w:val="00B555FE"/>
  </w:style>
  <w:style w:type="paragraph" w:customStyle="1" w:styleId="Default">
    <w:name w:val="Default"/>
    <w:rsid w:val="00B555FE"/>
    <w:pPr>
      <w:autoSpaceDE w:val="0"/>
      <w:autoSpaceDN w:val="0"/>
      <w:adjustRightInd w:val="0"/>
    </w:pPr>
    <w:rPr>
      <w:rFonts w:ascii="BookAntiqua" w:hAnsi="BookAntiqua"/>
    </w:rPr>
  </w:style>
  <w:style w:type="character" w:customStyle="1" w:styleId="blacksmallbold">
    <w:name w:val="blacksmallbold"/>
    <w:basedOn w:val="DefaultParagraphFont"/>
    <w:rsid w:val="00B555FE"/>
  </w:style>
  <w:style w:type="character" w:styleId="FollowedHyperlink">
    <w:name w:val="FollowedHyperlink"/>
    <w:basedOn w:val="DefaultParagraphFont"/>
    <w:rsid w:val="00B555FE"/>
    <w:rPr>
      <w:color w:val="800080"/>
      <w:u w:val="single"/>
    </w:rPr>
  </w:style>
  <w:style w:type="paragraph" w:styleId="BodyTextIndent2">
    <w:name w:val="Body Text Indent 2"/>
    <w:basedOn w:val="Normal"/>
    <w:rsid w:val="00B555FE"/>
    <w:pPr>
      <w:ind w:firstLine="437"/>
    </w:pPr>
  </w:style>
  <w:style w:type="paragraph" w:styleId="BodyTextIndent3">
    <w:name w:val="Body Text Indent 3"/>
    <w:basedOn w:val="Normal"/>
    <w:rsid w:val="00B555FE"/>
    <w:pPr>
      <w:autoSpaceDE w:val="0"/>
      <w:autoSpaceDN w:val="0"/>
      <w:adjustRightInd w:val="0"/>
      <w:ind w:left="360" w:hanging="360"/>
    </w:pPr>
  </w:style>
  <w:style w:type="paragraph" w:styleId="Index1">
    <w:name w:val="index 1"/>
    <w:basedOn w:val="Normal"/>
    <w:next w:val="Normal"/>
    <w:autoRedefine/>
    <w:semiHidden/>
    <w:rsid w:val="00A12B3F"/>
    <w:pPr>
      <w:ind w:firstLine="720"/>
      <w:jc w:val="center"/>
    </w:pPr>
    <w:rPr>
      <w:b/>
    </w:rPr>
  </w:style>
  <w:style w:type="paragraph" w:customStyle="1" w:styleId="xl28">
    <w:name w:val="xl28"/>
    <w:basedOn w:val="Normal"/>
    <w:rsid w:val="00B555FE"/>
    <w:pPr>
      <w:spacing w:before="100" w:beforeAutospacing="1" w:after="100" w:afterAutospacing="1" w:line="240" w:lineRule="auto"/>
      <w:jc w:val="left"/>
      <w:textAlignment w:val="center"/>
    </w:pPr>
    <w:rPr>
      <w:rFonts w:eastAsia="Arial Unicode MS"/>
      <w:b/>
      <w:bCs/>
      <w:lang w:val="en-US"/>
    </w:rPr>
  </w:style>
  <w:style w:type="character" w:customStyle="1" w:styleId="Heading1Char1">
    <w:name w:val="Heading 1 Char1"/>
    <w:basedOn w:val="DefaultParagraphFont"/>
    <w:link w:val="Heading1"/>
    <w:rsid w:val="00040F06"/>
    <w:rPr>
      <w:rFonts w:ascii="LM Sans 10" w:hAnsi="LM Sans 10" w:cs="Arial"/>
      <w:b/>
      <w:bCs/>
      <w:kern w:val="32"/>
      <w:sz w:val="32"/>
      <w:szCs w:val="32"/>
      <w:lang w:val="en-GB"/>
    </w:rPr>
  </w:style>
  <w:style w:type="paragraph" w:styleId="BalloonText">
    <w:name w:val="Balloon Text"/>
    <w:basedOn w:val="Normal"/>
    <w:link w:val="BalloonTextChar"/>
    <w:rsid w:val="00797B78"/>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97B78"/>
    <w:rPr>
      <w:rFonts w:ascii="Tahoma" w:hAnsi="Tahoma" w:cs="Tahoma"/>
      <w:sz w:val="16"/>
      <w:szCs w:val="16"/>
      <w:lang w:val="en-GB"/>
    </w:rPr>
  </w:style>
  <w:style w:type="character" w:customStyle="1" w:styleId="Heading2Char">
    <w:name w:val="Heading 2 Char"/>
    <w:basedOn w:val="DefaultParagraphFont"/>
    <w:link w:val="Heading2"/>
    <w:rsid w:val="007B79C3"/>
    <w:rPr>
      <w:rFonts w:ascii="LM Sans 10" w:hAnsi="LM Sans 10" w:cs="Tahoma"/>
      <w:b/>
      <w:bCs/>
      <w:sz w:val="28"/>
      <w:szCs w:val="24"/>
      <w:lang w:val="en-GB"/>
    </w:rPr>
  </w:style>
  <w:style w:type="character" w:customStyle="1" w:styleId="Heading3Char">
    <w:name w:val="Heading 3 Char"/>
    <w:basedOn w:val="DefaultParagraphFont"/>
    <w:link w:val="Heading3"/>
    <w:rsid w:val="00E008CC"/>
    <w:rPr>
      <w:rFonts w:ascii="LM Sans 10" w:hAnsi="LM Sans 10"/>
      <w:b/>
      <w:bCs/>
      <w:sz w:val="24"/>
      <w:szCs w:val="24"/>
      <w:lang w:val="en-GB"/>
    </w:rPr>
  </w:style>
  <w:style w:type="character" w:customStyle="1" w:styleId="FooterChar">
    <w:name w:val="Footer Char"/>
    <w:basedOn w:val="DefaultParagraphFont"/>
    <w:link w:val="Footer"/>
    <w:uiPriority w:val="99"/>
    <w:rsid w:val="00E02F9D"/>
    <w:rPr>
      <w:sz w:val="24"/>
      <w:szCs w:val="24"/>
      <w:lang w:val="en-GB"/>
    </w:rPr>
  </w:style>
  <w:style w:type="character" w:customStyle="1" w:styleId="text">
    <w:name w:val="text"/>
    <w:basedOn w:val="DefaultParagraphFont"/>
    <w:rsid w:val="00E02F9D"/>
  </w:style>
  <w:style w:type="paragraph" w:styleId="ListParagraph">
    <w:name w:val="List Paragraph"/>
    <w:basedOn w:val="Normal"/>
    <w:uiPriority w:val="34"/>
    <w:qFormat/>
    <w:rsid w:val="00174E76"/>
    <w:pPr>
      <w:ind w:left="720"/>
      <w:contextualSpacing/>
    </w:pPr>
  </w:style>
  <w:style w:type="table" w:styleId="TableGrid">
    <w:name w:val="Table Grid"/>
    <w:basedOn w:val="TableNormal"/>
    <w:rsid w:val="00C26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F6613B"/>
    <w:rPr>
      <w:sz w:val="16"/>
      <w:szCs w:val="16"/>
    </w:rPr>
  </w:style>
  <w:style w:type="paragraph" w:styleId="CommentText">
    <w:name w:val="annotation text"/>
    <w:basedOn w:val="Normal"/>
    <w:link w:val="CommentTextChar"/>
    <w:semiHidden/>
    <w:unhideWhenUsed/>
    <w:rsid w:val="00F6613B"/>
    <w:pPr>
      <w:spacing w:line="240" w:lineRule="auto"/>
    </w:pPr>
    <w:rPr>
      <w:sz w:val="20"/>
      <w:szCs w:val="20"/>
    </w:rPr>
  </w:style>
  <w:style w:type="character" w:customStyle="1" w:styleId="CommentTextChar">
    <w:name w:val="Comment Text Char"/>
    <w:basedOn w:val="DefaultParagraphFont"/>
    <w:link w:val="CommentText"/>
    <w:semiHidden/>
    <w:rsid w:val="00F6613B"/>
    <w:rPr>
      <w:lang w:val="en-GB"/>
    </w:rPr>
  </w:style>
  <w:style w:type="paragraph" w:styleId="CommentSubject">
    <w:name w:val="annotation subject"/>
    <w:basedOn w:val="CommentText"/>
    <w:next w:val="CommentText"/>
    <w:link w:val="CommentSubjectChar"/>
    <w:semiHidden/>
    <w:unhideWhenUsed/>
    <w:rsid w:val="00F6613B"/>
    <w:rPr>
      <w:b/>
      <w:bCs/>
    </w:rPr>
  </w:style>
  <w:style w:type="character" w:customStyle="1" w:styleId="CommentSubjectChar">
    <w:name w:val="Comment Subject Char"/>
    <w:basedOn w:val="CommentTextChar"/>
    <w:link w:val="CommentSubject"/>
    <w:semiHidden/>
    <w:rsid w:val="00F6613B"/>
    <w:rPr>
      <w:b/>
      <w:bCs/>
      <w:lang w:val="en-GB"/>
    </w:rPr>
  </w:style>
  <w:style w:type="paragraph" w:styleId="TOCHeading">
    <w:name w:val="TOC Heading"/>
    <w:basedOn w:val="Heading1"/>
    <w:next w:val="Normal"/>
    <w:uiPriority w:val="39"/>
    <w:unhideWhenUsed/>
    <w:qFormat/>
    <w:rsid w:val="006F693E"/>
    <w:pPr>
      <w:keepLines/>
      <w:pBdr>
        <w:bottom w:val="none" w:sz="0" w:space="0" w:color="auto"/>
      </w:pBdr>
      <w:tabs>
        <w:tab w:val="clear" w:pos="1088"/>
      </w:tabs>
      <w:spacing w:before="240" w:line="259" w:lineRule="auto"/>
      <w:ind w:left="0"/>
      <w:jc w:val="left"/>
      <w:outlineLvl w:val="9"/>
    </w:pPr>
    <w:rPr>
      <w:rFonts w:asciiTheme="majorHAnsi" w:eastAsiaTheme="majorEastAsia" w:hAnsiTheme="majorHAnsi" w:cstheme="majorBidi"/>
      <w:b w:val="0"/>
      <w:bCs w:val="0"/>
      <w:color w:val="2E74B5" w:themeColor="accent1" w:themeShade="BF"/>
      <w:kern w:val="0"/>
      <w:lang w:val="en-US"/>
    </w:rPr>
  </w:style>
  <w:style w:type="character" w:styleId="PlaceholderText">
    <w:name w:val="Placeholder Text"/>
    <w:basedOn w:val="DefaultParagraphFont"/>
    <w:uiPriority w:val="99"/>
    <w:semiHidden/>
    <w:rsid w:val="00587BC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627035">
      <w:bodyDiv w:val="1"/>
      <w:marLeft w:val="0"/>
      <w:marRight w:val="0"/>
      <w:marTop w:val="0"/>
      <w:marBottom w:val="0"/>
      <w:divBdr>
        <w:top w:val="none" w:sz="0" w:space="0" w:color="auto"/>
        <w:left w:val="none" w:sz="0" w:space="0" w:color="auto"/>
        <w:bottom w:val="none" w:sz="0" w:space="0" w:color="auto"/>
        <w:right w:val="none" w:sz="0" w:space="0" w:color="auto"/>
      </w:divBdr>
      <w:divsChild>
        <w:div w:id="84494775">
          <w:marLeft w:val="1354"/>
          <w:marRight w:val="0"/>
          <w:marTop w:val="115"/>
          <w:marBottom w:val="0"/>
          <w:divBdr>
            <w:top w:val="none" w:sz="0" w:space="0" w:color="auto"/>
            <w:left w:val="none" w:sz="0" w:space="0" w:color="auto"/>
            <w:bottom w:val="none" w:sz="0" w:space="0" w:color="auto"/>
            <w:right w:val="none" w:sz="0" w:space="0" w:color="auto"/>
          </w:divBdr>
        </w:div>
        <w:div w:id="1343364052">
          <w:marLeft w:val="1354"/>
          <w:marRight w:val="0"/>
          <w:marTop w:val="115"/>
          <w:marBottom w:val="0"/>
          <w:divBdr>
            <w:top w:val="none" w:sz="0" w:space="0" w:color="auto"/>
            <w:left w:val="none" w:sz="0" w:space="0" w:color="auto"/>
            <w:bottom w:val="none" w:sz="0" w:space="0" w:color="auto"/>
            <w:right w:val="none" w:sz="0" w:space="0" w:color="auto"/>
          </w:divBdr>
        </w:div>
        <w:div w:id="1608805678">
          <w:marLeft w:val="1354"/>
          <w:marRight w:val="0"/>
          <w:marTop w:val="115"/>
          <w:marBottom w:val="0"/>
          <w:divBdr>
            <w:top w:val="none" w:sz="0" w:space="0" w:color="auto"/>
            <w:left w:val="none" w:sz="0" w:space="0" w:color="auto"/>
            <w:bottom w:val="none" w:sz="0" w:space="0" w:color="auto"/>
            <w:right w:val="none" w:sz="0" w:space="0" w:color="auto"/>
          </w:divBdr>
        </w:div>
        <w:div w:id="829128648">
          <w:marLeft w:val="1354"/>
          <w:marRight w:val="0"/>
          <w:marTop w:val="115"/>
          <w:marBottom w:val="0"/>
          <w:divBdr>
            <w:top w:val="none" w:sz="0" w:space="0" w:color="auto"/>
            <w:left w:val="none" w:sz="0" w:space="0" w:color="auto"/>
            <w:bottom w:val="none" w:sz="0" w:space="0" w:color="auto"/>
            <w:right w:val="none" w:sz="0" w:space="0" w:color="auto"/>
          </w:divBdr>
        </w:div>
        <w:div w:id="1302230211">
          <w:marLeft w:val="1354"/>
          <w:marRight w:val="0"/>
          <w:marTop w:val="115"/>
          <w:marBottom w:val="0"/>
          <w:divBdr>
            <w:top w:val="none" w:sz="0" w:space="0" w:color="auto"/>
            <w:left w:val="none" w:sz="0" w:space="0" w:color="auto"/>
            <w:bottom w:val="none" w:sz="0" w:space="0" w:color="auto"/>
            <w:right w:val="none" w:sz="0" w:space="0" w:color="auto"/>
          </w:divBdr>
        </w:div>
      </w:divsChild>
    </w:div>
    <w:div w:id="142890193">
      <w:bodyDiv w:val="1"/>
      <w:marLeft w:val="0"/>
      <w:marRight w:val="0"/>
      <w:marTop w:val="0"/>
      <w:marBottom w:val="0"/>
      <w:divBdr>
        <w:top w:val="none" w:sz="0" w:space="0" w:color="auto"/>
        <w:left w:val="none" w:sz="0" w:space="0" w:color="auto"/>
        <w:bottom w:val="none" w:sz="0" w:space="0" w:color="auto"/>
        <w:right w:val="none" w:sz="0" w:space="0" w:color="auto"/>
      </w:divBdr>
      <w:divsChild>
        <w:div w:id="315376716">
          <w:marLeft w:val="720"/>
          <w:marRight w:val="0"/>
          <w:marTop w:val="115"/>
          <w:marBottom w:val="0"/>
          <w:divBdr>
            <w:top w:val="none" w:sz="0" w:space="0" w:color="auto"/>
            <w:left w:val="none" w:sz="0" w:space="0" w:color="auto"/>
            <w:bottom w:val="none" w:sz="0" w:space="0" w:color="auto"/>
            <w:right w:val="none" w:sz="0" w:space="0" w:color="auto"/>
          </w:divBdr>
        </w:div>
        <w:div w:id="1855412745">
          <w:marLeft w:val="720"/>
          <w:marRight w:val="0"/>
          <w:marTop w:val="115"/>
          <w:marBottom w:val="0"/>
          <w:divBdr>
            <w:top w:val="none" w:sz="0" w:space="0" w:color="auto"/>
            <w:left w:val="none" w:sz="0" w:space="0" w:color="auto"/>
            <w:bottom w:val="none" w:sz="0" w:space="0" w:color="auto"/>
            <w:right w:val="none" w:sz="0" w:space="0" w:color="auto"/>
          </w:divBdr>
        </w:div>
        <w:div w:id="217135246">
          <w:marLeft w:val="720"/>
          <w:marRight w:val="0"/>
          <w:marTop w:val="115"/>
          <w:marBottom w:val="0"/>
          <w:divBdr>
            <w:top w:val="none" w:sz="0" w:space="0" w:color="auto"/>
            <w:left w:val="none" w:sz="0" w:space="0" w:color="auto"/>
            <w:bottom w:val="none" w:sz="0" w:space="0" w:color="auto"/>
            <w:right w:val="none" w:sz="0" w:space="0" w:color="auto"/>
          </w:divBdr>
        </w:div>
        <w:div w:id="768476300">
          <w:marLeft w:val="720"/>
          <w:marRight w:val="0"/>
          <w:marTop w:val="115"/>
          <w:marBottom w:val="0"/>
          <w:divBdr>
            <w:top w:val="none" w:sz="0" w:space="0" w:color="auto"/>
            <w:left w:val="none" w:sz="0" w:space="0" w:color="auto"/>
            <w:bottom w:val="none" w:sz="0" w:space="0" w:color="auto"/>
            <w:right w:val="none" w:sz="0" w:space="0" w:color="auto"/>
          </w:divBdr>
        </w:div>
        <w:div w:id="911699492">
          <w:marLeft w:val="720"/>
          <w:marRight w:val="0"/>
          <w:marTop w:val="115"/>
          <w:marBottom w:val="0"/>
          <w:divBdr>
            <w:top w:val="none" w:sz="0" w:space="0" w:color="auto"/>
            <w:left w:val="none" w:sz="0" w:space="0" w:color="auto"/>
            <w:bottom w:val="none" w:sz="0" w:space="0" w:color="auto"/>
            <w:right w:val="none" w:sz="0" w:space="0" w:color="auto"/>
          </w:divBdr>
        </w:div>
      </w:divsChild>
    </w:div>
    <w:div w:id="175270187">
      <w:bodyDiv w:val="1"/>
      <w:marLeft w:val="0"/>
      <w:marRight w:val="0"/>
      <w:marTop w:val="0"/>
      <w:marBottom w:val="0"/>
      <w:divBdr>
        <w:top w:val="none" w:sz="0" w:space="0" w:color="auto"/>
        <w:left w:val="none" w:sz="0" w:space="0" w:color="auto"/>
        <w:bottom w:val="none" w:sz="0" w:space="0" w:color="auto"/>
        <w:right w:val="none" w:sz="0" w:space="0" w:color="auto"/>
      </w:divBdr>
      <w:divsChild>
        <w:div w:id="1638949857">
          <w:marLeft w:val="547"/>
          <w:marRight w:val="0"/>
          <w:marTop w:val="115"/>
          <w:marBottom w:val="0"/>
          <w:divBdr>
            <w:top w:val="none" w:sz="0" w:space="0" w:color="auto"/>
            <w:left w:val="none" w:sz="0" w:space="0" w:color="auto"/>
            <w:bottom w:val="none" w:sz="0" w:space="0" w:color="auto"/>
            <w:right w:val="none" w:sz="0" w:space="0" w:color="auto"/>
          </w:divBdr>
        </w:div>
        <w:div w:id="302320729">
          <w:marLeft w:val="547"/>
          <w:marRight w:val="0"/>
          <w:marTop w:val="115"/>
          <w:marBottom w:val="0"/>
          <w:divBdr>
            <w:top w:val="none" w:sz="0" w:space="0" w:color="auto"/>
            <w:left w:val="none" w:sz="0" w:space="0" w:color="auto"/>
            <w:bottom w:val="none" w:sz="0" w:space="0" w:color="auto"/>
            <w:right w:val="none" w:sz="0" w:space="0" w:color="auto"/>
          </w:divBdr>
        </w:div>
        <w:div w:id="88695977">
          <w:marLeft w:val="547"/>
          <w:marRight w:val="0"/>
          <w:marTop w:val="115"/>
          <w:marBottom w:val="0"/>
          <w:divBdr>
            <w:top w:val="none" w:sz="0" w:space="0" w:color="auto"/>
            <w:left w:val="none" w:sz="0" w:space="0" w:color="auto"/>
            <w:bottom w:val="none" w:sz="0" w:space="0" w:color="auto"/>
            <w:right w:val="none" w:sz="0" w:space="0" w:color="auto"/>
          </w:divBdr>
        </w:div>
        <w:div w:id="1206720767">
          <w:marLeft w:val="547"/>
          <w:marRight w:val="0"/>
          <w:marTop w:val="115"/>
          <w:marBottom w:val="0"/>
          <w:divBdr>
            <w:top w:val="none" w:sz="0" w:space="0" w:color="auto"/>
            <w:left w:val="none" w:sz="0" w:space="0" w:color="auto"/>
            <w:bottom w:val="none" w:sz="0" w:space="0" w:color="auto"/>
            <w:right w:val="none" w:sz="0" w:space="0" w:color="auto"/>
          </w:divBdr>
        </w:div>
      </w:divsChild>
    </w:div>
    <w:div w:id="221984121">
      <w:bodyDiv w:val="1"/>
      <w:marLeft w:val="0"/>
      <w:marRight w:val="0"/>
      <w:marTop w:val="0"/>
      <w:marBottom w:val="0"/>
      <w:divBdr>
        <w:top w:val="none" w:sz="0" w:space="0" w:color="auto"/>
        <w:left w:val="none" w:sz="0" w:space="0" w:color="auto"/>
        <w:bottom w:val="none" w:sz="0" w:space="0" w:color="auto"/>
        <w:right w:val="none" w:sz="0" w:space="0" w:color="auto"/>
      </w:divBdr>
      <w:divsChild>
        <w:div w:id="1041326086">
          <w:marLeft w:val="547"/>
          <w:marRight w:val="0"/>
          <w:marTop w:val="154"/>
          <w:marBottom w:val="0"/>
          <w:divBdr>
            <w:top w:val="none" w:sz="0" w:space="0" w:color="auto"/>
            <w:left w:val="none" w:sz="0" w:space="0" w:color="auto"/>
            <w:bottom w:val="none" w:sz="0" w:space="0" w:color="auto"/>
            <w:right w:val="none" w:sz="0" w:space="0" w:color="auto"/>
          </w:divBdr>
        </w:div>
        <w:div w:id="643852185">
          <w:marLeft w:val="547"/>
          <w:marRight w:val="0"/>
          <w:marTop w:val="154"/>
          <w:marBottom w:val="0"/>
          <w:divBdr>
            <w:top w:val="none" w:sz="0" w:space="0" w:color="auto"/>
            <w:left w:val="none" w:sz="0" w:space="0" w:color="auto"/>
            <w:bottom w:val="none" w:sz="0" w:space="0" w:color="auto"/>
            <w:right w:val="none" w:sz="0" w:space="0" w:color="auto"/>
          </w:divBdr>
        </w:div>
      </w:divsChild>
    </w:div>
    <w:div w:id="353699438">
      <w:bodyDiv w:val="1"/>
      <w:marLeft w:val="0"/>
      <w:marRight w:val="0"/>
      <w:marTop w:val="0"/>
      <w:marBottom w:val="0"/>
      <w:divBdr>
        <w:top w:val="none" w:sz="0" w:space="0" w:color="auto"/>
        <w:left w:val="none" w:sz="0" w:space="0" w:color="auto"/>
        <w:bottom w:val="none" w:sz="0" w:space="0" w:color="auto"/>
        <w:right w:val="none" w:sz="0" w:space="0" w:color="auto"/>
      </w:divBdr>
      <w:divsChild>
        <w:div w:id="2093624697">
          <w:marLeft w:val="0"/>
          <w:marRight w:val="0"/>
          <w:marTop w:val="0"/>
          <w:marBottom w:val="0"/>
          <w:divBdr>
            <w:top w:val="none" w:sz="0" w:space="0" w:color="auto"/>
            <w:left w:val="none" w:sz="0" w:space="0" w:color="auto"/>
            <w:bottom w:val="none" w:sz="0" w:space="0" w:color="auto"/>
            <w:right w:val="none" w:sz="0" w:space="0" w:color="auto"/>
          </w:divBdr>
          <w:divsChild>
            <w:div w:id="1741292951">
              <w:marLeft w:val="0"/>
              <w:marRight w:val="0"/>
              <w:marTop w:val="0"/>
              <w:marBottom w:val="0"/>
              <w:divBdr>
                <w:top w:val="none" w:sz="0" w:space="0" w:color="auto"/>
                <w:left w:val="none" w:sz="0" w:space="0" w:color="auto"/>
                <w:bottom w:val="none" w:sz="0" w:space="0" w:color="auto"/>
                <w:right w:val="none" w:sz="0" w:space="0" w:color="auto"/>
              </w:divBdr>
            </w:div>
            <w:div w:id="189106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157">
      <w:bodyDiv w:val="1"/>
      <w:marLeft w:val="0"/>
      <w:marRight w:val="0"/>
      <w:marTop w:val="0"/>
      <w:marBottom w:val="0"/>
      <w:divBdr>
        <w:top w:val="none" w:sz="0" w:space="0" w:color="auto"/>
        <w:left w:val="none" w:sz="0" w:space="0" w:color="auto"/>
        <w:bottom w:val="none" w:sz="0" w:space="0" w:color="auto"/>
        <w:right w:val="none" w:sz="0" w:space="0" w:color="auto"/>
      </w:divBdr>
      <w:divsChild>
        <w:div w:id="1355497177">
          <w:marLeft w:val="547"/>
          <w:marRight w:val="0"/>
          <w:marTop w:val="115"/>
          <w:marBottom w:val="0"/>
          <w:divBdr>
            <w:top w:val="none" w:sz="0" w:space="0" w:color="auto"/>
            <w:left w:val="none" w:sz="0" w:space="0" w:color="auto"/>
            <w:bottom w:val="none" w:sz="0" w:space="0" w:color="auto"/>
            <w:right w:val="none" w:sz="0" w:space="0" w:color="auto"/>
          </w:divBdr>
        </w:div>
      </w:divsChild>
    </w:div>
    <w:div w:id="1027289430">
      <w:bodyDiv w:val="1"/>
      <w:marLeft w:val="0"/>
      <w:marRight w:val="0"/>
      <w:marTop w:val="0"/>
      <w:marBottom w:val="0"/>
      <w:divBdr>
        <w:top w:val="none" w:sz="0" w:space="0" w:color="auto"/>
        <w:left w:val="none" w:sz="0" w:space="0" w:color="auto"/>
        <w:bottom w:val="none" w:sz="0" w:space="0" w:color="auto"/>
        <w:right w:val="none" w:sz="0" w:space="0" w:color="auto"/>
      </w:divBdr>
      <w:divsChild>
        <w:div w:id="1673755018">
          <w:marLeft w:val="720"/>
          <w:marRight w:val="0"/>
          <w:marTop w:val="115"/>
          <w:marBottom w:val="0"/>
          <w:divBdr>
            <w:top w:val="none" w:sz="0" w:space="0" w:color="auto"/>
            <w:left w:val="none" w:sz="0" w:space="0" w:color="auto"/>
            <w:bottom w:val="none" w:sz="0" w:space="0" w:color="auto"/>
            <w:right w:val="none" w:sz="0" w:space="0" w:color="auto"/>
          </w:divBdr>
        </w:div>
      </w:divsChild>
    </w:div>
    <w:div w:id="1075587001">
      <w:bodyDiv w:val="1"/>
      <w:marLeft w:val="0"/>
      <w:marRight w:val="0"/>
      <w:marTop w:val="0"/>
      <w:marBottom w:val="0"/>
      <w:divBdr>
        <w:top w:val="none" w:sz="0" w:space="0" w:color="auto"/>
        <w:left w:val="none" w:sz="0" w:space="0" w:color="auto"/>
        <w:bottom w:val="none" w:sz="0" w:space="0" w:color="auto"/>
        <w:right w:val="none" w:sz="0" w:space="0" w:color="auto"/>
      </w:divBdr>
      <w:divsChild>
        <w:div w:id="735513772">
          <w:marLeft w:val="547"/>
          <w:marRight w:val="0"/>
          <w:marTop w:val="154"/>
          <w:marBottom w:val="0"/>
          <w:divBdr>
            <w:top w:val="none" w:sz="0" w:space="0" w:color="auto"/>
            <w:left w:val="none" w:sz="0" w:space="0" w:color="auto"/>
            <w:bottom w:val="none" w:sz="0" w:space="0" w:color="auto"/>
            <w:right w:val="none" w:sz="0" w:space="0" w:color="auto"/>
          </w:divBdr>
        </w:div>
      </w:divsChild>
    </w:div>
    <w:div w:id="1118136799">
      <w:bodyDiv w:val="1"/>
      <w:marLeft w:val="0"/>
      <w:marRight w:val="0"/>
      <w:marTop w:val="0"/>
      <w:marBottom w:val="0"/>
      <w:divBdr>
        <w:top w:val="none" w:sz="0" w:space="0" w:color="auto"/>
        <w:left w:val="none" w:sz="0" w:space="0" w:color="auto"/>
        <w:bottom w:val="none" w:sz="0" w:space="0" w:color="auto"/>
        <w:right w:val="none" w:sz="0" w:space="0" w:color="auto"/>
      </w:divBdr>
      <w:divsChild>
        <w:div w:id="134302740">
          <w:marLeft w:val="547"/>
          <w:marRight w:val="0"/>
          <w:marTop w:val="115"/>
          <w:marBottom w:val="0"/>
          <w:divBdr>
            <w:top w:val="none" w:sz="0" w:space="0" w:color="auto"/>
            <w:left w:val="none" w:sz="0" w:space="0" w:color="auto"/>
            <w:bottom w:val="none" w:sz="0" w:space="0" w:color="auto"/>
            <w:right w:val="none" w:sz="0" w:space="0" w:color="auto"/>
          </w:divBdr>
        </w:div>
      </w:divsChild>
    </w:div>
    <w:div w:id="1323772267">
      <w:bodyDiv w:val="1"/>
      <w:marLeft w:val="0"/>
      <w:marRight w:val="0"/>
      <w:marTop w:val="0"/>
      <w:marBottom w:val="0"/>
      <w:divBdr>
        <w:top w:val="none" w:sz="0" w:space="0" w:color="auto"/>
        <w:left w:val="none" w:sz="0" w:space="0" w:color="auto"/>
        <w:bottom w:val="none" w:sz="0" w:space="0" w:color="auto"/>
        <w:right w:val="none" w:sz="0" w:space="0" w:color="auto"/>
      </w:divBdr>
      <w:divsChild>
        <w:div w:id="1570186813">
          <w:marLeft w:val="547"/>
          <w:marRight w:val="0"/>
          <w:marTop w:val="154"/>
          <w:marBottom w:val="0"/>
          <w:divBdr>
            <w:top w:val="none" w:sz="0" w:space="0" w:color="auto"/>
            <w:left w:val="none" w:sz="0" w:space="0" w:color="auto"/>
            <w:bottom w:val="none" w:sz="0" w:space="0" w:color="auto"/>
            <w:right w:val="none" w:sz="0" w:space="0" w:color="auto"/>
          </w:divBdr>
        </w:div>
        <w:div w:id="1868905813">
          <w:marLeft w:val="547"/>
          <w:marRight w:val="0"/>
          <w:marTop w:val="154"/>
          <w:marBottom w:val="0"/>
          <w:divBdr>
            <w:top w:val="none" w:sz="0" w:space="0" w:color="auto"/>
            <w:left w:val="none" w:sz="0" w:space="0" w:color="auto"/>
            <w:bottom w:val="none" w:sz="0" w:space="0" w:color="auto"/>
            <w:right w:val="none" w:sz="0" w:space="0" w:color="auto"/>
          </w:divBdr>
        </w:div>
        <w:div w:id="213658625">
          <w:marLeft w:val="547"/>
          <w:marRight w:val="0"/>
          <w:marTop w:val="154"/>
          <w:marBottom w:val="0"/>
          <w:divBdr>
            <w:top w:val="none" w:sz="0" w:space="0" w:color="auto"/>
            <w:left w:val="none" w:sz="0" w:space="0" w:color="auto"/>
            <w:bottom w:val="none" w:sz="0" w:space="0" w:color="auto"/>
            <w:right w:val="none" w:sz="0" w:space="0" w:color="auto"/>
          </w:divBdr>
        </w:div>
        <w:div w:id="1219897714">
          <w:marLeft w:val="547"/>
          <w:marRight w:val="0"/>
          <w:marTop w:val="154"/>
          <w:marBottom w:val="0"/>
          <w:divBdr>
            <w:top w:val="none" w:sz="0" w:space="0" w:color="auto"/>
            <w:left w:val="none" w:sz="0" w:space="0" w:color="auto"/>
            <w:bottom w:val="none" w:sz="0" w:space="0" w:color="auto"/>
            <w:right w:val="none" w:sz="0" w:space="0" w:color="auto"/>
          </w:divBdr>
        </w:div>
        <w:div w:id="616377075">
          <w:marLeft w:val="547"/>
          <w:marRight w:val="0"/>
          <w:marTop w:val="154"/>
          <w:marBottom w:val="0"/>
          <w:divBdr>
            <w:top w:val="none" w:sz="0" w:space="0" w:color="auto"/>
            <w:left w:val="none" w:sz="0" w:space="0" w:color="auto"/>
            <w:bottom w:val="none" w:sz="0" w:space="0" w:color="auto"/>
            <w:right w:val="none" w:sz="0" w:space="0" w:color="auto"/>
          </w:divBdr>
        </w:div>
      </w:divsChild>
    </w:div>
    <w:div w:id="1782719962">
      <w:bodyDiv w:val="1"/>
      <w:marLeft w:val="0"/>
      <w:marRight w:val="0"/>
      <w:marTop w:val="0"/>
      <w:marBottom w:val="0"/>
      <w:divBdr>
        <w:top w:val="none" w:sz="0" w:space="0" w:color="auto"/>
        <w:left w:val="none" w:sz="0" w:space="0" w:color="auto"/>
        <w:bottom w:val="none" w:sz="0" w:space="0" w:color="auto"/>
        <w:right w:val="none" w:sz="0" w:space="0" w:color="auto"/>
      </w:divBdr>
    </w:div>
    <w:div w:id="1967737251">
      <w:bodyDiv w:val="1"/>
      <w:marLeft w:val="0"/>
      <w:marRight w:val="0"/>
      <w:marTop w:val="0"/>
      <w:marBottom w:val="0"/>
      <w:divBdr>
        <w:top w:val="none" w:sz="0" w:space="0" w:color="auto"/>
        <w:left w:val="none" w:sz="0" w:space="0" w:color="auto"/>
        <w:bottom w:val="none" w:sz="0" w:space="0" w:color="auto"/>
        <w:right w:val="none" w:sz="0" w:space="0" w:color="auto"/>
      </w:divBdr>
      <w:divsChild>
        <w:div w:id="1663462410">
          <w:marLeft w:val="720"/>
          <w:marRight w:val="0"/>
          <w:marTop w:val="115"/>
          <w:marBottom w:val="0"/>
          <w:divBdr>
            <w:top w:val="none" w:sz="0" w:space="0" w:color="auto"/>
            <w:left w:val="none" w:sz="0" w:space="0" w:color="auto"/>
            <w:bottom w:val="none" w:sz="0" w:space="0" w:color="auto"/>
            <w:right w:val="none" w:sz="0" w:space="0" w:color="auto"/>
          </w:divBdr>
        </w:div>
      </w:divsChild>
    </w:div>
    <w:div w:id="212141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University-Work\University-Work-SEM-07\Seminar\Fractal-Seminar-Report.docx" TargetMode="Externa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D:\University-Work\University-Work-SEM-07\Seminar\Fractal-Seminar-Report.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University-Work\University-Work-SEM-07\Seminar\Fractal-Seminar-Repor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ha\AppData\Local\Temp\Rar$DIa0.688\Thesis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4DD1C-B7CC-4FA6-BC2F-77DF9205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Thesis_template.dot</Template>
  <TotalTime>5445</TotalTime>
  <Pages>1</Pages>
  <Words>3967</Words>
  <Characters>22616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XXXXXXXXXXXXXXXXXXXXXXXXXXXXXXXXXXXXXXXXXXX(Title)</vt:lpstr>
    </vt:vector>
  </TitlesOfParts>
  <Company>Aspect Development Inc.</Company>
  <LinksUpToDate>false</LinksUpToDate>
  <CharactersWithSpaces>26530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Fractal-Imaging-Seminar-Satyajit</dc:title>
  <dc:subject/>
  <dc:creator>Satyajit Ghana</dc:creator>
  <cp:keywords/>
  <dc:description/>
  <cp:lastModifiedBy>shadowleaf</cp:lastModifiedBy>
  <cp:revision>299</cp:revision>
  <cp:lastPrinted>2021-01-31T12:43:00Z</cp:lastPrinted>
  <dcterms:created xsi:type="dcterms:W3CDTF">2020-12-21T11:25:00Z</dcterms:created>
  <dcterms:modified xsi:type="dcterms:W3CDTF">2021-01-31T12:43:00Z</dcterms:modified>
</cp:coreProperties>
</file>